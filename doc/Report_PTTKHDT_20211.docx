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2520DA" w:rsidRPr="00977652" w14:paraId="551338B9" w14:textId="77777777" w:rsidTr="003A776D">
        <w:trPr>
          <w:trHeight w:val="14134"/>
        </w:trPr>
        <w:tc>
          <w:tcPr>
            <w:tcW w:w="9288" w:type="dxa"/>
          </w:tcPr>
          <w:p w14:paraId="1C0130E9" w14:textId="77777777" w:rsidR="002520DA" w:rsidRPr="00D41531" w:rsidRDefault="002520DA" w:rsidP="00F4316B">
            <w:pPr>
              <w:spacing w:after="0" w:line="240" w:lineRule="auto"/>
              <w:ind w:hanging="11"/>
              <w:jc w:val="center"/>
            </w:pPr>
            <w:r w:rsidRPr="00E41E7A">
              <w:br w:type="page"/>
            </w:r>
            <w:bookmarkStart w:id="0" w:name="_Ref94384605"/>
            <w:bookmarkEnd w:id="0"/>
            <w:r w:rsidRPr="00D41531">
              <w:t>TRƯỜNG ĐẠI HỌC BÁCH KHOA HÀ NỘI</w:t>
            </w:r>
          </w:p>
          <w:p w14:paraId="74BE19F5" w14:textId="77777777" w:rsidR="002520DA" w:rsidRPr="00E85917" w:rsidRDefault="002520DA" w:rsidP="00F4316B">
            <w:pPr>
              <w:spacing w:after="0" w:line="240" w:lineRule="auto"/>
              <w:ind w:firstLine="0"/>
              <w:jc w:val="center"/>
              <w:rPr>
                <w:b/>
                <w:sz w:val="32"/>
                <w:szCs w:val="32"/>
              </w:rPr>
            </w:pPr>
            <w:r>
              <w:rPr>
                <w:b/>
                <w:sz w:val="32"/>
                <w:szCs w:val="32"/>
              </w:rPr>
              <w:t>VIỆN</w:t>
            </w:r>
            <w:r w:rsidRPr="00E85917">
              <w:rPr>
                <w:b/>
                <w:sz w:val="32"/>
                <w:szCs w:val="32"/>
              </w:rPr>
              <w:t xml:space="preserve"> ĐIỆN TỬ - VIỄN THÔNG</w:t>
            </w:r>
          </w:p>
          <w:p w14:paraId="3BF6B880" w14:textId="77777777" w:rsidR="002520DA" w:rsidRPr="008A725E" w:rsidRDefault="002520DA" w:rsidP="003A776D">
            <w:pPr>
              <w:rPr>
                <w:sz w:val="20"/>
              </w:rPr>
            </w:pPr>
          </w:p>
          <w:p w14:paraId="0310E0F1" w14:textId="1B234809" w:rsidR="002520DA" w:rsidRPr="00AE1825" w:rsidRDefault="00F93B2C" w:rsidP="00F4316B">
            <w:pPr>
              <w:ind w:firstLine="0"/>
              <w:jc w:val="center"/>
            </w:pPr>
            <w:r>
              <w:rPr>
                <w:noProof/>
              </w:rPr>
              <w:drawing>
                <wp:inline distT="0" distB="0" distL="0" distR="0" wp14:anchorId="338F48AD" wp14:editId="2A8487A4">
                  <wp:extent cx="2082557" cy="2159000"/>
                  <wp:effectExtent l="0" t="0" r="0" b="0"/>
                  <wp:docPr id="20" name="Hình ảnh 20" descr="Ảnh có chứa văn bản, ký hiệu,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bach-kho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2308" cy="2220944"/>
                          </a:xfrm>
                          <a:prstGeom prst="rect">
                            <a:avLst/>
                          </a:prstGeom>
                        </pic:spPr>
                      </pic:pic>
                    </a:graphicData>
                  </a:graphic>
                </wp:inline>
              </w:drawing>
            </w:r>
          </w:p>
          <w:p w14:paraId="526DF96A" w14:textId="77777777" w:rsidR="007B2BC6" w:rsidRPr="008A725E" w:rsidRDefault="007B2BC6" w:rsidP="00603196">
            <w:pPr>
              <w:ind w:firstLine="0"/>
              <w:rPr>
                <w:sz w:val="24"/>
              </w:rPr>
            </w:pPr>
          </w:p>
          <w:p w14:paraId="0237A9FA" w14:textId="0BE45773" w:rsidR="002520DA" w:rsidRPr="00F4316B" w:rsidRDefault="00F61ADB" w:rsidP="00F4316B">
            <w:pPr>
              <w:ind w:firstLine="0"/>
              <w:jc w:val="center"/>
              <w:rPr>
                <w:sz w:val="44"/>
                <w:szCs w:val="44"/>
              </w:rPr>
            </w:pPr>
            <w:r w:rsidRPr="00F4316B">
              <w:rPr>
                <w:sz w:val="44"/>
                <w:szCs w:val="44"/>
              </w:rPr>
              <w:t>BÁO CÁO</w:t>
            </w:r>
          </w:p>
          <w:p w14:paraId="356D3237" w14:textId="7F8DF7EA" w:rsidR="002520DA" w:rsidRPr="00ED1590" w:rsidRDefault="00ED1590" w:rsidP="00B13C7C">
            <w:pPr>
              <w:ind w:firstLine="0"/>
              <w:jc w:val="center"/>
              <w:rPr>
                <w:b/>
                <w:sz w:val="40"/>
                <w:szCs w:val="40"/>
              </w:rPr>
            </w:pPr>
            <w:r w:rsidRPr="00ED1590">
              <w:rPr>
                <w:b/>
                <w:sz w:val="40"/>
                <w:szCs w:val="40"/>
              </w:rPr>
              <w:t>PHÂN TÍCH THIẾT KẾ HƯỚNG ĐỐI TUỢNG</w:t>
            </w:r>
          </w:p>
          <w:p w14:paraId="424EDFE0" w14:textId="17B6BDBF" w:rsidR="00603196" w:rsidRPr="0003210C" w:rsidRDefault="002520DA" w:rsidP="00CF12D4">
            <w:pPr>
              <w:ind w:firstLine="0"/>
              <w:jc w:val="center"/>
              <w:rPr>
                <w:b/>
                <w:sz w:val="32"/>
                <w:szCs w:val="32"/>
                <w:u w:val="single"/>
              </w:rPr>
            </w:pPr>
            <w:r w:rsidRPr="0003210C">
              <w:rPr>
                <w:b/>
                <w:sz w:val="32"/>
                <w:szCs w:val="32"/>
                <w:u w:val="single"/>
              </w:rPr>
              <w:t>Đề tài:</w:t>
            </w:r>
          </w:p>
          <w:p w14:paraId="1FD9EC03" w14:textId="647F5A94" w:rsidR="00F4316B" w:rsidRPr="005C63E3" w:rsidRDefault="00ED1590" w:rsidP="00844C3C">
            <w:pPr>
              <w:ind w:firstLine="0"/>
              <w:jc w:val="center"/>
              <w:rPr>
                <w:rFonts w:cs="Times New Roman"/>
                <w:b/>
                <w:bCs/>
                <w:sz w:val="40"/>
                <w:szCs w:val="40"/>
                <w:u w:val="single"/>
              </w:rPr>
            </w:pPr>
            <w:r w:rsidRPr="005C63E3">
              <w:rPr>
                <w:rFonts w:cs="Times New Roman"/>
                <w:b/>
                <w:bCs/>
                <w:color w:val="000000"/>
                <w:sz w:val="40"/>
                <w:szCs w:val="40"/>
                <w:shd w:val="clear" w:color="auto" w:fill="FFFFFF"/>
              </w:rPr>
              <w:t>Hệ thống đăng ký h</w:t>
            </w:r>
            <w:r w:rsidR="00511DA3">
              <w:rPr>
                <w:rFonts w:cs="Times New Roman"/>
                <w:b/>
                <w:bCs/>
                <w:color w:val="000000"/>
                <w:sz w:val="40"/>
                <w:szCs w:val="40"/>
                <w:shd w:val="clear" w:color="auto" w:fill="FFFFFF"/>
              </w:rPr>
              <w:t>ướng</w:t>
            </w:r>
            <w:r w:rsidRPr="005C63E3">
              <w:rPr>
                <w:rFonts w:cs="Times New Roman"/>
                <w:b/>
                <w:bCs/>
                <w:color w:val="000000"/>
                <w:sz w:val="40"/>
                <w:szCs w:val="40"/>
                <w:shd w:val="clear" w:color="auto" w:fill="FFFFFF"/>
              </w:rPr>
              <w:t xml:space="preserve"> dẫn project</w:t>
            </w:r>
          </w:p>
          <w:p w14:paraId="0BC25C49" w14:textId="77777777" w:rsidR="00234980" w:rsidRDefault="00234980" w:rsidP="00F4316B">
            <w:pPr>
              <w:ind w:firstLine="0"/>
              <w:jc w:val="center"/>
              <w:rPr>
                <w:b/>
                <w:sz w:val="28"/>
                <w:szCs w:val="28"/>
              </w:rPr>
            </w:pPr>
          </w:p>
          <w:p w14:paraId="7D328CB2" w14:textId="31C79AC9" w:rsidR="00F4316B" w:rsidRPr="00DE63C8" w:rsidRDefault="00F4316B" w:rsidP="000C1F2A">
            <w:pPr>
              <w:ind w:left="1546" w:firstLine="0"/>
              <w:rPr>
                <w:sz w:val="28"/>
                <w:szCs w:val="28"/>
              </w:rPr>
            </w:pPr>
            <w:r w:rsidRPr="00603196">
              <w:rPr>
                <w:sz w:val="28"/>
                <w:szCs w:val="28"/>
                <w:lang w:val="vi-VN"/>
              </w:rPr>
              <w:t>Giảng viên hướng dẫ</w:t>
            </w:r>
            <w:r>
              <w:rPr>
                <w:sz w:val="28"/>
                <w:szCs w:val="28"/>
                <w:lang w:val="vi-VN"/>
              </w:rPr>
              <w:t xml:space="preserve">n: </w:t>
            </w:r>
            <w:r w:rsidR="00DE63C8">
              <w:rPr>
                <w:sz w:val="28"/>
                <w:szCs w:val="28"/>
              </w:rPr>
              <w:t>Thầy Vũ Song Tùng</w:t>
            </w:r>
          </w:p>
          <w:p w14:paraId="402436DA" w14:textId="04F5C025" w:rsidR="00603196" w:rsidRPr="00BF4AD0" w:rsidRDefault="00F4316B" w:rsidP="000C1F2A">
            <w:pPr>
              <w:ind w:left="1688" w:hanging="141"/>
              <w:rPr>
                <w:sz w:val="28"/>
                <w:szCs w:val="28"/>
                <w:lang w:val="vi-VN"/>
              </w:rPr>
            </w:pPr>
            <w:r>
              <w:rPr>
                <w:sz w:val="28"/>
                <w:szCs w:val="28"/>
              </w:rPr>
              <w:t>Nhóm s</w:t>
            </w:r>
            <w:r w:rsidR="002520DA" w:rsidRPr="00603196">
              <w:rPr>
                <w:sz w:val="28"/>
                <w:szCs w:val="28"/>
                <w:lang w:val="vi-VN"/>
              </w:rPr>
              <w:t>inh viên thực hiện:</w:t>
            </w:r>
            <w:r w:rsidR="00603196" w:rsidRPr="00BF4AD0">
              <w:rPr>
                <w:sz w:val="28"/>
                <w:szCs w:val="28"/>
                <w:lang w:val="vi-VN"/>
              </w:rPr>
              <w:t xml:space="preserve"> </w:t>
            </w:r>
          </w:p>
          <w:tbl>
            <w:tblPr>
              <w:tblStyle w:val="TableGrid"/>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tblGrid>
            <w:tr w:rsidR="006E1E81" w:rsidRPr="00977652" w14:paraId="544D0F00" w14:textId="77777777" w:rsidTr="006E1E81">
              <w:tc>
                <w:tcPr>
                  <w:tcW w:w="3020" w:type="dxa"/>
                  <w:vAlign w:val="center"/>
                </w:tcPr>
                <w:p w14:paraId="14D2A196" w14:textId="04179B3F" w:rsidR="006E1E81" w:rsidRPr="008A725E" w:rsidRDefault="006E1E81" w:rsidP="0073548A">
                  <w:pPr>
                    <w:framePr w:hSpace="180" w:wrap="around" w:vAnchor="text" w:hAnchor="text" w:y="1"/>
                    <w:ind w:firstLine="0"/>
                    <w:suppressOverlap/>
                    <w:rPr>
                      <w:b/>
                      <w:sz w:val="28"/>
                      <w:szCs w:val="28"/>
                      <w:lang w:val="vi-VN"/>
                    </w:rPr>
                  </w:pPr>
                  <w:r w:rsidRPr="008A725E">
                    <w:rPr>
                      <w:b/>
                      <w:sz w:val="28"/>
                      <w:szCs w:val="28"/>
                      <w:lang w:val="vi-VN"/>
                    </w:rPr>
                    <w:t>Họ và tên</w:t>
                  </w:r>
                </w:p>
              </w:tc>
              <w:tc>
                <w:tcPr>
                  <w:tcW w:w="3021" w:type="dxa"/>
                  <w:vAlign w:val="center"/>
                </w:tcPr>
                <w:p w14:paraId="6F8DB920" w14:textId="59888017" w:rsidR="006E1E81" w:rsidRPr="008A725E" w:rsidRDefault="006E1E81" w:rsidP="0073548A">
                  <w:pPr>
                    <w:framePr w:hSpace="180" w:wrap="around" w:vAnchor="text" w:hAnchor="text" w:y="1"/>
                    <w:ind w:firstLine="0"/>
                    <w:suppressOverlap/>
                    <w:jc w:val="center"/>
                    <w:rPr>
                      <w:b/>
                      <w:sz w:val="28"/>
                      <w:szCs w:val="28"/>
                      <w:lang w:val="vi-VN"/>
                    </w:rPr>
                  </w:pPr>
                  <w:r w:rsidRPr="008A725E">
                    <w:rPr>
                      <w:b/>
                      <w:sz w:val="28"/>
                      <w:szCs w:val="28"/>
                      <w:lang w:val="vi-VN"/>
                    </w:rPr>
                    <w:t>MSSV</w:t>
                  </w:r>
                </w:p>
              </w:tc>
            </w:tr>
            <w:tr w:rsidR="006E1E81" w:rsidRPr="00977652" w14:paraId="035CEF08" w14:textId="77777777" w:rsidTr="006E1E81">
              <w:tc>
                <w:tcPr>
                  <w:tcW w:w="3020" w:type="dxa"/>
                  <w:vAlign w:val="center"/>
                </w:tcPr>
                <w:p w14:paraId="2B4568A4" w14:textId="388FC37C" w:rsidR="006E1E81" w:rsidRPr="006E1E81" w:rsidRDefault="006E1E81" w:rsidP="0073548A">
                  <w:pPr>
                    <w:framePr w:hSpace="180" w:wrap="around" w:vAnchor="text" w:hAnchor="text" w:y="1"/>
                    <w:ind w:firstLine="0"/>
                    <w:suppressOverlap/>
                    <w:jc w:val="left"/>
                    <w:rPr>
                      <w:sz w:val="28"/>
                      <w:szCs w:val="28"/>
                    </w:rPr>
                  </w:pPr>
                  <w:r>
                    <w:rPr>
                      <w:sz w:val="28"/>
                      <w:szCs w:val="28"/>
                    </w:rPr>
                    <w:t>Phạm Ngọc Lâm</w:t>
                  </w:r>
                </w:p>
              </w:tc>
              <w:tc>
                <w:tcPr>
                  <w:tcW w:w="3021" w:type="dxa"/>
                  <w:vAlign w:val="center"/>
                </w:tcPr>
                <w:p w14:paraId="20CC15CD" w14:textId="1964D546" w:rsidR="006E1E81" w:rsidRPr="00821F3E" w:rsidRDefault="006E1E81" w:rsidP="0073548A">
                  <w:pPr>
                    <w:framePr w:hSpace="180" w:wrap="around" w:vAnchor="text" w:hAnchor="text" w:y="1"/>
                    <w:ind w:firstLine="0"/>
                    <w:suppressOverlap/>
                    <w:jc w:val="center"/>
                    <w:rPr>
                      <w:sz w:val="28"/>
                      <w:szCs w:val="28"/>
                    </w:rPr>
                  </w:pPr>
                  <w:r w:rsidRPr="00BF4AD0">
                    <w:rPr>
                      <w:sz w:val="28"/>
                      <w:szCs w:val="28"/>
                      <w:lang w:val="vi-VN"/>
                    </w:rPr>
                    <w:t>201</w:t>
                  </w:r>
                  <w:r w:rsidR="00821F3E">
                    <w:rPr>
                      <w:sz w:val="28"/>
                      <w:szCs w:val="28"/>
                    </w:rPr>
                    <w:t>82628</w:t>
                  </w:r>
                </w:p>
              </w:tc>
            </w:tr>
            <w:tr w:rsidR="006E1E81" w:rsidRPr="00977652" w14:paraId="6B8D6E83" w14:textId="77777777" w:rsidTr="006E1E81">
              <w:tc>
                <w:tcPr>
                  <w:tcW w:w="3020" w:type="dxa"/>
                  <w:vAlign w:val="center"/>
                </w:tcPr>
                <w:p w14:paraId="1F4AA920" w14:textId="0457177E" w:rsidR="006E1E81" w:rsidRPr="006E1E81" w:rsidRDefault="00DE63C8" w:rsidP="0073548A">
                  <w:pPr>
                    <w:framePr w:hSpace="180" w:wrap="around" w:vAnchor="text" w:hAnchor="text" w:y="1"/>
                    <w:ind w:firstLine="0"/>
                    <w:suppressOverlap/>
                    <w:jc w:val="left"/>
                    <w:rPr>
                      <w:sz w:val="28"/>
                      <w:szCs w:val="28"/>
                    </w:rPr>
                  </w:pPr>
                  <w:r>
                    <w:rPr>
                      <w:sz w:val="28"/>
                      <w:szCs w:val="28"/>
                    </w:rPr>
                    <w:t>Nguyễn Huy Nam</w:t>
                  </w:r>
                </w:p>
              </w:tc>
              <w:tc>
                <w:tcPr>
                  <w:tcW w:w="3021" w:type="dxa"/>
                  <w:vAlign w:val="center"/>
                </w:tcPr>
                <w:p w14:paraId="0E46F257" w14:textId="10DC61F9" w:rsidR="006E1E81" w:rsidRPr="00821F3E" w:rsidRDefault="00553A01" w:rsidP="0073548A">
                  <w:pPr>
                    <w:framePr w:hSpace="180" w:wrap="around" w:vAnchor="text" w:hAnchor="text" w:y="1"/>
                    <w:ind w:firstLine="0"/>
                    <w:suppressOverlap/>
                    <w:jc w:val="center"/>
                    <w:rPr>
                      <w:sz w:val="28"/>
                      <w:szCs w:val="28"/>
                    </w:rPr>
                  </w:pPr>
                  <w:r>
                    <w:rPr>
                      <w:sz w:val="28"/>
                      <w:szCs w:val="28"/>
                    </w:rPr>
                    <w:t>2018</w:t>
                  </w:r>
                  <w:r w:rsidR="00C81AE2">
                    <w:rPr>
                      <w:sz w:val="28"/>
                      <w:szCs w:val="28"/>
                    </w:rPr>
                    <w:t>2695</w:t>
                  </w:r>
                </w:p>
              </w:tc>
            </w:tr>
            <w:tr w:rsidR="006E1E81" w:rsidRPr="00977652" w14:paraId="1989DFEA" w14:textId="77777777" w:rsidTr="006E1E81">
              <w:tc>
                <w:tcPr>
                  <w:tcW w:w="3020" w:type="dxa"/>
                  <w:vAlign w:val="center"/>
                </w:tcPr>
                <w:p w14:paraId="2BD586A3" w14:textId="36F02542" w:rsidR="006E1E81" w:rsidRPr="006E1E81" w:rsidRDefault="00DE63C8" w:rsidP="0073548A">
                  <w:pPr>
                    <w:framePr w:hSpace="180" w:wrap="around" w:vAnchor="text" w:hAnchor="text" w:y="1"/>
                    <w:ind w:firstLine="0"/>
                    <w:suppressOverlap/>
                    <w:jc w:val="left"/>
                    <w:rPr>
                      <w:sz w:val="28"/>
                      <w:szCs w:val="28"/>
                    </w:rPr>
                  </w:pPr>
                  <w:r>
                    <w:rPr>
                      <w:sz w:val="28"/>
                      <w:szCs w:val="28"/>
                    </w:rPr>
                    <w:t>Lê Thị Ngân</w:t>
                  </w:r>
                </w:p>
              </w:tc>
              <w:tc>
                <w:tcPr>
                  <w:tcW w:w="3021" w:type="dxa"/>
                  <w:vAlign w:val="center"/>
                </w:tcPr>
                <w:p w14:paraId="399AD62F" w14:textId="15ADDF00" w:rsidR="006E1E81" w:rsidRPr="00821F3E" w:rsidRDefault="00553A01" w:rsidP="0073548A">
                  <w:pPr>
                    <w:framePr w:hSpace="180" w:wrap="around" w:vAnchor="text" w:hAnchor="text" w:y="1"/>
                    <w:ind w:firstLine="0"/>
                    <w:suppressOverlap/>
                    <w:jc w:val="center"/>
                    <w:rPr>
                      <w:sz w:val="28"/>
                      <w:szCs w:val="28"/>
                    </w:rPr>
                  </w:pPr>
                  <w:r>
                    <w:rPr>
                      <w:sz w:val="28"/>
                      <w:szCs w:val="28"/>
                    </w:rPr>
                    <w:t>2018</w:t>
                  </w:r>
                  <w:r w:rsidR="00EE79A5">
                    <w:rPr>
                      <w:sz w:val="28"/>
                      <w:szCs w:val="28"/>
                    </w:rPr>
                    <w:t>2704</w:t>
                  </w:r>
                </w:p>
              </w:tc>
            </w:tr>
            <w:tr w:rsidR="006E1E81" w:rsidRPr="00977652" w14:paraId="15F116FB" w14:textId="77777777" w:rsidTr="006E1E81">
              <w:tc>
                <w:tcPr>
                  <w:tcW w:w="3020" w:type="dxa"/>
                  <w:vAlign w:val="center"/>
                </w:tcPr>
                <w:p w14:paraId="595FE155" w14:textId="5A3838C3" w:rsidR="006E1E81" w:rsidRPr="006E1E81" w:rsidRDefault="00DE63C8" w:rsidP="0073548A">
                  <w:pPr>
                    <w:framePr w:hSpace="180" w:wrap="around" w:vAnchor="text" w:hAnchor="text" w:y="1"/>
                    <w:ind w:firstLine="0"/>
                    <w:suppressOverlap/>
                    <w:jc w:val="left"/>
                    <w:rPr>
                      <w:sz w:val="28"/>
                      <w:szCs w:val="28"/>
                    </w:rPr>
                  </w:pPr>
                  <w:r>
                    <w:rPr>
                      <w:sz w:val="28"/>
                      <w:szCs w:val="28"/>
                    </w:rPr>
                    <w:t>Quách Thị Dung</w:t>
                  </w:r>
                </w:p>
              </w:tc>
              <w:tc>
                <w:tcPr>
                  <w:tcW w:w="3021" w:type="dxa"/>
                  <w:vAlign w:val="center"/>
                </w:tcPr>
                <w:p w14:paraId="4E54651A" w14:textId="24E4940A" w:rsidR="006E1E81" w:rsidRPr="00A05596" w:rsidRDefault="00553A01" w:rsidP="0073548A">
                  <w:pPr>
                    <w:framePr w:hSpace="180" w:wrap="around" w:vAnchor="text" w:hAnchor="text" w:y="1"/>
                    <w:ind w:firstLine="0"/>
                    <w:suppressOverlap/>
                    <w:jc w:val="center"/>
                    <w:rPr>
                      <w:sz w:val="28"/>
                      <w:szCs w:val="28"/>
                    </w:rPr>
                  </w:pPr>
                  <w:r>
                    <w:rPr>
                      <w:sz w:val="28"/>
                      <w:szCs w:val="28"/>
                    </w:rPr>
                    <w:t>2018</w:t>
                  </w:r>
                  <w:r w:rsidR="00EE79A5">
                    <w:rPr>
                      <w:sz w:val="28"/>
                      <w:szCs w:val="28"/>
                    </w:rPr>
                    <w:t>2440</w:t>
                  </w:r>
                </w:p>
              </w:tc>
            </w:tr>
            <w:tr w:rsidR="006E1E81" w:rsidRPr="00977652" w14:paraId="4C79F2BB" w14:textId="77777777" w:rsidTr="006E1E81">
              <w:tc>
                <w:tcPr>
                  <w:tcW w:w="3020" w:type="dxa"/>
                  <w:vAlign w:val="center"/>
                </w:tcPr>
                <w:p w14:paraId="26E589A9" w14:textId="23E53E6D" w:rsidR="006E1E81" w:rsidRPr="00BF4AD0" w:rsidRDefault="006E1E81" w:rsidP="0073548A">
                  <w:pPr>
                    <w:framePr w:hSpace="180" w:wrap="around" w:vAnchor="text" w:hAnchor="text" w:y="1"/>
                    <w:ind w:firstLine="0"/>
                    <w:suppressOverlap/>
                    <w:rPr>
                      <w:sz w:val="28"/>
                      <w:szCs w:val="28"/>
                      <w:lang w:val="vi-VN"/>
                    </w:rPr>
                  </w:pPr>
                </w:p>
              </w:tc>
              <w:tc>
                <w:tcPr>
                  <w:tcW w:w="3021" w:type="dxa"/>
                  <w:vAlign w:val="center"/>
                </w:tcPr>
                <w:p w14:paraId="4EDEEC3D" w14:textId="64C0F21C" w:rsidR="006E1E81" w:rsidRPr="00977652" w:rsidRDefault="006E1E81" w:rsidP="0073548A">
                  <w:pPr>
                    <w:framePr w:hSpace="180" w:wrap="around" w:vAnchor="text" w:hAnchor="text" w:y="1"/>
                    <w:ind w:firstLine="0"/>
                    <w:suppressOverlap/>
                    <w:jc w:val="center"/>
                    <w:rPr>
                      <w:sz w:val="28"/>
                      <w:szCs w:val="28"/>
                      <w:lang w:val="vi-VN"/>
                    </w:rPr>
                  </w:pPr>
                </w:p>
              </w:tc>
            </w:tr>
          </w:tbl>
          <w:p w14:paraId="2BF02216" w14:textId="77777777" w:rsidR="007B2BC6" w:rsidRDefault="007B2BC6" w:rsidP="00F4316B">
            <w:pPr>
              <w:ind w:firstLine="0"/>
              <w:jc w:val="center"/>
              <w:rPr>
                <w:sz w:val="28"/>
                <w:szCs w:val="28"/>
                <w:lang w:val="vi-VN"/>
              </w:rPr>
            </w:pPr>
          </w:p>
          <w:p w14:paraId="1C55E056" w14:textId="77777777" w:rsidR="00CB098D" w:rsidRDefault="00CB098D" w:rsidP="003D1A32">
            <w:pPr>
              <w:spacing w:after="0" w:line="240" w:lineRule="auto"/>
              <w:ind w:left="3531" w:firstLine="0"/>
              <w:rPr>
                <w:b/>
                <w:bCs/>
                <w:i/>
                <w:iCs/>
                <w:sz w:val="28"/>
                <w:szCs w:val="28"/>
                <w:lang w:val="de-DE"/>
              </w:rPr>
            </w:pPr>
          </w:p>
          <w:p w14:paraId="17CAAB1D" w14:textId="44DB07C9" w:rsidR="002520DA" w:rsidRPr="006E1E81" w:rsidRDefault="002520DA" w:rsidP="003D1A32">
            <w:pPr>
              <w:spacing w:after="0" w:line="240" w:lineRule="auto"/>
              <w:ind w:left="3531" w:firstLine="0"/>
              <w:rPr>
                <w:b/>
                <w:bCs/>
                <w:i/>
                <w:iCs/>
                <w:sz w:val="28"/>
                <w:szCs w:val="28"/>
                <w:lang w:val="de-DE"/>
              </w:rPr>
            </w:pPr>
            <w:r w:rsidRPr="006E1E81">
              <w:rPr>
                <w:b/>
                <w:bCs/>
                <w:i/>
                <w:iCs/>
                <w:sz w:val="28"/>
                <w:szCs w:val="28"/>
                <w:lang w:val="de-DE"/>
              </w:rPr>
              <w:t xml:space="preserve">Hà Nội, </w:t>
            </w:r>
            <w:r w:rsidR="00757DDD">
              <w:rPr>
                <w:b/>
                <w:bCs/>
                <w:i/>
                <w:iCs/>
                <w:sz w:val="28"/>
                <w:szCs w:val="28"/>
                <w:lang w:val="de-DE"/>
              </w:rPr>
              <w:t>2</w:t>
            </w:r>
            <w:r w:rsidR="00BF4AD0" w:rsidRPr="006E1E81">
              <w:rPr>
                <w:b/>
                <w:bCs/>
                <w:i/>
                <w:iCs/>
                <w:sz w:val="28"/>
                <w:szCs w:val="28"/>
                <w:lang w:val="de-DE"/>
              </w:rPr>
              <w:t>/202</w:t>
            </w:r>
            <w:r w:rsidR="006E1E81" w:rsidRPr="006E1E81">
              <w:rPr>
                <w:b/>
                <w:bCs/>
                <w:i/>
                <w:iCs/>
                <w:sz w:val="28"/>
                <w:szCs w:val="28"/>
                <w:lang w:val="de-DE"/>
              </w:rPr>
              <w:t>2</w:t>
            </w:r>
          </w:p>
        </w:tc>
      </w:tr>
    </w:tbl>
    <w:p w14:paraId="5D73EC18" w14:textId="77777777" w:rsidR="00B836A5" w:rsidRPr="00603196" w:rsidRDefault="00B836A5" w:rsidP="00B40C28">
      <w:pPr>
        <w:pStyle w:val="Heading1"/>
        <w:numPr>
          <w:ilvl w:val="0"/>
          <w:numId w:val="0"/>
        </w:numPr>
        <w:jc w:val="both"/>
        <w:rPr>
          <w:lang w:val="vi-VN"/>
        </w:rPr>
        <w:sectPr w:rsidR="00B836A5" w:rsidRPr="00603196"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p w14:paraId="1C5286C1" w14:textId="4E11A0DE" w:rsidR="000E73DA" w:rsidRDefault="00AF79CD" w:rsidP="000E73DA">
      <w:pPr>
        <w:spacing w:before="0" w:after="600"/>
        <w:jc w:val="center"/>
        <w:rPr>
          <w:b/>
          <w:sz w:val="32"/>
          <w:szCs w:val="32"/>
          <w:lang w:val="vi-VN"/>
        </w:rPr>
      </w:pPr>
      <w:r w:rsidRPr="00603196">
        <w:rPr>
          <w:b/>
          <w:sz w:val="32"/>
          <w:szCs w:val="32"/>
          <w:lang w:val="vi-VN"/>
        </w:rPr>
        <w:lastRenderedPageBreak/>
        <w:t>LỜI NÓI ĐẦU</w:t>
      </w:r>
    </w:p>
    <w:p w14:paraId="43CBCB82" w14:textId="7F334563" w:rsidR="00C81AE2" w:rsidRDefault="00C81AE2" w:rsidP="00C81AE2">
      <w:pPr>
        <w:rPr>
          <w:rFonts w:eastAsia="Times New Roman" w:cs="Times New Roman"/>
          <w:shd w:val="clear" w:color="auto" w:fill="FFFFFF"/>
        </w:rPr>
      </w:pPr>
      <w:r>
        <w:rPr>
          <w:rFonts w:eastAsia="Times New Roman" w:cs="Times New Roman"/>
        </w:rPr>
        <w:t>Công nghệ thông tin đang được áp dụng trong mọi lĩnh vực hoạt động của con người, từ đơn giản cho tới phức tạp nhất. Trong đó, hệ thống phần mềm quản lý, một mảng của tin học đóng vai trò quan trọng trong các lĩnh vực hoạt động kinh doanh tài chính, ngân hàng, bưu điện, giáo dục và nhiều loại hình dịch vụ khác nữa.</w:t>
      </w:r>
    </w:p>
    <w:p w14:paraId="7C4B0680" w14:textId="77777777" w:rsidR="00C81AE2" w:rsidRDefault="00C81AE2" w:rsidP="00C81AE2">
      <w:pPr>
        <w:ind w:firstLine="426"/>
        <w:rPr>
          <w:rFonts w:eastAsia="Times New Roman" w:cs="Times New Roman"/>
        </w:rPr>
      </w:pPr>
      <w:r>
        <w:rPr>
          <w:rFonts w:eastAsia="Times New Roman" w:cs="Times New Roman"/>
        </w:rPr>
        <w:t>Trong thời điểm đại dịch Covid-19, hệ thống phần mềm quản lý lại càng là ưu tiên cấp thiết đối với ngành giáo dục. Một trong những phần mềm chúng em được biết từ sớm là “giaovu.vst” của Viện Điện Tử Viễn Thông. Phần mềm bao gồm các chức năng tự động đã hỗ trợ việc học tập và đăng ký học tập của sinh viên, trong đó có các học phần có các tính chất quan trọng như đồ án. Tuy nhiên, hiện tại việc đăng ký đồ án vẫn còn thực hiện thông qua form, mang đến rất nhiều điểm hạn chế. Việc tổng hợp lại thông tin sau đăng ký cũng mất khá nhiều thời gian của các cán bộ phòng giáo vụ.</w:t>
      </w:r>
    </w:p>
    <w:p w14:paraId="65455941" w14:textId="28C24335" w:rsidR="00C81AE2" w:rsidRDefault="00C81AE2" w:rsidP="00C81AE2">
      <w:pPr>
        <w:ind w:firstLine="426"/>
        <w:rPr>
          <w:rFonts w:eastAsia="Times New Roman" w:cs="Times New Roman"/>
          <w:b/>
        </w:rPr>
      </w:pPr>
      <w:r>
        <w:rPr>
          <w:rFonts w:eastAsia="Times New Roman" w:cs="Times New Roman"/>
        </w:rPr>
        <w:t xml:space="preserve">Từ những phân tích nêu trên, cùng với việc khảo sát, nhóm em quyết định lựa chọn để tài </w:t>
      </w:r>
      <w:r>
        <w:rPr>
          <w:rFonts w:eastAsia="Times New Roman" w:cs="Times New Roman"/>
          <w:b/>
          <w:i/>
        </w:rPr>
        <w:t>“</w:t>
      </w:r>
      <w:r w:rsidR="007D5408">
        <w:rPr>
          <w:rFonts w:eastAsia="Times New Roman" w:cs="Times New Roman"/>
          <w:b/>
          <w:i/>
        </w:rPr>
        <w:t>H</w:t>
      </w:r>
      <w:r>
        <w:rPr>
          <w:rFonts w:eastAsia="Times New Roman" w:cs="Times New Roman"/>
          <w:b/>
          <w:i/>
        </w:rPr>
        <w:t xml:space="preserve">ệ thống </w:t>
      </w:r>
      <w:r>
        <w:rPr>
          <w:rFonts w:eastAsia="Times New Roman" w:cs="Times New Roman"/>
          <w:b/>
          <w:bCs/>
          <w:i/>
          <w:iCs/>
        </w:rPr>
        <w:t xml:space="preserve">đăng ký </w:t>
      </w:r>
      <w:r w:rsidR="007D5408">
        <w:rPr>
          <w:rFonts w:eastAsia="Times New Roman" w:cs="Times New Roman"/>
          <w:b/>
          <w:bCs/>
          <w:i/>
          <w:iCs/>
        </w:rPr>
        <w:t>hướng dẫn project</w:t>
      </w:r>
      <w:r>
        <w:rPr>
          <w:rFonts w:eastAsia="Times New Roman" w:cs="Times New Roman"/>
          <w:b/>
          <w:i/>
        </w:rPr>
        <w:t>”</w:t>
      </w:r>
      <w:r>
        <w:rPr>
          <w:rFonts w:eastAsia="Times New Roman" w:cs="Times New Roman"/>
          <w:b/>
        </w:rPr>
        <w:t xml:space="preserve"> </w:t>
      </w:r>
      <w:r>
        <w:rPr>
          <w:rFonts w:eastAsia="Times New Roman" w:cs="Times New Roman"/>
        </w:rPr>
        <w:t>với mục đích nâng cao hiệu quả làm việc cho hệ thống, giảm bớt áp lực công việc cho cán bộ phòng giáo vụ và nâng cao tính thuận tiện của việc đăng ký. Là sinh viên Viện Điện Tử Viễn Thông, nhóm chúng em mong muốn góp một chút công sức trong việc cải tiến các hệ thống tự động hỗ trợ sinh viên được tốt hơn.</w:t>
      </w:r>
    </w:p>
    <w:p w14:paraId="307DFD16" w14:textId="77777777" w:rsidR="00C81AE2" w:rsidRDefault="00C81AE2" w:rsidP="00C81AE2">
      <w:pPr>
        <w:rPr>
          <w:rFonts w:eastAsia="Times New Roman" w:cs="Times New Roman"/>
        </w:rPr>
      </w:pPr>
      <w:r>
        <w:rPr>
          <w:rFonts w:eastAsia="Times New Roman" w:cs="Times New Roman"/>
        </w:rPr>
        <w:t>Mặc dù đã có sự tìm hiểu, tiếp thu, nhưng báo cáo có thể vẫn không tránh được sự thiếu sót. Chúng em xin chân thành cảm ơn Thầy Vũ Song Tùng đã tận tình hướng dẫn, chỉ bảo để nhóm chúng em hoàn thành đề tài này.</w:t>
      </w:r>
    </w:p>
    <w:p w14:paraId="638AB19A" w14:textId="5ACC559B" w:rsidR="000E73DA" w:rsidRDefault="000E73DA" w:rsidP="000E73DA">
      <w:pPr>
        <w:rPr>
          <w:sz w:val="32"/>
          <w:szCs w:val="32"/>
          <w:lang w:val="vi-VN"/>
        </w:rPr>
      </w:pPr>
    </w:p>
    <w:p w14:paraId="6BFD1464" w14:textId="77777777" w:rsidR="000E73DA" w:rsidRPr="000E73DA" w:rsidRDefault="000E73DA" w:rsidP="000E73DA">
      <w:pPr>
        <w:rPr>
          <w:sz w:val="32"/>
          <w:szCs w:val="32"/>
          <w:lang w:val="vi-VN"/>
        </w:rPr>
        <w:sectPr w:rsidR="000E73DA" w:rsidRPr="000E73DA" w:rsidSect="00B836A5">
          <w:type w:val="oddPage"/>
          <w:pgSz w:w="11906" w:h="16838" w:code="9"/>
          <w:pgMar w:top="1134" w:right="1138" w:bottom="1411" w:left="1699" w:header="850" w:footer="432" w:gutter="0"/>
          <w:pgNumType w:fmt="lowerRoman" w:start="1"/>
          <w:cols w:space="454"/>
          <w:docGrid w:type="lines" w:linePitch="360"/>
        </w:sectPr>
      </w:pPr>
    </w:p>
    <w:p w14:paraId="36BB6AC7" w14:textId="77777777" w:rsidR="00C82B07" w:rsidRPr="00603196" w:rsidRDefault="00C82B07" w:rsidP="001D7872">
      <w:pPr>
        <w:spacing w:before="0" w:after="600"/>
        <w:ind w:firstLine="0"/>
        <w:jc w:val="center"/>
        <w:rPr>
          <w:b/>
          <w:sz w:val="32"/>
          <w:szCs w:val="32"/>
          <w:lang w:val="vi-VN"/>
        </w:rPr>
      </w:pPr>
      <w:r w:rsidRPr="00603196">
        <w:rPr>
          <w:b/>
          <w:sz w:val="32"/>
          <w:szCs w:val="32"/>
          <w:lang w:val="vi-VN"/>
        </w:rPr>
        <w:lastRenderedPageBreak/>
        <w:t>MỤ</w:t>
      </w:r>
      <w:r w:rsidR="00072F60" w:rsidRPr="00603196">
        <w:rPr>
          <w:b/>
          <w:sz w:val="32"/>
          <w:szCs w:val="32"/>
          <w:lang w:val="vi-VN"/>
        </w:rPr>
        <w:t>C L</w:t>
      </w:r>
      <w:r w:rsidRPr="00603196">
        <w:rPr>
          <w:b/>
          <w:sz w:val="32"/>
          <w:szCs w:val="32"/>
          <w:lang w:val="vi-VN"/>
        </w:rPr>
        <w:t>ỤC</w:t>
      </w:r>
    </w:p>
    <w:p w14:paraId="7783E8F9" w14:textId="3C0F5804" w:rsidR="00D66A77" w:rsidRDefault="001E4C07">
      <w:pPr>
        <w:pStyle w:val="TOC1"/>
        <w:rPr>
          <w:rFonts w:asciiTheme="minorHAnsi" w:eastAsiaTheme="minorEastAsia" w:hAnsiTheme="minorHAnsi" w:cstheme="minorBidi"/>
          <w:b w:val="0"/>
          <w:noProof/>
          <w:kern w:val="0"/>
          <w:sz w:val="22"/>
          <w:szCs w:val="22"/>
        </w:rPr>
      </w:pPr>
      <w:r>
        <w:fldChar w:fldCharType="begin"/>
      </w:r>
      <w:r w:rsidR="007F7646" w:rsidRPr="00603196">
        <w:rPr>
          <w:lang w:val="vi-VN"/>
        </w:rPr>
        <w:instrText xml:space="preserve"> TOC \o "1-3" \h \z \u </w:instrText>
      </w:r>
      <w:r>
        <w:fldChar w:fldCharType="separate"/>
      </w:r>
      <w:hyperlink w:anchor="_Toc96244007" w:history="1">
        <w:r w:rsidR="00D66A77" w:rsidRPr="00A16C7F">
          <w:rPr>
            <w:rStyle w:val="Hyperlink"/>
            <w:noProof/>
          </w:rPr>
          <w:t>DANH MỤC HÌNH VẼ</w:t>
        </w:r>
        <w:r w:rsidR="00D66A77">
          <w:rPr>
            <w:noProof/>
            <w:webHidden/>
          </w:rPr>
          <w:tab/>
        </w:r>
        <w:r w:rsidR="00D66A77">
          <w:rPr>
            <w:noProof/>
            <w:webHidden/>
          </w:rPr>
          <w:fldChar w:fldCharType="begin"/>
        </w:r>
        <w:r w:rsidR="00D66A77">
          <w:rPr>
            <w:noProof/>
            <w:webHidden/>
          </w:rPr>
          <w:instrText xml:space="preserve"> PAGEREF _Toc96244007 \h </w:instrText>
        </w:r>
        <w:r w:rsidR="00D66A77">
          <w:rPr>
            <w:noProof/>
            <w:webHidden/>
          </w:rPr>
        </w:r>
        <w:r w:rsidR="00D66A77">
          <w:rPr>
            <w:noProof/>
            <w:webHidden/>
          </w:rPr>
          <w:fldChar w:fldCharType="separate"/>
        </w:r>
        <w:r w:rsidR="00D66A77">
          <w:rPr>
            <w:noProof/>
            <w:webHidden/>
          </w:rPr>
          <w:t>2</w:t>
        </w:r>
        <w:r w:rsidR="00D66A77">
          <w:rPr>
            <w:noProof/>
            <w:webHidden/>
          </w:rPr>
          <w:fldChar w:fldCharType="end"/>
        </w:r>
      </w:hyperlink>
    </w:p>
    <w:p w14:paraId="1A8D8422" w14:textId="1F6F6DAA" w:rsidR="00D66A77" w:rsidRDefault="00001C7D">
      <w:pPr>
        <w:pStyle w:val="TOC1"/>
        <w:rPr>
          <w:rFonts w:asciiTheme="minorHAnsi" w:eastAsiaTheme="minorEastAsia" w:hAnsiTheme="minorHAnsi" w:cstheme="minorBidi"/>
          <w:b w:val="0"/>
          <w:noProof/>
          <w:kern w:val="0"/>
          <w:sz w:val="22"/>
          <w:szCs w:val="22"/>
        </w:rPr>
      </w:pPr>
      <w:hyperlink w:anchor="_Toc96244008" w:history="1">
        <w:r w:rsidR="00D66A77" w:rsidRPr="00A16C7F">
          <w:rPr>
            <w:rStyle w:val="Hyperlink"/>
            <w:noProof/>
          </w:rPr>
          <w:t>DANH MỤC BẢNG BIỂU</w:t>
        </w:r>
        <w:r w:rsidR="00D66A77">
          <w:rPr>
            <w:noProof/>
            <w:webHidden/>
          </w:rPr>
          <w:tab/>
        </w:r>
        <w:r w:rsidR="00D66A77">
          <w:rPr>
            <w:noProof/>
            <w:webHidden/>
          </w:rPr>
          <w:fldChar w:fldCharType="begin"/>
        </w:r>
        <w:r w:rsidR="00D66A77">
          <w:rPr>
            <w:noProof/>
            <w:webHidden/>
          </w:rPr>
          <w:instrText xml:space="preserve"> PAGEREF _Toc96244008 \h </w:instrText>
        </w:r>
        <w:r w:rsidR="00D66A77">
          <w:rPr>
            <w:noProof/>
            <w:webHidden/>
          </w:rPr>
        </w:r>
        <w:r w:rsidR="00D66A77">
          <w:rPr>
            <w:noProof/>
            <w:webHidden/>
          </w:rPr>
          <w:fldChar w:fldCharType="separate"/>
        </w:r>
        <w:r w:rsidR="00D66A77">
          <w:rPr>
            <w:noProof/>
            <w:webHidden/>
          </w:rPr>
          <w:t>3</w:t>
        </w:r>
        <w:r w:rsidR="00D66A77">
          <w:rPr>
            <w:noProof/>
            <w:webHidden/>
          </w:rPr>
          <w:fldChar w:fldCharType="end"/>
        </w:r>
      </w:hyperlink>
    </w:p>
    <w:p w14:paraId="4212C094" w14:textId="7E46F12E" w:rsidR="00D66A77" w:rsidRDefault="00001C7D">
      <w:pPr>
        <w:pStyle w:val="TOC1"/>
        <w:rPr>
          <w:rFonts w:asciiTheme="minorHAnsi" w:eastAsiaTheme="minorEastAsia" w:hAnsiTheme="minorHAnsi" w:cstheme="minorBidi"/>
          <w:b w:val="0"/>
          <w:noProof/>
          <w:kern w:val="0"/>
          <w:sz w:val="22"/>
          <w:szCs w:val="22"/>
        </w:rPr>
      </w:pPr>
      <w:hyperlink w:anchor="_Toc96244009" w:history="1">
        <w:r w:rsidR="00D66A77" w:rsidRPr="00A16C7F">
          <w:rPr>
            <w:rStyle w:val="Hyperlink"/>
            <w:noProof/>
          </w:rPr>
          <w:t>CHƯƠNG 1. GIỚI THIỆU CHUNG</w:t>
        </w:r>
        <w:r w:rsidR="00D66A77">
          <w:rPr>
            <w:noProof/>
            <w:webHidden/>
          </w:rPr>
          <w:tab/>
        </w:r>
        <w:r w:rsidR="00D66A77">
          <w:rPr>
            <w:noProof/>
            <w:webHidden/>
          </w:rPr>
          <w:fldChar w:fldCharType="begin"/>
        </w:r>
        <w:r w:rsidR="00D66A77">
          <w:rPr>
            <w:noProof/>
            <w:webHidden/>
          </w:rPr>
          <w:instrText xml:space="preserve"> PAGEREF _Toc96244009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6472B864" w14:textId="50B97157" w:rsidR="00D66A77" w:rsidRDefault="00001C7D">
      <w:pPr>
        <w:pStyle w:val="TOC2"/>
        <w:tabs>
          <w:tab w:val="right" w:leader="dot" w:pos="9059"/>
        </w:tabs>
        <w:rPr>
          <w:rFonts w:asciiTheme="minorHAnsi" w:eastAsiaTheme="minorEastAsia" w:hAnsiTheme="minorHAnsi" w:cstheme="minorBidi"/>
          <w:b w:val="0"/>
          <w:i w:val="0"/>
          <w:noProof/>
          <w:kern w:val="0"/>
          <w:sz w:val="22"/>
          <w:szCs w:val="22"/>
        </w:rPr>
      </w:pPr>
      <w:hyperlink w:anchor="_Toc96244010" w:history="1">
        <w:r w:rsidR="00D66A77" w:rsidRPr="00A16C7F">
          <w:rPr>
            <w:rStyle w:val="Hyperlink"/>
            <w:noProof/>
          </w:rPr>
          <w:t>1.1 Giới thiệu chung</w:t>
        </w:r>
        <w:r w:rsidR="00D66A77">
          <w:rPr>
            <w:noProof/>
            <w:webHidden/>
          </w:rPr>
          <w:tab/>
        </w:r>
        <w:r w:rsidR="00D66A77">
          <w:rPr>
            <w:noProof/>
            <w:webHidden/>
          </w:rPr>
          <w:fldChar w:fldCharType="begin"/>
        </w:r>
        <w:r w:rsidR="00D66A77">
          <w:rPr>
            <w:noProof/>
            <w:webHidden/>
          </w:rPr>
          <w:instrText xml:space="preserve"> PAGEREF _Toc96244010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2018D13C" w14:textId="6AB4AB90" w:rsidR="00D66A77" w:rsidRDefault="00001C7D">
      <w:pPr>
        <w:pStyle w:val="TOC2"/>
        <w:tabs>
          <w:tab w:val="right" w:leader="dot" w:pos="9059"/>
        </w:tabs>
        <w:rPr>
          <w:rFonts w:asciiTheme="minorHAnsi" w:eastAsiaTheme="minorEastAsia" w:hAnsiTheme="minorHAnsi" w:cstheme="minorBidi"/>
          <w:b w:val="0"/>
          <w:i w:val="0"/>
          <w:noProof/>
          <w:kern w:val="0"/>
          <w:sz w:val="22"/>
          <w:szCs w:val="22"/>
        </w:rPr>
      </w:pPr>
      <w:hyperlink w:anchor="_Toc96244011" w:history="1">
        <w:r w:rsidR="00D66A77" w:rsidRPr="00A16C7F">
          <w:rPr>
            <w:rStyle w:val="Hyperlink"/>
            <w:noProof/>
          </w:rPr>
          <w:t>1.2 Mục tiêu</w:t>
        </w:r>
        <w:r w:rsidR="00D66A77">
          <w:rPr>
            <w:noProof/>
            <w:webHidden/>
          </w:rPr>
          <w:tab/>
        </w:r>
        <w:r w:rsidR="00D66A77">
          <w:rPr>
            <w:noProof/>
            <w:webHidden/>
          </w:rPr>
          <w:fldChar w:fldCharType="begin"/>
        </w:r>
        <w:r w:rsidR="00D66A77">
          <w:rPr>
            <w:noProof/>
            <w:webHidden/>
          </w:rPr>
          <w:instrText xml:space="preserve"> PAGEREF _Toc96244011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731FBCC4" w14:textId="7AE13DC5" w:rsidR="00D66A77" w:rsidRDefault="00001C7D">
      <w:pPr>
        <w:pStyle w:val="TOC2"/>
        <w:tabs>
          <w:tab w:val="right" w:leader="dot" w:pos="9059"/>
        </w:tabs>
        <w:rPr>
          <w:rFonts w:asciiTheme="minorHAnsi" w:eastAsiaTheme="minorEastAsia" w:hAnsiTheme="minorHAnsi" w:cstheme="minorBidi"/>
          <w:b w:val="0"/>
          <w:i w:val="0"/>
          <w:noProof/>
          <w:kern w:val="0"/>
          <w:sz w:val="22"/>
          <w:szCs w:val="22"/>
        </w:rPr>
      </w:pPr>
      <w:hyperlink w:anchor="_Toc96244012" w:history="1">
        <w:r w:rsidR="00D66A77" w:rsidRPr="00A16C7F">
          <w:rPr>
            <w:rStyle w:val="Hyperlink"/>
            <w:noProof/>
          </w:rPr>
          <w:t>1.3 Phạm vi</w:t>
        </w:r>
        <w:r w:rsidR="00D66A77">
          <w:rPr>
            <w:noProof/>
            <w:webHidden/>
          </w:rPr>
          <w:tab/>
        </w:r>
        <w:r w:rsidR="00D66A77">
          <w:rPr>
            <w:noProof/>
            <w:webHidden/>
          </w:rPr>
          <w:fldChar w:fldCharType="begin"/>
        </w:r>
        <w:r w:rsidR="00D66A77">
          <w:rPr>
            <w:noProof/>
            <w:webHidden/>
          </w:rPr>
          <w:instrText xml:space="preserve"> PAGEREF _Toc96244012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2399A078" w14:textId="546E52AD" w:rsidR="00D66A77" w:rsidRDefault="00001C7D">
      <w:pPr>
        <w:pStyle w:val="TOC1"/>
        <w:rPr>
          <w:rFonts w:asciiTheme="minorHAnsi" w:eastAsiaTheme="minorEastAsia" w:hAnsiTheme="minorHAnsi" w:cstheme="minorBidi"/>
          <w:b w:val="0"/>
          <w:noProof/>
          <w:kern w:val="0"/>
          <w:sz w:val="22"/>
          <w:szCs w:val="22"/>
        </w:rPr>
      </w:pPr>
      <w:hyperlink w:anchor="_Toc96244013" w:history="1">
        <w:r w:rsidR="00D66A77" w:rsidRPr="00A16C7F">
          <w:rPr>
            <w:rStyle w:val="Hyperlink"/>
            <w:noProof/>
          </w:rPr>
          <w:t>CHƯƠNG 2. LẬP KẾ HOẠCH</w:t>
        </w:r>
        <w:r w:rsidR="00D66A77">
          <w:rPr>
            <w:noProof/>
            <w:webHidden/>
          </w:rPr>
          <w:tab/>
        </w:r>
        <w:r w:rsidR="00D66A77">
          <w:rPr>
            <w:noProof/>
            <w:webHidden/>
          </w:rPr>
          <w:fldChar w:fldCharType="begin"/>
        </w:r>
        <w:r w:rsidR="00D66A77">
          <w:rPr>
            <w:noProof/>
            <w:webHidden/>
          </w:rPr>
          <w:instrText xml:space="preserve"> PAGEREF _Toc96244013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57ADD969" w14:textId="324DF957" w:rsidR="00D66A77" w:rsidRDefault="00001C7D">
      <w:pPr>
        <w:pStyle w:val="TOC2"/>
        <w:tabs>
          <w:tab w:val="right" w:leader="dot" w:pos="9059"/>
        </w:tabs>
        <w:rPr>
          <w:rFonts w:asciiTheme="minorHAnsi" w:eastAsiaTheme="minorEastAsia" w:hAnsiTheme="minorHAnsi" w:cstheme="minorBidi"/>
          <w:b w:val="0"/>
          <w:i w:val="0"/>
          <w:noProof/>
          <w:kern w:val="0"/>
          <w:sz w:val="22"/>
          <w:szCs w:val="22"/>
        </w:rPr>
      </w:pPr>
      <w:hyperlink w:anchor="_Toc96244014" w:history="1">
        <w:r w:rsidR="00D66A77" w:rsidRPr="00A16C7F">
          <w:rPr>
            <w:rStyle w:val="Hyperlink"/>
            <w:noProof/>
          </w:rPr>
          <w:t>2.1 Yêu cầu hệ thống</w:t>
        </w:r>
        <w:r w:rsidR="00D66A77">
          <w:rPr>
            <w:noProof/>
            <w:webHidden/>
          </w:rPr>
          <w:tab/>
        </w:r>
        <w:r w:rsidR="00D66A77">
          <w:rPr>
            <w:noProof/>
            <w:webHidden/>
          </w:rPr>
          <w:fldChar w:fldCharType="begin"/>
        </w:r>
        <w:r w:rsidR="00D66A77">
          <w:rPr>
            <w:noProof/>
            <w:webHidden/>
          </w:rPr>
          <w:instrText xml:space="preserve"> PAGEREF _Toc96244014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437A655D" w14:textId="49D0484F" w:rsidR="00D66A77" w:rsidRDefault="00001C7D">
      <w:pPr>
        <w:pStyle w:val="TOC2"/>
        <w:tabs>
          <w:tab w:val="right" w:leader="dot" w:pos="9059"/>
        </w:tabs>
        <w:rPr>
          <w:rFonts w:asciiTheme="minorHAnsi" w:eastAsiaTheme="minorEastAsia" w:hAnsiTheme="minorHAnsi" w:cstheme="minorBidi"/>
          <w:b w:val="0"/>
          <w:i w:val="0"/>
          <w:noProof/>
          <w:kern w:val="0"/>
          <w:sz w:val="22"/>
          <w:szCs w:val="22"/>
        </w:rPr>
      </w:pPr>
      <w:hyperlink w:anchor="_Toc96244015" w:history="1">
        <w:r w:rsidR="00D66A77" w:rsidRPr="00A16C7F">
          <w:rPr>
            <w:rStyle w:val="Hyperlink"/>
            <w:noProof/>
          </w:rPr>
          <w:t>2.2 Xác định rõ yêu cầu</w:t>
        </w:r>
        <w:r w:rsidR="00D66A77">
          <w:rPr>
            <w:noProof/>
            <w:webHidden/>
          </w:rPr>
          <w:tab/>
        </w:r>
        <w:r w:rsidR="00D66A77">
          <w:rPr>
            <w:noProof/>
            <w:webHidden/>
          </w:rPr>
          <w:fldChar w:fldCharType="begin"/>
        </w:r>
        <w:r w:rsidR="00D66A77">
          <w:rPr>
            <w:noProof/>
            <w:webHidden/>
          </w:rPr>
          <w:instrText xml:space="preserve"> PAGEREF _Toc96244015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498F80EB" w14:textId="1A41B50E" w:rsidR="00D66A77" w:rsidRDefault="00001C7D">
      <w:pPr>
        <w:pStyle w:val="TOC1"/>
        <w:rPr>
          <w:rFonts w:asciiTheme="minorHAnsi" w:eastAsiaTheme="minorEastAsia" w:hAnsiTheme="minorHAnsi" w:cstheme="minorBidi"/>
          <w:b w:val="0"/>
          <w:noProof/>
          <w:kern w:val="0"/>
          <w:sz w:val="22"/>
          <w:szCs w:val="22"/>
        </w:rPr>
      </w:pPr>
      <w:hyperlink w:anchor="_Toc96244016" w:history="1">
        <w:r w:rsidR="00D66A77" w:rsidRPr="00A16C7F">
          <w:rPr>
            <w:rStyle w:val="Hyperlink"/>
            <w:noProof/>
          </w:rPr>
          <w:t>CHƯƠNG 3. PHÂN TÍCH HỆ THỐNG</w:t>
        </w:r>
        <w:r w:rsidR="00D66A77">
          <w:rPr>
            <w:noProof/>
            <w:webHidden/>
          </w:rPr>
          <w:tab/>
        </w:r>
        <w:r w:rsidR="00D66A77">
          <w:rPr>
            <w:noProof/>
            <w:webHidden/>
          </w:rPr>
          <w:fldChar w:fldCharType="begin"/>
        </w:r>
        <w:r w:rsidR="00D66A77">
          <w:rPr>
            <w:noProof/>
            <w:webHidden/>
          </w:rPr>
          <w:instrText xml:space="preserve"> PAGEREF _Toc96244016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215192F0" w14:textId="2C1BE632" w:rsidR="00D66A77" w:rsidRDefault="00001C7D">
      <w:pPr>
        <w:pStyle w:val="TOC2"/>
        <w:tabs>
          <w:tab w:val="right" w:leader="dot" w:pos="9059"/>
        </w:tabs>
        <w:rPr>
          <w:rFonts w:asciiTheme="minorHAnsi" w:eastAsiaTheme="minorEastAsia" w:hAnsiTheme="minorHAnsi" w:cstheme="minorBidi"/>
          <w:b w:val="0"/>
          <w:i w:val="0"/>
          <w:noProof/>
          <w:kern w:val="0"/>
          <w:sz w:val="22"/>
          <w:szCs w:val="22"/>
        </w:rPr>
      </w:pPr>
      <w:hyperlink w:anchor="_Toc96244017" w:history="1">
        <w:r w:rsidR="00D66A77" w:rsidRPr="00A16C7F">
          <w:rPr>
            <w:rStyle w:val="Hyperlink"/>
            <w:noProof/>
          </w:rPr>
          <w:t>3.1 Sơ đồ chức năng</w:t>
        </w:r>
        <w:r w:rsidR="00D66A77">
          <w:rPr>
            <w:noProof/>
            <w:webHidden/>
          </w:rPr>
          <w:tab/>
        </w:r>
        <w:r w:rsidR="00D66A77">
          <w:rPr>
            <w:noProof/>
            <w:webHidden/>
          </w:rPr>
          <w:fldChar w:fldCharType="begin"/>
        </w:r>
        <w:r w:rsidR="00D66A77">
          <w:rPr>
            <w:noProof/>
            <w:webHidden/>
          </w:rPr>
          <w:instrText xml:space="preserve"> PAGEREF _Toc96244017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517EB350" w14:textId="0D8C5AA2" w:rsidR="00D66A77" w:rsidRDefault="00001C7D">
      <w:pPr>
        <w:pStyle w:val="TOC2"/>
        <w:tabs>
          <w:tab w:val="right" w:leader="dot" w:pos="9059"/>
        </w:tabs>
        <w:rPr>
          <w:rFonts w:asciiTheme="minorHAnsi" w:eastAsiaTheme="minorEastAsia" w:hAnsiTheme="minorHAnsi" w:cstheme="minorBidi"/>
          <w:b w:val="0"/>
          <w:i w:val="0"/>
          <w:noProof/>
          <w:kern w:val="0"/>
          <w:sz w:val="22"/>
          <w:szCs w:val="22"/>
        </w:rPr>
      </w:pPr>
      <w:hyperlink w:anchor="_Toc96244018" w:history="1">
        <w:r w:rsidR="00D66A77" w:rsidRPr="00A16C7F">
          <w:rPr>
            <w:rStyle w:val="Hyperlink"/>
            <w:noProof/>
          </w:rPr>
          <w:t>3.2 Sơ đồ Use case tổng quát</w:t>
        </w:r>
        <w:r w:rsidR="00D66A77">
          <w:rPr>
            <w:noProof/>
            <w:webHidden/>
          </w:rPr>
          <w:tab/>
        </w:r>
        <w:r w:rsidR="00D66A77">
          <w:rPr>
            <w:noProof/>
            <w:webHidden/>
          </w:rPr>
          <w:fldChar w:fldCharType="begin"/>
        </w:r>
        <w:r w:rsidR="00D66A77">
          <w:rPr>
            <w:noProof/>
            <w:webHidden/>
          </w:rPr>
          <w:instrText xml:space="preserve"> PAGEREF _Toc96244018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04B1F1C3" w14:textId="51A313D2" w:rsidR="00D66A77" w:rsidRDefault="00001C7D">
      <w:pPr>
        <w:pStyle w:val="TOC2"/>
        <w:tabs>
          <w:tab w:val="right" w:leader="dot" w:pos="9059"/>
        </w:tabs>
        <w:rPr>
          <w:rFonts w:asciiTheme="minorHAnsi" w:eastAsiaTheme="minorEastAsia" w:hAnsiTheme="minorHAnsi" w:cstheme="minorBidi"/>
          <w:b w:val="0"/>
          <w:i w:val="0"/>
          <w:noProof/>
          <w:kern w:val="0"/>
          <w:sz w:val="22"/>
          <w:szCs w:val="22"/>
        </w:rPr>
      </w:pPr>
      <w:hyperlink w:anchor="_Toc96244019" w:history="1">
        <w:r w:rsidR="00D66A77" w:rsidRPr="00A16C7F">
          <w:rPr>
            <w:rStyle w:val="Hyperlink"/>
            <w:noProof/>
          </w:rPr>
          <w:t>3.3 Chức năng quản lý hệ thống</w:t>
        </w:r>
        <w:r w:rsidR="00D66A77">
          <w:rPr>
            <w:noProof/>
            <w:webHidden/>
          </w:rPr>
          <w:tab/>
        </w:r>
        <w:r w:rsidR="00D66A77">
          <w:rPr>
            <w:noProof/>
            <w:webHidden/>
          </w:rPr>
          <w:fldChar w:fldCharType="begin"/>
        </w:r>
        <w:r w:rsidR="00D66A77">
          <w:rPr>
            <w:noProof/>
            <w:webHidden/>
          </w:rPr>
          <w:instrText xml:space="preserve"> PAGEREF _Toc96244019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39947652" w14:textId="620C251A" w:rsidR="00D66A77" w:rsidRDefault="00001C7D">
      <w:pPr>
        <w:pStyle w:val="TOC2"/>
        <w:tabs>
          <w:tab w:val="right" w:leader="dot" w:pos="9059"/>
        </w:tabs>
        <w:rPr>
          <w:rFonts w:asciiTheme="minorHAnsi" w:eastAsiaTheme="minorEastAsia" w:hAnsiTheme="minorHAnsi" w:cstheme="minorBidi"/>
          <w:b w:val="0"/>
          <w:i w:val="0"/>
          <w:noProof/>
          <w:kern w:val="0"/>
          <w:sz w:val="22"/>
          <w:szCs w:val="22"/>
        </w:rPr>
      </w:pPr>
      <w:hyperlink w:anchor="_Toc96244020" w:history="1">
        <w:r w:rsidR="00D66A77" w:rsidRPr="00A16C7F">
          <w:rPr>
            <w:rStyle w:val="Hyperlink"/>
            <w:noProof/>
          </w:rPr>
          <w:t>3.4 Chức năng quản lý người dùng</w:t>
        </w:r>
        <w:r w:rsidR="00D66A77">
          <w:rPr>
            <w:noProof/>
            <w:webHidden/>
          </w:rPr>
          <w:tab/>
        </w:r>
        <w:r w:rsidR="00D66A77">
          <w:rPr>
            <w:noProof/>
            <w:webHidden/>
          </w:rPr>
          <w:fldChar w:fldCharType="begin"/>
        </w:r>
        <w:r w:rsidR="00D66A77">
          <w:rPr>
            <w:noProof/>
            <w:webHidden/>
          </w:rPr>
          <w:instrText xml:space="preserve"> PAGEREF _Toc96244020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0F8BEF46" w14:textId="31B442EA" w:rsidR="00D66A77" w:rsidRDefault="00001C7D">
      <w:pPr>
        <w:pStyle w:val="TOC2"/>
        <w:tabs>
          <w:tab w:val="right" w:leader="dot" w:pos="9059"/>
        </w:tabs>
        <w:rPr>
          <w:rFonts w:asciiTheme="minorHAnsi" w:eastAsiaTheme="minorEastAsia" w:hAnsiTheme="minorHAnsi" w:cstheme="minorBidi"/>
          <w:b w:val="0"/>
          <w:i w:val="0"/>
          <w:noProof/>
          <w:kern w:val="0"/>
          <w:sz w:val="22"/>
          <w:szCs w:val="22"/>
        </w:rPr>
      </w:pPr>
      <w:hyperlink w:anchor="_Toc96244021" w:history="1">
        <w:r w:rsidR="00D66A77" w:rsidRPr="00A16C7F">
          <w:rPr>
            <w:rStyle w:val="Hyperlink"/>
            <w:noProof/>
          </w:rPr>
          <w:t>3.5 Chức năng quản lý Project</w:t>
        </w:r>
        <w:r w:rsidR="00D66A77">
          <w:rPr>
            <w:noProof/>
            <w:webHidden/>
          </w:rPr>
          <w:tab/>
        </w:r>
        <w:r w:rsidR="00D66A77">
          <w:rPr>
            <w:noProof/>
            <w:webHidden/>
          </w:rPr>
          <w:fldChar w:fldCharType="begin"/>
        </w:r>
        <w:r w:rsidR="00D66A77">
          <w:rPr>
            <w:noProof/>
            <w:webHidden/>
          </w:rPr>
          <w:instrText xml:space="preserve"> PAGEREF _Toc96244021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06670ED9" w14:textId="25609B99" w:rsidR="00D66A77" w:rsidRDefault="00001C7D">
      <w:pPr>
        <w:pStyle w:val="TOC2"/>
        <w:tabs>
          <w:tab w:val="right" w:leader="dot" w:pos="9059"/>
        </w:tabs>
        <w:rPr>
          <w:rFonts w:asciiTheme="minorHAnsi" w:eastAsiaTheme="minorEastAsia" w:hAnsiTheme="minorHAnsi" w:cstheme="minorBidi"/>
          <w:b w:val="0"/>
          <w:i w:val="0"/>
          <w:noProof/>
          <w:kern w:val="0"/>
          <w:sz w:val="22"/>
          <w:szCs w:val="22"/>
        </w:rPr>
      </w:pPr>
      <w:hyperlink w:anchor="_Toc96244022" w:history="1">
        <w:r w:rsidR="00D66A77" w:rsidRPr="00A16C7F">
          <w:rPr>
            <w:rStyle w:val="Hyperlink"/>
            <w:noProof/>
          </w:rPr>
          <w:t>3.6 Chức năng quản lý tìm kiếm và tra cứu</w:t>
        </w:r>
        <w:r w:rsidR="00D66A77">
          <w:rPr>
            <w:noProof/>
            <w:webHidden/>
          </w:rPr>
          <w:tab/>
        </w:r>
        <w:r w:rsidR="00D66A77">
          <w:rPr>
            <w:noProof/>
            <w:webHidden/>
          </w:rPr>
          <w:fldChar w:fldCharType="begin"/>
        </w:r>
        <w:r w:rsidR="00D66A77">
          <w:rPr>
            <w:noProof/>
            <w:webHidden/>
          </w:rPr>
          <w:instrText xml:space="preserve"> PAGEREF _Toc96244022 \h </w:instrText>
        </w:r>
        <w:r w:rsidR="00D66A77">
          <w:rPr>
            <w:noProof/>
            <w:webHidden/>
          </w:rPr>
        </w:r>
        <w:r w:rsidR="00D66A77">
          <w:rPr>
            <w:noProof/>
            <w:webHidden/>
          </w:rPr>
          <w:fldChar w:fldCharType="separate"/>
        </w:r>
        <w:r w:rsidR="00D66A77">
          <w:rPr>
            <w:noProof/>
            <w:webHidden/>
          </w:rPr>
          <w:t>4</w:t>
        </w:r>
        <w:r w:rsidR="00D66A77">
          <w:rPr>
            <w:noProof/>
            <w:webHidden/>
          </w:rPr>
          <w:fldChar w:fldCharType="end"/>
        </w:r>
      </w:hyperlink>
    </w:p>
    <w:p w14:paraId="3AB15A12" w14:textId="48D20AFB" w:rsidR="00D66A77" w:rsidRDefault="00001C7D">
      <w:pPr>
        <w:pStyle w:val="TOC1"/>
        <w:rPr>
          <w:rFonts w:asciiTheme="minorHAnsi" w:eastAsiaTheme="minorEastAsia" w:hAnsiTheme="minorHAnsi" w:cstheme="minorBidi"/>
          <w:b w:val="0"/>
          <w:noProof/>
          <w:kern w:val="0"/>
          <w:sz w:val="22"/>
          <w:szCs w:val="22"/>
        </w:rPr>
      </w:pPr>
      <w:hyperlink w:anchor="_Toc96244023" w:history="1">
        <w:r w:rsidR="00D66A77" w:rsidRPr="00A16C7F">
          <w:rPr>
            <w:rStyle w:val="Hyperlink"/>
            <w:noProof/>
          </w:rPr>
          <w:t>KẾT LUẬN</w:t>
        </w:r>
        <w:r w:rsidR="00D66A77">
          <w:rPr>
            <w:noProof/>
            <w:webHidden/>
          </w:rPr>
          <w:tab/>
        </w:r>
        <w:r w:rsidR="00D66A77">
          <w:rPr>
            <w:noProof/>
            <w:webHidden/>
          </w:rPr>
          <w:fldChar w:fldCharType="begin"/>
        </w:r>
        <w:r w:rsidR="00D66A77">
          <w:rPr>
            <w:noProof/>
            <w:webHidden/>
          </w:rPr>
          <w:instrText xml:space="preserve"> PAGEREF _Toc96244023 \h </w:instrText>
        </w:r>
        <w:r w:rsidR="00D66A77">
          <w:rPr>
            <w:noProof/>
            <w:webHidden/>
          </w:rPr>
        </w:r>
        <w:r w:rsidR="00D66A77">
          <w:rPr>
            <w:noProof/>
            <w:webHidden/>
          </w:rPr>
          <w:fldChar w:fldCharType="separate"/>
        </w:r>
        <w:r w:rsidR="00D66A77">
          <w:rPr>
            <w:noProof/>
            <w:webHidden/>
          </w:rPr>
          <w:t>5</w:t>
        </w:r>
        <w:r w:rsidR="00D66A77">
          <w:rPr>
            <w:noProof/>
            <w:webHidden/>
          </w:rPr>
          <w:fldChar w:fldCharType="end"/>
        </w:r>
      </w:hyperlink>
    </w:p>
    <w:p w14:paraId="40D94A11" w14:textId="445F47BE" w:rsidR="00D66A77" w:rsidRDefault="00001C7D">
      <w:pPr>
        <w:pStyle w:val="TOC1"/>
        <w:rPr>
          <w:rFonts w:asciiTheme="minorHAnsi" w:eastAsiaTheme="minorEastAsia" w:hAnsiTheme="minorHAnsi" w:cstheme="minorBidi"/>
          <w:b w:val="0"/>
          <w:noProof/>
          <w:kern w:val="0"/>
          <w:sz w:val="22"/>
          <w:szCs w:val="22"/>
        </w:rPr>
      </w:pPr>
      <w:hyperlink w:anchor="_Toc96244024" w:history="1">
        <w:r w:rsidR="00D66A77" w:rsidRPr="00A16C7F">
          <w:rPr>
            <w:rStyle w:val="Hyperlink"/>
            <w:noProof/>
          </w:rPr>
          <w:t>TÀI LIỆU THAM KHẢO</w:t>
        </w:r>
        <w:r w:rsidR="00D66A77">
          <w:rPr>
            <w:noProof/>
            <w:webHidden/>
          </w:rPr>
          <w:tab/>
        </w:r>
        <w:r w:rsidR="00D66A77">
          <w:rPr>
            <w:noProof/>
            <w:webHidden/>
          </w:rPr>
          <w:fldChar w:fldCharType="begin"/>
        </w:r>
        <w:r w:rsidR="00D66A77">
          <w:rPr>
            <w:noProof/>
            <w:webHidden/>
          </w:rPr>
          <w:instrText xml:space="preserve"> PAGEREF _Toc96244024 \h </w:instrText>
        </w:r>
        <w:r w:rsidR="00D66A77">
          <w:rPr>
            <w:noProof/>
            <w:webHidden/>
          </w:rPr>
        </w:r>
        <w:r w:rsidR="00D66A77">
          <w:rPr>
            <w:noProof/>
            <w:webHidden/>
          </w:rPr>
          <w:fldChar w:fldCharType="separate"/>
        </w:r>
        <w:r w:rsidR="00D66A77">
          <w:rPr>
            <w:noProof/>
            <w:webHidden/>
          </w:rPr>
          <w:t>6</w:t>
        </w:r>
        <w:r w:rsidR="00D66A77">
          <w:rPr>
            <w:noProof/>
            <w:webHidden/>
          </w:rPr>
          <w:fldChar w:fldCharType="end"/>
        </w:r>
      </w:hyperlink>
    </w:p>
    <w:p w14:paraId="1E461A3C" w14:textId="6AFB4CBC" w:rsidR="00B836A5" w:rsidRDefault="001E4C07" w:rsidP="00D2775A">
      <w:pPr>
        <w:ind w:firstLine="0"/>
        <w:sectPr w:rsidR="00B836A5" w:rsidSect="00B836A5">
          <w:type w:val="oddPage"/>
          <w:pgSz w:w="11906" w:h="16838" w:code="9"/>
          <w:pgMar w:top="1134" w:right="1138" w:bottom="1411" w:left="1699" w:header="850" w:footer="432" w:gutter="0"/>
          <w:pgNumType w:fmt="lowerRoman" w:start="1"/>
          <w:cols w:space="454"/>
          <w:docGrid w:type="lines" w:linePitch="360"/>
        </w:sectPr>
      </w:pPr>
      <w:r>
        <w:fldChar w:fldCharType="end"/>
      </w:r>
    </w:p>
    <w:p w14:paraId="32482C05" w14:textId="77777777" w:rsidR="00251D11" w:rsidRDefault="00251D11" w:rsidP="00E2610F">
      <w:pPr>
        <w:pStyle w:val="Heading1"/>
        <w:numPr>
          <w:ilvl w:val="0"/>
          <w:numId w:val="0"/>
        </w:numPr>
      </w:pPr>
      <w:bookmarkStart w:id="1" w:name="_Toc96244007"/>
      <w:r>
        <w:lastRenderedPageBreak/>
        <w:t>DANH MỤC HÌNH VẼ</w:t>
      </w:r>
      <w:bookmarkEnd w:id="1"/>
    </w:p>
    <w:p w14:paraId="34BD3E5F" w14:textId="47B4AB8D" w:rsidR="0057646D" w:rsidRDefault="001E4C07" w:rsidP="00EA1292">
      <w:pPr>
        <w:pStyle w:val="TableofFigures"/>
        <w:tabs>
          <w:tab w:val="right" w:leader="dot" w:pos="9059"/>
        </w:tabs>
        <w:rPr>
          <w:rFonts w:asciiTheme="minorHAnsi" w:eastAsiaTheme="minorEastAsia" w:hAnsiTheme="minorHAnsi" w:cstheme="minorBidi"/>
          <w:noProof/>
          <w:kern w:val="0"/>
          <w:sz w:val="22"/>
          <w:szCs w:val="22"/>
        </w:rPr>
      </w:pPr>
      <w:r>
        <w:fldChar w:fldCharType="begin"/>
      </w:r>
      <w:r w:rsidR="007B396C">
        <w:instrText xml:space="preserve"> TOC \h \z \c "Hình" </w:instrText>
      </w:r>
      <w:r>
        <w:fldChar w:fldCharType="separate"/>
      </w:r>
    </w:p>
    <w:p w14:paraId="7B7217FE" w14:textId="1EFC87D2" w:rsidR="00251D11" w:rsidRPr="007F7646" w:rsidRDefault="001E4C07" w:rsidP="00D2775A">
      <w:pPr>
        <w:ind w:firstLine="0"/>
      </w:pPr>
      <w:r>
        <w:fldChar w:fldCharType="end"/>
      </w:r>
    </w:p>
    <w:p w14:paraId="630F5AD7" w14:textId="77777777" w:rsidR="007F7646" w:rsidRDefault="007F7646">
      <w:pPr>
        <w:spacing w:line="276" w:lineRule="auto"/>
        <w:jc w:val="left"/>
        <w:rPr>
          <w:rFonts w:eastAsiaTheme="majorEastAsia" w:cstheme="majorBidi"/>
          <w:b/>
          <w:bCs/>
          <w:sz w:val="32"/>
          <w:szCs w:val="28"/>
        </w:rPr>
      </w:pPr>
      <w:r>
        <w:br w:type="page"/>
      </w:r>
    </w:p>
    <w:p w14:paraId="69632A9B" w14:textId="38291C8C" w:rsidR="00631A3D" w:rsidRDefault="006D699F" w:rsidP="006D699F">
      <w:pPr>
        <w:pStyle w:val="Heading1"/>
      </w:pPr>
      <w:bookmarkStart w:id="2" w:name="_Toc96244009"/>
      <w:r>
        <w:lastRenderedPageBreak/>
        <w:t xml:space="preserve">GIỚI THIỆU </w:t>
      </w:r>
      <w:bookmarkEnd w:id="2"/>
    </w:p>
    <w:p w14:paraId="3CBBAA01" w14:textId="0675ADFA" w:rsidR="003A6D3F" w:rsidRPr="003A6D3F" w:rsidRDefault="003A6D3F" w:rsidP="003A6D3F">
      <w:r w:rsidRPr="00116A9E">
        <w:rPr>
          <w:i/>
          <w:iCs/>
        </w:rPr>
        <w:t xml:space="preserve">Chương này giới thiệu khái quát về </w:t>
      </w:r>
      <w:r>
        <w:rPr>
          <w:i/>
          <w:iCs/>
        </w:rPr>
        <w:t>đề tài mà nhóm thực hiện</w:t>
      </w:r>
    </w:p>
    <w:p w14:paraId="054339FC" w14:textId="5501076C" w:rsidR="000E280E" w:rsidRDefault="007A2EFB" w:rsidP="006B542E">
      <w:pPr>
        <w:pStyle w:val="Heading2"/>
      </w:pPr>
      <w:r>
        <w:t>Đặt vấn đề</w:t>
      </w:r>
    </w:p>
    <w:p w14:paraId="68AE64FC" w14:textId="77777777" w:rsidR="00440A35" w:rsidRDefault="00440A35" w:rsidP="00440A35">
      <w:r>
        <w:t>Hiện nay, quản lý đào tạo online là sự lựa chọn ưu tiên cho các Viện, có vai trò quan trọng trong việc cung cấp thông tin, phục vụ cho quá trình đăng ký học tập và tra cứu thông tin về chương trình đào tạo của sinh viên. Trong đó, học phần đồ án chính là học phần quan trọng, và vì tính chất đặc thù của môn học, nên cần sự tìm hiểu kỹ càng trước khi quyết định đăng ký. Tuy nhiên, đăng ký đề tài đồ án vẫn đang làm thủ công bằng cách sinh viên điền form đăng ký và cán bộ quản lý phòng giáo vụ sẽ tổng hợp form. Việc này đưa đến nhiều yếu điểm như:</w:t>
      </w:r>
    </w:p>
    <w:p w14:paraId="05650207" w14:textId="77777777" w:rsidR="00440A35" w:rsidRDefault="00440A35" w:rsidP="00440A35">
      <w:pPr>
        <w:pStyle w:val="ListParagraph"/>
        <w:numPr>
          <w:ilvl w:val="0"/>
          <w:numId w:val="38"/>
        </w:numPr>
        <w:ind w:left="720"/>
      </w:pPr>
      <w:r>
        <w:t>Khả năng quản lý yếu, thiếu đi sự linh hoạ</w:t>
      </w:r>
    </w:p>
    <w:p w14:paraId="0F0B6EEF" w14:textId="77777777" w:rsidR="00440A35" w:rsidRDefault="00440A35" w:rsidP="00440A35">
      <w:pPr>
        <w:pStyle w:val="ListParagraph"/>
        <w:numPr>
          <w:ilvl w:val="0"/>
          <w:numId w:val="38"/>
        </w:numPr>
        <w:ind w:left="720"/>
      </w:pPr>
      <w:r>
        <w:t>Không có khả năng tra cứu thông tin đồ án online</w:t>
      </w:r>
    </w:p>
    <w:p w14:paraId="44AB76A1" w14:textId="77777777" w:rsidR="00440A35" w:rsidRDefault="00440A35" w:rsidP="00440A35">
      <w:pPr>
        <w:pStyle w:val="ListParagraph"/>
        <w:numPr>
          <w:ilvl w:val="0"/>
          <w:numId w:val="38"/>
        </w:numPr>
        <w:ind w:left="720"/>
      </w:pPr>
      <w:r>
        <w:t>Sinh viên không chủ động trong việc lựa chọn đề tài phù hợp với bản thân</w:t>
      </w:r>
    </w:p>
    <w:p w14:paraId="2386A097" w14:textId="2BD6D4CE" w:rsidR="00440A35" w:rsidRPr="00440A35" w:rsidRDefault="00440A35" w:rsidP="00440A35">
      <w:pPr>
        <w:pStyle w:val="ListParagraph"/>
        <w:numPr>
          <w:ilvl w:val="0"/>
          <w:numId w:val="38"/>
        </w:numPr>
        <w:ind w:left="720"/>
      </w:pPr>
      <w:r>
        <w:t>Việc kiểm soát đề tài và sinh viên tham gia của giảng viên gặp khó khăn</w:t>
      </w:r>
    </w:p>
    <w:p w14:paraId="3FCC5211" w14:textId="75BBE6FE" w:rsidR="00C81AE2" w:rsidRDefault="00C81AE2" w:rsidP="00C81AE2">
      <w:pPr>
        <w:pStyle w:val="Heading2"/>
      </w:pPr>
      <w:bookmarkStart w:id="3" w:name="_Toc96244011"/>
      <w:r>
        <w:t>Mục tiêu</w:t>
      </w:r>
      <w:bookmarkEnd w:id="3"/>
      <w:r w:rsidR="00C44E4A">
        <w:t xml:space="preserve"> đề tài</w:t>
      </w:r>
    </w:p>
    <w:p w14:paraId="411649DF" w14:textId="77777777" w:rsidR="005A3A86" w:rsidRDefault="005A3A86" w:rsidP="005A3A86">
      <w:r>
        <w:t>Đề tài “Thiết kế hệ thống đăng kí đồ án” nhằm mục đích giải quyết các vấn đề nêu ở mục 1.1 và bao gồm các chức năng dưới đây:</w:t>
      </w:r>
    </w:p>
    <w:p w14:paraId="0F1CDA1D" w14:textId="77777777" w:rsidR="005A3A86" w:rsidRDefault="005A3A86" w:rsidP="005A3A86">
      <w:pPr>
        <w:pStyle w:val="ListParagraph"/>
        <w:numPr>
          <w:ilvl w:val="0"/>
          <w:numId w:val="39"/>
        </w:numPr>
        <w:ind w:left="720"/>
        <w:rPr>
          <w:rFonts w:eastAsia="Times New Roman" w:cs="Times New Roman"/>
        </w:rPr>
      </w:pPr>
      <w:r>
        <w:rPr>
          <w:rFonts w:eastAsia="Times New Roman" w:cs="Times New Roman"/>
        </w:rPr>
        <w:t>Dễ dàng đăng ký đồ án</w:t>
      </w:r>
    </w:p>
    <w:p w14:paraId="60E845CD" w14:textId="77777777" w:rsidR="005A3A86" w:rsidRDefault="005A3A86" w:rsidP="005A3A86">
      <w:pPr>
        <w:pStyle w:val="ListParagraph"/>
        <w:numPr>
          <w:ilvl w:val="0"/>
          <w:numId w:val="39"/>
        </w:numPr>
        <w:ind w:left="720"/>
        <w:rPr>
          <w:rFonts w:eastAsia="Times New Roman" w:cs="Times New Roman"/>
        </w:rPr>
      </w:pPr>
      <w:r>
        <w:rPr>
          <w:rFonts w:eastAsia="Times New Roman" w:cs="Times New Roman"/>
        </w:rPr>
        <w:t>Tra cứu thông tin, tìm kiếm thông tin giảng viên, đề tài</w:t>
      </w:r>
    </w:p>
    <w:p w14:paraId="49CABD50" w14:textId="77777777" w:rsidR="005A3A86" w:rsidRDefault="005A3A86" w:rsidP="005A3A86">
      <w:pPr>
        <w:pStyle w:val="ListParagraph"/>
        <w:numPr>
          <w:ilvl w:val="0"/>
          <w:numId w:val="39"/>
        </w:numPr>
        <w:ind w:left="720"/>
        <w:rPr>
          <w:rFonts w:eastAsia="Times New Roman" w:cs="Times New Roman"/>
        </w:rPr>
      </w:pPr>
      <w:r>
        <w:rPr>
          <w:rFonts w:eastAsia="Times New Roman" w:cs="Times New Roman"/>
        </w:rPr>
        <w:t>Cập nhật dữ liệu nhanh chóng, thường xuyên</w:t>
      </w:r>
    </w:p>
    <w:p w14:paraId="44999B1B" w14:textId="77777777" w:rsidR="005A3A86" w:rsidRPr="005A3A86" w:rsidRDefault="005A3A86" w:rsidP="005A3A86"/>
    <w:p w14:paraId="54C70849" w14:textId="74530EE5" w:rsidR="00C81AE2" w:rsidRDefault="00C81AE2" w:rsidP="00C81AE2">
      <w:pPr>
        <w:pStyle w:val="Heading2"/>
      </w:pPr>
      <w:bookmarkStart w:id="4" w:name="_Toc96244012"/>
      <w:r>
        <w:t>Phạm vi</w:t>
      </w:r>
      <w:bookmarkEnd w:id="4"/>
      <w:r w:rsidR="00C44E4A">
        <w:t xml:space="preserve"> đề tài</w:t>
      </w:r>
    </w:p>
    <w:p w14:paraId="64643572" w14:textId="77777777" w:rsidR="005A3A86" w:rsidRDefault="005A3A86" w:rsidP="005A3A86">
      <w:r>
        <w:t>Đề tài được sử dụng cho các hệ thống quản lý đào tạo online của Viện Điện Tử Viễn Thông Trường Đại học Bách Khoa Hà Nội và mong muốn tiến xa hơn nữa là các Viện trong trường cũng như các Trường trong cả nước, vì những lợi ích mà nó đem lại. Phục vụ cho nhu cầu đăng ký học phần đồ án của sinh viên cũng như hoạt động đăng ký, kiểm soát học phần đồ án của các giảng viên.</w:t>
      </w:r>
    </w:p>
    <w:p w14:paraId="736349BA" w14:textId="77777777" w:rsidR="005A3A86" w:rsidRDefault="005A3A86" w:rsidP="005A3A86">
      <w:r>
        <w:lastRenderedPageBreak/>
        <w:t xml:space="preserve">Đề tài </w:t>
      </w:r>
      <w:r>
        <w:rPr>
          <w:b/>
          <w:i/>
        </w:rPr>
        <w:t>“</w:t>
      </w:r>
      <w:r>
        <w:rPr>
          <w:rFonts w:eastAsia="Times New Roman" w:cs="Times New Roman"/>
          <w:b/>
          <w:i/>
        </w:rPr>
        <w:t>Xây dựng hệ thống đăng ký đồ án</w:t>
      </w:r>
      <w:r>
        <w:rPr>
          <w:b/>
          <w:i/>
        </w:rPr>
        <w:t>”</w:t>
      </w:r>
      <w:r>
        <w:t xml:space="preserve"> được phát triển để thực hiện các chức năng chính như sau:</w:t>
      </w:r>
    </w:p>
    <w:p w14:paraId="43105351" w14:textId="77777777" w:rsidR="005A3A86" w:rsidRDefault="005A3A86" w:rsidP="005A3A86">
      <w:pPr>
        <w:pStyle w:val="ListParagraph"/>
        <w:numPr>
          <w:ilvl w:val="0"/>
          <w:numId w:val="40"/>
        </w:numPr>
        <w:spacing w:before="40" w:after="160" w:line="360" w:lineRule="auto"/>
      </w:pPr>
      <w:r>
        <w:t>Các chức năng của giảng viên:</w:t>
      </w:r>
    </w:p>
    <w:p w14:paraId="64590FE2" w14:textId="77777777" w:rsidR="005A3A86" w:rsidRDefault="005A3A86" w:rsidP="005A3A86">
      <w:pPr>
        <w:pStyle w:val="ListParagraph"/>
        <w:numPr>
          <w:ilvl w:val="0"/>
          <w:numId w:val="41"/>
        </w:numPr>
        <w:spacing w:before="40" w:after="160" w:line="360" w:lineRule="auto"/>
      </w:pPr>
      <w:r>
        <w:t xml:space="preserve">Đăng ký đề tài </w:t>
      </w:r>
    </w:p>
    <w:p w14:paraId="47C3398D" w14:textId="77777777" w:rsidR="005A3A86" w:rsidRDefault="005A3A86" w:rsidP="005A3A86">
      <w:pPr>
        <w:pStyle w:val="ListParagraph"/>
        <w:numPr>
          <w:ilvl w:val="0"/>
          <w:numId w:val="41"/>
        </w:numPr>
        <w:spacing w:before="40" w:after="160" w:line="360" w:lineRule="auto"/>
      </w:pPr>
      <w:r>
        <w:t>Đăng ký sinh viên</w:t>
      </w:r>
    </w:p>
    <w:p w14:paraId="2783B802" w14:textId="77777777" w:rsidR="005A3A86" w:rsidRDefault="005A3A86" w:rsidP="005A3A86">
      <w:pPr>
        <w:pStyle w:val="ListParagraph"/>
        <w:numPr>
          <w:ilvl w:val="0"/>
          <w:numId w:val="41"/>
        </w:numPr>
        <w:spacing w:before="40" w:after="160" w:line="360" w:lineRule="auto"/>
      </w:pPr>
      <w:r>
        <w:t>Cho điểm và đánh giá</w:t>
      </w:r>
    </w:p>
    <w:p w14:paraId="0336D9C8" w14:textId="77777777" w:rsidR="005A3A86" w:rsidRDefault="005A3A86" w:rsidP="005A3A86">
      <w:pPr>
        <w:pStyle w:val="ListParagraph"/>
        <w:numPr>
          <w:ilvl w:val="0"/>
          <w:numId w:val="40"/>
        </w:numPr>
        <w:spacing w:before="40" w:after="160" w:line="360" w:lineRule="auto"/>
      </w:pPr>
      <w:r>
        <w:t>Các chức năng của sinh viên:</w:t>
      </w:r>
    </w:p>
    <w:p w14:paraId="6A4D71D8" w14:textId="77777777" w:rsidR="005A3A86" w:rsidRDefault="005A3A86" w:rsidP="005A3A86">
      <w:pPr>
        <w:pStyle w:val="ListParagraph"/>
        <w:numPr>
          <w:ilvl w:val="0"/>
          <w:numId w:val="42"/>
        </w:numPr>
        <w:spacing w:before="40" w:after="160" w:line="360" w:lineRule="auto"/>
      </w:pPr>
      <w:r>
        <w:t>Tra cứu thông tin đồ án</w:t>
      </w:r>
    </w:p>
    <w:p w14:paraId="38156169" w14:textId="77777777" w:rsidR="005A3A86" w:rsidRDefault="005A3A86" w:rsidP="005A3A86">
      <w:pPr>
        <w:pStyle w:val="ListParagraph"/>
        <w:numPr>
          <w:ilvl w:val="0"/>
          <w:numId w:val="42"/>
        </w:numPr>
        <w:spacing w:before="40" w:after="160" w:line="360" w:lineRule="auto"/>
      </w:pPr>
      <w:r>
        <w:t>Đăng ký đồ án</w:t>
      </w:r>
    </w:p>
    <w:p w14:paraId="2746BFE1" w14:textId="77777777" w:rsidR="005A3A86" w:rsidRDefault="005A3A86" w:rsidP="005A3A86">
      <w:pPr>
        <w:pStyle w:val="ListParagraph"/>
        <w:numPr>
          <w:ilvl w:val="0"/>
          <w:numId w:val="42"/>
        </w:numPr>
        <w:spacing w:before="40" w:after="160" w:line="360" w:lineRule="auto"/>
      </w:pPr>
      <w:r>
        <w:t>Xem điểm và đánh giá kết quả</w:t>
      </w:r>
    </w:p>
    <w:p w14:paraId="316F6D17" w14:textId="5B48780B" w:rsidR="005A3A86" w:rsidRDefault="005A3A86" w:rsidP="005A3A86">
      <w:r>
        <w:t>Mỗi người dùng sẽ được cấp một tài khoản để đăng nhập vào hệ thống và sử dụng các chức năng dành riêng cho mình.</w:t>
      </w:r>
    </w:p>
    <w:p w14:paraId="49F51C38" w14:textId="4D08248C" w:rsidR="005A3A86" w:rsidRPr="005A3A86" w:rsidRDefault="005A3A86" w:rsidP="005A3A86">
      <w:r>
        <w:br w:type="page"/>
      </w:r>
    </w:p>
    <w:p w14:paraId="06891E73" w14:textId="77777777" w:rsidR="00C81AE2" w:rsidRPr="00C81AE2" w:rsidRDefault="00C81AE2" w:rsidP="00C81AE2"/>
    <w:p w14:paraId="6A0E48F8" w14:textId="22227C3E" w:rsidR="00F61FBD" w:rsidRDefault="00EB7FBA" w:rsidP="00E51017">
      <w:pPr>
        <w:pStyle w:val="Heading1"/>
      </w:pPr>
      <w:bookmarkStart w:id="5" w:name="_Toc96244013"/>
      <w:r>
        <w:t>LẬP KẾ HOẠCH</w:t>
      </w:r>
      <w:bookmarkEnd w:id="5"/>
    </w:p>
    <w:p w14:paraId="2A5C68D4" w14:textId="2BEE666A" w:rsidR="00D26A5B" w:rsidRPr="00D26A5B" w:rsidRDefault="00D26A5B" w:rsidP="00D26A5B">
      <w:r>
        <w:t>Chương này chúng em xin trình bày về yêu cầu, các phân tích để thực hiện đề tài.</w:t>
      </w:r>
    </w:p>
    <w:p w14:paraId="7A284FF6" w14:textId="4C6EFC08" w:rsidR="001A7139" w:rsidRDefault="00021575" w:rsidP="00021575">
      <w:pPr>
        <w:pStyle w:val="Heading2"/>
      </w:pPr>
      <w:bookmarkStart w:id="6" w:name="_Toc96244014"/>
      <w:r>
        <w:t>Yêu cầu hệ thống</w:t>
      </w:r>
      <w:bookmarkEnd w:id="6"/>
    </w:p>
    <w:p w14:paraId="19D81D89" w14:textId="6EF1B737" w:rsidR="005A3A86" w:rsidRDefault="005A3A86" w:rsidP="005A3A86">
      <w:r>
        <w:t xml:space="preserve">Trong quá trình đăng ký học phần Đồ án, chúng em nhận thấy việc đăng ký từ trước đến nay có 1 số điểm chưa hoàn thiện bao gồm chưa có sự tìm hiểu rõ ràng về đề tài cũng như giảng viên hướng dẫn trước khi đăng ký, không có sự chủ động trong việc đăng ký và kết quả gửi về chậm vì thầy cô cần thời gian tổng hợp </w:t>
      </w:r>
      <w:r w:rsidR="00925625">
        <w:t>form …</w:t>
      </w:r>
      <w:r>
        <w:t xml:space="preserve"> Từ đó, nhóm đề xuất việc phát triển một hệ thống mới khắc phục những hạn chế đó</w:t>
      </w:r>
    </w:p>
    <w:p w14:paraId="12F1CAFE" w14:textId="77777777" w:rsidR="005A3A86" w:rsidRDefault="005A3A86" w:rsidP="005A3A86">
      <w:pPr>
        <w:rPr>
          <w:b/>
        </w:rPr>
      </w:pPr>
      <w:r>
        <w:rPr>
          <w:b/>
        </w:rPr>
        <w:t>Yêu cầu hệ thống:</w:t>
      </w:r>
    </w:p>
    <w:p w14:paraId="61052AEB" w14:textId="77777777" w:rsidR="005A3A86" w:rsidRDefault="005A3A86" w:rsidP="005A3A86">
      <w:pPr>
        <w:pStyle w:val="ListParagraph"/>
        <w:numPr>
          <w:ilvl w:val="0"/>
          <w:numId w:val="43"/>
        </w:numPr>
        <w:spacing w:before="40" w:after="160" w:line="360" w:lineRule="auto"/>
      </w:pPr>
      <w:r>
        <w:t xml:space="preserve">Tính cấp thiết của nghiệp vụ: Trong thời điểm dịch bệnh, việc quản lý online, triển khai các tính năng một cách tự động là ưu tiên của Viện. Việc đăng ký học phần Đồ án tự động có thể giúp giải quyết những khó khăn trước đây gặp phải. </w:t>
      </w:r>
    </w:p>
    <w:p w14:paraId="1E4C5F80" w14:textId="77777777" w:rsidR="005A3A86" w:rsidRDefault="005A3A86" w:rsidP="005A3A86">
      <w:pPr>
        <w:pStyle w:val="ListParagraph"/>
        <w:numPr>
          <w:ilvl w:val="0"/>
          <w:numId w:val="43"/>
        </w:numPr>
        <w:spacing w:before="40" w:after="160" w:line="360" w:lineRule="auto"/>
      </w:pPr>
      <w:r>
        <w:t>Yêu cầu chức năng</w:t>
      </w:r>
    </w:p>
    <w:p w14:paraId="72F87B14" w14:textId="77777777" w:rsidR="005A3A86" w:rsidRDefault="005A3A86" w:rsidP="005A3A86">
      <w:pPr>
        <w:pStyle w:val="ListParagraph"/>
        <w:numPr>
          <w:ilvl w:val="0"/>
          <w:numId w:val="44"/>
        </w:numPr>
        <w:spacing w:before="40" w:after="160" w:line="360" w:lineRule="auto"/>
      </w:pPr>
      <w:r>
        <w:t>Tra cứu dễ dàng thông tin về đồ án, bao gồm giảng viên, đề tài hướng dẫn cũng như kết quả học phần</w:t>
      </w:r>
    </w:p>
    <w:p w14:paraId="41969657" w14:textId="77777777" w:rsidR="005A3A86" w:rsidRDefault="005A3A86" w:rsidP="005A3A86">
      <w:pPr>
        <w:pStyle w:val="ListParagraph"/>
        <w:numPr>
          <w:ilvl w:val="0"/>
          <w:numId w:val="44"/>
        </w:numPr>
        <w:spacing w:before="40" w:after="160" w:line="360" w:lineRule="auto"/>
      </w:pPr>
      <w:r>
        <w:t>Giảng viên dễ dàng đăng ký, kiểm soát về đề tài cũng như nhóm sinh viên sẽ hướng dẫn</w:t>
      </w:r>
    </w:p>
    <w:p w14:paraId="49126CFC" w14:textId="77777777" w:rsidR="005A3A86" w:rsidRDefault="005A3A86" w:rsidP="005A3A86">
      <w:pPr>
        <w:pStyle w:val="ListParagraph"/>
        <w:numPr>
          <w:ilvl w:val="0"/>
          <w:numId w:val="44"/>
        </w:numPr>
        <w:spacing w:before="40" w:after="160" w:line="360" w:lineRule="auto"/>
      </w:pPr>
      <w:r>
        <w:t>Cập nhật thông tin, số lượng đề tài và sinh viên tham gia nhanh chóng, tự động, chính xác</w:t>
      </w:r>
    </w:p>
    <w:p w14:paraId="62EBD02B" w14:textId="77777777" w:rsidR="005A3A86" w:rsidRDefault="005A3A86" w:rsidP="005A3A86">
      <w:pPr>
        <w:pStyle w:val="ListParagraph"/>
        <w:numPr>
          <w:ilvl w:val="0"/>
          <w:numId w:val="44"/>
        </w:numPr>
        <w:spacing w:before="40" w:after="160" w:line="360" w:lineRule="auto"/>
      </w:pPr>
      <w:r>
        <w:t>Giao diện thân thiện với người dùng.</w:t>
      </w:r>
    </w:p>
    <w:p w14:paraId="0B9DEC8C" w14:textId="77777777" w:rsidR="005A3A86" w:rsidRDefault="005A3A86" w:rsidP="005A3A86">
      <w:pPr>
        <w:pStyle w:val="ListParagraph"/>
        <w:numPr>
          <w:ilvl w:val="0"/>
          <w:numId w:val="43"/>
        </w:numPr>
        <w:spacing w:before="40" w:after="160" w:line="360" w:lineRule="auto"/>
      </w:pPr>
      <w:r>
        <w:t>Các vấn đề đặc biệt</w:t>
      </w:r>
    </w:p>
    <w:p w14:paraId="4488720E" w14:textId="77777777" w:rsidR="005A3A86" w:rsidRDefault="005A3A86" w:rsidP="005A3A86">
      <w:pPr>
        <w:pStyle w:val="ListParagraph"/>
        <w:numPr>
          <w:ilvl w:val="0"/>
          <w:numId w:val="45"/>
        </w:numPr>
        <w:spacing w:before="40" w:after="160" w:line="360" w:lineRule="auto"/>
      </w:pPr>
      <w:r>
        <w:t>Hệ thống hoạt động ổn định, dễ dàng vận hành</w:t>
      </w:r>
    </w:p>
    <w:p w14:paraId="418C4998" w14:textId="77777777" w:rsidR="005A3A86" w:rsidRDefault="005A3A86" w:rsidP="005A3A86">
      <w:pPr>
        <w:pStyle w:val="ListParagraph"/>
        <w:numPr>
          <w:ilvl w:val="0"/>
          <w:numId w:val="45"/>
        </w:numPr>
        <w:spacing w:before="40" w:after="160" w:line="360" w:lineRule="auto"/>
      </w:pPr>
      <w:r>
        <w:t xml:space="preserve">Cần được triển khai trong nền tảng </w:t>
      </w:r>
      <w:r>
        <w:rPr>
          <w:b/>
        </w:rPr>
        <w:t>giaovu</w:t>
      </w:r>
      <w:r>
        <w:t xml:space="preserve"> trước khi học kỳ mới bắt đầu</w:t>
      </w:r>
    </w:p>
    <w:p w14:paraId="58C78B55" w14:textId="77777777" w:rsidR="005A3A86" w:rsidRPr="005A3A86" w:rsidRDefault="005A3A86" w:rsidP="005A3A86"/>
    <w:p w14:paraId="22B7D4F0" w14:textId="50D4A9C3" w:rsidR="004D449C" w:rsidRDefault="00021575" w:rsidP="004D449C">
      <w:pPr>
        <w:pStyle w:val="Heading2"/>
      </w:pPr>
      <w:bookmarkStart w:id="7" w:name="_Toc96244015"/>
      <w:r>
        <w:lastRenderedPageBreak/>
        <w:t>Xác định rõ yêu cầu</w:t>
      </w:r>
      <w:bookmarkEnd w:id="7"/>
    </w:p>
    <w:p w14:paraId="09817582" w14:textId="73FCC380" w:rsidR="005A3A86" w:rsidRDefault="005A3A86" w:rsidP="005A3A86">
      <w:pPr>
        <w:pStyle w:val="Heading3"/>
        <w:ind w:left="0"/>
        <w:jc w:val="left"/>
      </w:pPr>
      <w:r>
        <w:t>Yêu cầu chức năng</w:t>
      </w:r>
    </w:p>
    <w:p w14:paraId="641EDE7B" w14:textId="77777777" w:rsidR="00A27883" w:rsidRDefault="00A27883" w:rsidP="00A27883">
      <w:r>
        <w:t>Hệ thống đăng ký đồ án được xây dựng nhằm mục đích giải quyết các yêu cầu chức năng sau:</w:t>
      </w:r>
    </w:p>
    <w:p w14:paraId="0F4A0DEC" w14:textId="77777777" w:rsidR="00A27883" w:rsidRDefault="00A27883" w:rsidP="00A27883">
      <w:pPr>
        <w:pStyle w:val="ListParagraph"/>
        <w:numPr>
          <w:ilvl w:val="0"/>
          <w:numId w:val="46"/>
        </w:numPr>
        <w:spacing w:before="40" w:after="160" w:line="360" w:lineRule="auto"/>
      </w:pPr>
      <w:r>
        <w:t>Cho phép giảng viên đăng ký hướng dẫn đề tài cũng như sinh viên mong muốn</w:t>
      </w:r>
    </w:p>
    <w:p w14:paraId="2704C62A" w14:textId="77777777" w:rsidR="00A27883" w:rsidRDefault="00A27883" w:rsidP="00A27883">
      <w:pPr>
        <w:pStyle w:val="ListParagraph"/>
        <w:numPr>
          <w:ilvl w:val="0"/>
          <w:numId w:val="46"/>
        </w:numPr>
        <w:spacing w:before="40" w:after="160" w:line="360" w:lineRule="auto"/>
      </w:pPr>
      <w:r>
        <w:t>Cho phép giảng viên cho điểm và đánh giá kết quả học phần nhanh chóng, tiện lợi, tránh trùng lặp</w:t>
      </w:r>
    </w:p>
    <w:p w14:paraId="7D331245" w14:textId="77777777" w:rsidR="00A27883" w:rsidRDefault="00A27883" w:rsidP="00A27883">
      <w:pPr>
        <w:pStyle w:val="ListParagraph"/>
        <w:numPr>
          <w:ilvl w:val="0"/>
          <w:numId w:val="46"/>
        </w:numPr>
        <w:spacing w:before="40" w:after="160" w:line="360" w:lineRule="auto"/>
      </w:pPr>
      <w:r>
        <w:t>Giúp sinh viên tra cứu thông tin về giảng viên, bao gồm tên, tuổi, học vị, đề tài hướng dẫn, số lượng sinh viên đã đăng ký của mỗi đề tài</w:t>
      </w:r>
    </w:p>
    <w:p w14:paraId="2B50D92E" w14:textId="77777777" w:rsidR="00A27883" w:rsidRDefault="00A27883" w:rsidP="00A27883">
      <w:pPr>
        <w:pStyle w:val="ListParagraph"/>
        <w:numPr>
          <w:ilvl w:val="0"/>
          <w:numId w:val="46"/>
        </w:numPr>
        <w:spacing w:before="40" w:after="160" w:line="360" w:lineRule="auto"/>
      </w:pPr>
      <w:r>
        <w:t>Cho phép sinh viên đăng ký đề tài mong muốn</w:t>
      </w:r>
    </w:p>
    <w:p w14:paraId="57A873C7" w14:textId="77777777" w:rsidR="00A27883" w:rsidRDefault="00A27883" w:rsidP="00A27883">
      <w:pPr>
        <w:pStyle w:val="ListParagraph"/>
        <w:numPr>
          <w:ilvl w:val="0"/>
          <w:numId w:val="46"/>
        </w:numPr>
        <w:spacing w:before="40" w:after="160" w:line="360" w:lineRule="auto"/>
      </w:pPr>
      <w:r>
        <w:t>Cho phép sinh viên tra cứu thông tin về kết quả học phần một cách dễ dàng, chi tiết</w:t>
      </w:r>
    </w:p>
    <w:p w14:paraId="42E4F1D9" w14:textId="0D4418CE" w:rsidR="00A27883" w:rsidRPr="00A27883" w:rsidRDefault="00A27883" w:rsidP="00A27883">
      <w:pPr>
        <w:pStyle w:val="ListParagraph"/>
        <w:numPr>
          <w:ilvl w:val="0"/>
          <w:numId w:val="46"/>
        </w:numPr>
        <w:spacing w:before="40" w:after="160" w:line="360" w:lineRule="auto"/>
      </w:pPr>
      <w:r>
        <w:t>Hỗ trợ chức năng quản trị chung hệ thống, giúp đỡ cán bộ quản lý trong việc kiểm soát thông tin</w:t>
      </w:r>
    </w:p>
    <w:p w14:paraId="664F43D4" w14:textId="3ABA1C69" w:rsidR="005A3A86" w:rsidRDefault="005A3A86" w:rsidP="005A3A86">
      <w:pPr>
        <w:pStyle w:val="Heading3"/>
        <w:ind w:left="0"/>
      </w:pPr>
      <w:r>
        <w:t>Yêu cầu phi chức năng</w:t>
      </w:r>
    </w:p>
    <w:p w14:paraId="16D850BE" w14:textId="77777777" w:rsidR="00A27883" w:rsidRDefault="00A27883" w:rsidP="00A27883">
      <w:r>
        <w:t>Các yêu cầu phi chức năng của hệ thống bao gồm:</w:t>
      </w:r>
    </w:p>
    <w:p w14:paraId="039E498A" w14:textId="77777777" w:rsidR="00A27883" w:rsidRDefault="00A27883" w:rsidP="00A27883">
      <w:pPr>
        <w:pStyle w:val="ListParagraph"/>
        <w:numPr>
          <w:ilvl w:val="0"/>
          <w:numId w:val="47"/>
        </w:numPr>
        <w:spacing w:before="40" w:after="160" w:line="360" w:lineRule="auto"/>
      </w:pPr>
      <w:r>
        <w:t>Thông tin phải được cập nhật nhanh chóng, đảm bảo tính chính xác</w:t>
      </w:r>
    </w:p>
    <w:p w14:paraId="6A77F5AB" w14:textId="101AF7CC" w:rsidR="003657F2" w:rsidRDefault="00A27883" w:rsidP="00A27883">
      <w:pPr>
        <w:pStyle w:val="ListParagraph"/>
        <w:numPr>
          <w:ilvl w:val="0"/>
          <w:numId w:val="47"/>
        </w:numPr>
        <w:spacing w:before="40" w:after="160" w:line="360" w:lineRule="auto"/>
      </w:pPr>
      <w:r>
        <w:t>Giao diện hệ thống cần đơn giản, dễ sử dụng đối với người dùng nhưng đồng thời đảm bảo đầy đủ các danh mục, thông tin cần thiết.</w:t>
      </w:r>
    </w:p>
    <w:p w14:paraId="10E0B04E" w14:textId="1514DC33" w:rsidR="00A27883" w:rsidRPr="00A27883" w:rsidRDefault="003657F2" w:rsidP="003657F2">
      <w:r>
        <w:br w:type="page"/>
      </w:r>
    </w:p>
    <w:p w14:paraId="71D0B448" w14:textId="646B825F" w:rsidR="00373753" w:rsidRDefault="004D449C" w:rsidP="004D449C">
      <w:pPr>
        <w:pStyle w:val="Heading1"/>
      </w:pPr>
      <w:bookmarkStart w:id="8" w:name="_Toc96244016"/>
      <w:r>
        <w:lastRenderedPageBreak/>
        <w:t>PHÂN TÍCH HỆ THỐNG</w:t>
      </w:r>
      <w:bookmarkEnd w:id="8"/>
    </w:p>
    <w:p w14:paraId="60F1138C" w14:textId="2CEDFC4E" w:rsidR="00241618" w:rsidRPr="00241618" w:rsidRDefault="00241618" w:rsidP="00241618">
      <w:r>
        <w:t>Chương này chúng em xin trình bày các sơ đồ của hệ thống</w:t>
      </w:r>
      <w:r w:rsidR="003657F2">
        <w:t>.</w:t>
      </w:r>
    </w:p>
    <w:p w14:paraId="5D249018" w14:textId="11844A8E" w:rsidR="00C067A6" w:rsidRDefault="00700CD8" w:rsidP="00E142FD">
      <w:pPr>
        <w:pStyle w:val="Heading2"/>
      </w:pPr>
      <w:bookmarkStart w:id="9" w:name="_Toc96244017"/>
      <w:r>
        <w:rPr>
          <w:noProof/>
        </w:rPr>
        <mc:AlternateContent>
          <mc:Choice Requires="wps">
            <w:drawing>
              <wp:anchor distT="0" distB="0" distL="114300" distR="114300" simplePos="0" relativeHeight="251661312" behindDoc="0" locked="0" layoutInCell="1" allowOverlap="1" wp14:anchorId="1B2CD7F6" wp14:editId="33C272C6">
                <wp:simplePos x="0" y="0"/>
                <wp:positionH relativeFrom="column">
                  <wp:posOffset>-116840</wp:posOffset>
                </wp:positionH>
                <wp:positionV relativeFrom="paragraph">
                  <wp:posOffset>5514975</wp:posOffset>
                </wp:positionV>
                <wp:extent cx="575881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4FDA3DF" w14:textId="14736C1C" w:rsidR="00700CD8" w:rsidRPr="009E7E65" w:rsidRDefault="00700CD8" w:rsidP="00700CD8">
                            <w:pPr>
                              <w:pStyle w:val="Caption"/>
                              <w:rPr>
                                <w:noProof/>
                                <w:sz w:val="28"/>
                              </w:rPr>
                            </w:pPr>
                            <w:r>
                              <w:t xml:space="preserve">Hình </w:t>
                            </w:r>
                            <w:fldSimple w:instr=" STYLEREF 1 \s ">
                              <w:r>
                                <w:rPr>
                                  <w:noProof/>
                                </w:rPr>
                                <w:t>3</w:t>
                              </w:r>
                            </w:fldSimple>
                            <w:r>
                              <w:t>.</w:t>
                            </w:r>
                            <w:fldSimple w:instr=" SEQ Hình \* ARABIC \s 1 ">
                              <w:r>
                                <w:rPr>
                                  <w:noProof/>
                                </w:rPr>
                                <w:t>1</w:t>
                              </w:r>
                            </w:fldSimple>
                            <w:r>
                              <w:t xml:space="preserve"> Sơ đồ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2CD7F6" id="_x0000_t202" coordsize="21600,21600" o:spt="202" path="m,l,21600r21600,l21600,xe">
                <v:stroke joinstyle="miter"/>
                <v:path gradientshapeok="t" o:connecttype="rect"/>
              </v:shapetype>
              <v:shape id="Text Box 9" o:spid="_x0000_s1026" type="#_x0000_t202" style="position:absolute;left:0;text-align:left;margin-left:-9.2pt;margin-top:434.25pt;width:453.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gxnFgIAADgEAAAOAAAAZHJzL2Uyb0RvYy54bWysU8Fu2zAMvQ/YPwi6L046pCu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P+aX53N5tzJil3+3Ee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" stroked="f">
                <v:textbox style="mso-fit-shape-to-text:t" inset="0,0,0,0">
                  <w:txbxContent>
                    <w:p w14:paraId="04FDA3DF" w14:textId="14736C1C" w:rsidR="00700CD8" w:rsidRPr="009E7E65" w:rsidRDefault="00700CD8" w:rsidP="00700CD8">
                      <w:pPr>
                        <w:pStyle w:val="Caption"/>
                        <w:rPr>
                          <w:noProof/>
                          <w:sz w:val="28"/>
                        </w:rPr>
                      </w:pPr>
                      <w:r>
                        <w:t xml:space="preserve">Hình </w:t>
                      </w:r>
                      <w:fldSimple w:instr=" STYLEREF 1 \s ">
                        <w:r>
                          <w:rPr>
                            <w:noProof/>
                          </w:rPr>
                          <w:t>3</w:t>
                        </w:r>
                      </w:fldSimple>
                      <w:r>
                        <w:t>.</w:t>
                      </w:r>
                      <w:fldSimple w:instr=" SEQ Hình \* ARABIC \s 1 ">
                        <w:r>
                          <w:rPr>
                            <w:noProof/>
                          </w:rPr>
                          <w:t>1</w:t>
                        </w:r>
                      </w:fldSimple>
                      <w:r>
                        <w:t xml:space="preserve"> Sơ đồ chức năng</w:t>
                      </w:r>
                    </w:p>
                  </w:txbxContent>
                </v:textbox>
                <w10:wrap type="square"/>
              </v:shape>
            </w:pict>
          </mc:Fallback>
        </mc:AlternateContent>
      </w:r>
      <w:r w:rsidR="009E5CBA">
        <w:rPr>
          <w:noProof/>
        </w:rPr>
        <w:drawing>
          <wp:anchor distT="0" distB="0" distL="114300" distR="114300" simplePos="0" relativeHeight="251658240" behindDoc="0" locked="0" layoutInCell="1" allowOverlap="1" wp14:anchorId="483D864D" wp14:editId="17E41D11">
            <wp:simplePos x="0" y="0"/>
            <wp:positionH relativeFrom="column">
              <wp:posOffset>-116840</wp:posOffset>
            </wp:positionH>
            <wp:positionV relativeFrom="paragraph">
              <wp:posOffset>596265</wp:posOffset>
            </wp:positionV>
            <wp:extent cx="5758815" cy="4861560"/>
            <wp:effectExtent l="0" t="0" r="0" b="0"/>
            <wp:wrapSquare wrapText="bothSides"/>
            <wp:docPr id="1" name="Picture 1" descr="Graphical user interface, 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 text&#10;&#10;Description automatically generated with medium confidence"/>
                    <pic:cNvPicPr/>
                  </pic:nvPicPr>
                  <pic:blipFill>
                    <a:blip r:embed="rId11"/>
                    <a:stretch>
                      <a:fillRect/>
                    </a:stretch>
                  </pic:blipFill>
                  <pic:spPr>
                    <a:xfrm>
                      <a:off x="0" y="0"/>
                      <a:ext cx="5758815" cy="4861560"/>
                    </a:xfrm>
                    <a:prstGeom prst="rect">
                      <a:avLst/>
                    </a:prstGeom>
                  </pic:spPr>
                </pic:pic>
              </a:graphicData>
            </a:graphic>
          </wp:anchor>
        </w:drawing>
      </w:r>
      <w:r w:rsidR="004D449C">
        <w:t>Sơ đồ chức năng</w:t>
      </w:r>
      <w:bookmarkEnd w:id="9"/>
    </w:p>
    <w:p w14:paraId="2A8F189D" w14:textId="396C05BF" w:rsidR="00184AC9" w:rsidRDefault="007C1C86" w:rsidP="009E5CBA">
      <w:r>
        <w:t>Mô tả chức năng:</w:t>
      </w:r>
    </w:p>
    <w:p w14:paraId="257A4706" w14:textId="56CA7301" w:rsidR="007C1C86" w:rsidRDefault="007C1C86" w:rsidP="00293FEE">
      <w:pPr>
        <w:pStyle w:val="ListParagraph"/>
        <w:numPr>
          <w:ilvl w:val="0"/>
          <w:numId w:val="48"/>
        </w:numPr>
      </w:pPr>
      <w:r>
        <w:t>Quản lý hệ thống:</w:t>
      </w:r>
    </w:p>
    <w:p w14:paraId="2FAAC495" w14:textId="63557069" w:rsidR="007C1C86" w:rsidRDefault="007C1C86" w:rsidP="00293FEE">
      <w:pPr>
        <w:pStyle w:val="ListParagraph"/>
        <w:numPr>
          <w:ilvl w:val="0"/>
          <w:numId w:val="48"/>
        </w:numPr>
      </w:pPr>
      <w:r>
        <w:t>Quản lý người dùng:</w:t>
      </w:r>
    </w:p>
    <w:p w14:paraId="5FC666A7" w14:textId="0E071222" w:rsidR="007C1C86" w:rsidRDefault="007C1C86" w:rsidP="00293FEE">
      <w:pPr>
        <w:pStyle w:val="ListParagraph"/>
        <w:numPr>
          <w:ilvl w:val="0"/>
          <w:numId w:val="48"/>
        </w:numPr>
      </w:pPr>
      <w:r>
        <w:t>Quản lý Project</w:t>
      </w:r>
      <w:r w:rsidR="00293FEE">
        <w:t>:</w:t>
      </w:r>
    </w:p>
    <w:p w14:paraId="3FC888AA" w14:textId="47E3ECFA" w:rsidR="007C1C86" w:rsidRPr="007C1C86" w:rsidRDefault="007C1C86" w:rsidP="00293FEE">
      <w:pPr>
        <w:pStyle w:val="ListParagraph"/>
        <w:numPr>
          <w:ilvl w:val="0"/>
          <w:numId w:val="48"/>
        </w:numPr>
      </w:pPr>
      <w:r>
        <w:t>Quản lý tìm kiếm và tra cứu</w:t>
      </w:r>
      <w:r w:rsidR="00293FEE">
        <w:t>:</w:t>
      </w:r>
    </w:p>
    <w:p w14:paraId="134F2951" w14:textId="23D8CDA4" w:rsidR="0028509B" w:rsidRDefault="004D449C" w:rsidP="004D449C">
      <w:pPr>
        <w:pStyle w:val="Heading2"/>
      </w:pPr>
      <w:bookmarkStart w:id="10" w:name="_Toc96244018"/>
      <w:r>
        <w:lastRenderedPageBreak/>
        <w:t>Sơ đồ Use case tổng quát</w:t>
      </w:r>
      <w:bookmarkEnd w:id="10"/>
    </w:p>
    <w:p w14:paraId="29D886D1" w14:textId="5B7FCA77" w:rsidR="004D449C" w:rsidRDefault="004D449C" w:rsidP="004D449C">
      <w:pPr>
        <w:pStyle w:val="Heading2"/>
      </w:pPr>
      <w:bookmarkStart w:id="11" w:name="_Toc96244019"/>
      <w:r>
        <w:t>Chức năng quản lý</w:t>
      </w:r>
      <w:r w:rsidR="00FD5C8A">
        <w:t xml:space="preserve"> hệ thống</w:t>
      </w:r>
      <w:bookmarkEnd w:id="11"/>
    </w:p>
    <w:p w14:paraId="5087230D" w14:textId="46C471F4" w:rsidR="00E16E33" w:rsidRDefault="00E16E33" w:rsidP="00E16E33">
      <w:pPr>
        <w:pStyle w:val="Heading3"/>
        <w:ind w:left="0"/>
      </w:pPr>
      <w:r>
        <w:t>Use case Diagram</w:t>
      </w:r>
    </w:p>
    <w:p w14:paraId="795471B5" w14:textId="55F351F1" w:rsidR="00EE52C0" w:rsidRPr="00EE52C0" w:rsidRDefault="00EE52C0" w:rsidP="00EE52C0">
      <w:r>
        <w:rPr>
          <w:noProof/>
        </w:rPr>
        <w:drawing>
          <wp:inline distT="0" distB="0" distL="0" distR="0" wp14:anchorId="729B6942" wp14:editId="1A2CA2B5">
            <wp:extent cx="5758815" cy="37731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5758815" cy="3773170"/>
                    </a:xfrm>
                    <a:prstGeom prst="rect">
                      <a:avLst/>
                    </a:prstGeom>
                  </pic:spPr>
                </pic:pic>
              </a:graphicData>
            </a:graphic>
          </wp:inline>
        </w:drawing>
      </w:r>
    </w:p>
    <w:p w14:paraId="2A80BEC6" w14:textId="142FC68E" w:rsidR="00E16E33" w:rsidRDefault="00EE52C0" w:rsidP="00E16E33">
      <w:pPr>
        <w:pStyle w:val="Heading3"/>
        <w:ind w:left="142" w:hanging="142"/>
      </w:pPr>
      <w:r>
        <w:rPr>
          <w:noProof/>
        </w:rPr>
        <w:lastRenderedPageBreak/>
        <w:drawing>
          <wp:anchor distT="0" distB="0" distL="114300" distR="114300" simplePos="0" relativeHeight="251659264" behindDoc="0" locked="0" layoutInCell="1" allowOverlap="1" wp14:anchorId="0270E30E" wp14:editId="5AD6E0E2">
            <wp:simplePos x="0" y="0"/>
            <wp:positionH relativeFrom="column">
              <wp:posOffset>92710</wp:posOffset>
            </wp:positionH>
            <wp:positionV relativeFrom="paragraph">
              <wp:posOffset>461010</wp:posOffset>
            </wp:positionV>
            <wp:extent cx="5758815" cy="6739890"/>
            <wp:effectExtent l="0" t="0" r="0" b="3810"/>
            <wp:wrapSquare wrapText="bothSides"/>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13"/>
                    <a:stretch>
                      <a:fillRect/>
                    </a:stretch>
                  </pic:blipFill>
                  <pic:spPr>
                    <a:xfrm>
                      <a:off x="0" y="0"/>
                      <a:ext cx="5758815" cy="6739890"/>
                    </a:xfrm>
                    <a:prstGeom prst="rect">
                      <a:avLst/>
                    </a:prstGeom>
                  </pic:spPr>
                </pic:pic>
              </a:graphicData>
            </a:graphic>
          </wp:anchor>
        </w:drawing>
      </w:r>
      <w:r w:rsidR="00E16E33">
        <w:t>Activity Diagram</w:t>
      </w:r>
    </w:p>
    <w:p w14:paraId="3F84C2B3" w14:textId="672E580B" w:rsidR="00E16E33" w:rsidRDefault="00E16E33" w:rsidP="00E16E33">
      <w:pPr>
        <w:pStyle w:val="Heading3"/>
        <w:ind w:left="0"/>
      </w:pPr>
      <w:r>
        <w:t>Sequence Diagram</w:t>
      </w:r>
    </w:p>
    <w:p w14:paraId="77F47EBA" w14:textId="50F608B1" w:rsidR="002829A2" w:rsidRPr="002829A2" w:rsidRDefault="002829A2" w:rsidP="002829A2">
      <w:r>
        <w:rPr>
          <w:noProof/>
        </w:rPr>
        <w:lastRenderedPageBreak/>
        <w:drawing>
          <wp:inline distT="0" distB="0" distL="0" distR="0" wp14:anchorId="28675541" wp14:editId="373F0AA0">
            <wp:extent cx="5661025" cy="907605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4"/>
                    <a:stretch>
                      <a:fillRect/>
                    </a:stretch>
                  </pic:blipFill>
                  <pic:spPr>
                    <a:xfrm>
                      <a:off x="0" y="0"/>
                      <a:ext cx="5661025" cy="9076055"/>
                    </a:xfrm>
                    <a:prstGeom prst="rect">
                      <a:avLst/>
                    </a:prstGeom>
                  </pic:spPr>
                </pic:pic>
              </a:graphicData>
            </a:graphic>
          </wp:inline>
        </w:drawing>
      </w:r>
      <w:r>
        <w:rPr>
          <w:noProof/>
        </w:rPr>
        <w:lastRenderedPageBreak/>
        <w:drawing>
          <wp:inline distT="0" distB="0" distL="0" distR="0" wp14:anchorId="09B85F39" wp14:editId="7B2979BA">
            <wp:extent cx="5469255" cy="9076055"/>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a:blip r:embed="rId15"/>
                    <a:stretch>
                      <a:fillRect/>
                    </a:stretch>
                  </pic:blipFill>
                  <pic:spPr>
                    <a:xfrm>
                      <a:off x="0" y="0"/>
                      <a:ext cx="5469255" cy="9076055"/>
                    </a:xfrm>
                    <a:prstGeom prst="rect">
                      <a:avLst/>
                    </a:prstGeom>
                  </pic:spPr>
                </pic:pic>
              </a:graphicData>
            </a:graphic>
          </wp:inline>
        </w:drawing>
      </w:r>
    </w:p>
    <w:p w14:paraId="0991A23B" w14:textId="51B76785" w:rsidR="004D449C" w:rsidRDefault="004D449C" w:rsidP="00B14424">
      <w:pPr>
        <w:pStyle w:val="Heading2"/>
      </w:pPr>
      <w:bookmarkStart w:id="12" w:name="_Toc96244020"/>
      <w:r>
        <w:lastRenderedPageBreak/>
        <w:t>Chức năng quản l</w:t>
      </w:r>
      <w:r w:rsidR="00FD5C8A">
        <w:t>ý người dùng</w:t>
      </w:r>
      <w:bookmarkEnd w:id="12"/>
    </w:p>
    <w:p w14:paraId="040B2B24" w14:textId="3D6AB76C" w:rsidR="003543CA" w:rsidRDefault="003543CA" w:rsidP="003543CA">
      <w:pPr>
        <w:pStyle w:val="Heading3"/>
        <w:ind w:left="142" w:hanging="142"/>
      </w:pPr>
      <w:r>
        <w:t>Use case Diagram</w:t>
      </w:r>
    </w:p>
    <w:p w14:paraId="29DBE34E" w14:textId="73ABE6DF" w:rsidR="002829A2" w:rsidRPr="002829A2" w:rsidRDefault="002829A2" w:rsidP="002829A2">
      <w:r>
        <w:rPr>
          <w:noProof/>
        </w:rPr>
        <w:drawing>
          <wp:inline distT="0" distB="0" distL="0" distR="0" wp14:anchorId="3E3D73FF" wp14:editId="7862A463">
            <wp:extent cx="5758815" cy="3495040"/>
            <wp:effectExtent l="0" t="0" r="0" b="889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758815" cy="3495040"/>
                    </a:xfrm>
                    <a:prstGeom prst="rect">
                      <a:avLst/>
                    </a:prstGeom>
                  </pic:spPr>
                </pic:pic>
              </a:graphicData>
            </a:graphic>
          </wp:inline>
        </w:drawing>
      </w:r>
    </w:p>
    <w:p w14:paraId="3640F234" w14:textId="24C4FA6A" w:rsidR="003543CA" w:rsidRDefault="003543CA" w:rsidP="003543CA">
      <w:pPr>
        <w:pStyle w:val="Heading3"/>
        <w:ind w:left="142" w:hanging="142"/>
      </w:pPr>
      <w:r>
        <w:lastRenderedPageBreak/>
        <w:t>Sequence Diagram</w:t>
      </w:r>
    </w:p>
    <w:p w14:paraId="33C782A9" w14:textId="10197ED0" w:rsidR="002829A2" w:rsidRPr="002829A2" w:rsidRDefault="002829A2" w:rsidP="002829A2">
      <w:r>
        <w:rPr>
          <w:noProof/>
        </w:rPr>
        <w:drawing>
          <wp:inline distT="0" distB="0" distL="0" distR="0" wp14:anchorId="3D22ABB5" wp14:editId="26882DB8">
            <wp:extent cx="5758815" cy="44475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5758815" cy="4447540"/>
                    </a:xfrm>
                    <a:prstGeom prst="rect">
                      <a:avLst/>
                    </a:prstGeom>
                  </pic:spPr>
                </pic:pic>
              </a:graphicData>
            </a:graphic>
          </wp:inline>
        </w:drawing>
      </w:r>
    </w:p>
    <w:p w14:paraId="103FE7BB" w14:textId="45DD07D9" w:rsidR="004D449C" w:rsidRDefault="004D449C" w:rsidP="00B14424">
      <w:pPr>
        <w:pStyle w:val="Heading2"/>
      </w:pPr>
      <w:bookmarkStart w:id="13" w:name="_Toc96244021"/>
      <w:r>
        <w:t>Chức năng quản l</w:t>
      </w:r>
      <w:r w:rsidR="00FD5C8A">
        <w:t>ý Project</w:t>
      </w:r>
      <w:bookmarkEnd w:id="13"/>
    </w:p>
    <w:p w14:paraId="4D9B0E3C" w14:textId="2449C065" w:rsidR="002829A2" w:rsidRPr="002829A2" w:rsidRDefault="003543CA" w:rsidP="002829A2">
      <w:pPr>
        <w:pStyle w:val="Heading3"/>
        <w:ind w:left="0"/>
      </w:pPr>
      <w:r>
        <w:t>Use case Diagram</w:t>
      </w:r>
    </w:p>
    <w:p w14:paraId="34561750" w14:textId="15577D0E" w:rsidR="00FB1D70" w:rsidRDefault="004D449C" w:rsidP="004D449C">
      <w:pPr>
        <w:pStyle w:val="Heading2"/>
      </w:pPr>
      <w:bookmarkStart w:id="14" w:name="_Toc96244022"/>
      <w:r>
        <w:t>Chức năng quản l</w:t>
      </w:r>
      <w:r w:rsidR="00FD5C8A">
        <w:t>ý tìm kiếm và tra cứu</w:t>
      </w:r>
      <w:bookmarkEnd w:id="14"/>
      <w:r w:rsidR="00B14424">
        <w:t xml:space="preserve"> </w:t>
      </w:r>
    </w:p>
    <w:p w14:paraId="46AA2328" w14:textId="5819FF22" w:rsidR="008340CD" w:rsidRPr="008340CD" w:rsidRDefault="003543CA" w:rsidP="008340CD">
      <w:pPr>
        <w:pStyle w:val="Heading3"/>
        <w:ind w:left="0"/>
      </w:pPr>
      <w:r>
        <w:t>Use case Diagram</w:t>
      </w:r>
    </w:p>
    <w:p w14:paraId="6F2F71E1" w14:textId="77777777" w:rsidR="003543CA" w:rsidRDefault="003543CA" w:rsidP="003543CA">
      <w:pPr>
        <w:pStyle w:val="Heading3"/>
        <w:ind w:left="0"/>
      </w:pPr>
      <w:r>
        <w:t>Activity Diagram</w:t>
      </w:r>
    </w:p>
    <w:p w14:paraId="58654140" w14:textId="5277963A" w:rsidR="003543CA" w:rsidRPr="003543CA" w:rsidRDefault="003543CA" w:rsidP="003543CA">
      <w:pPr>
        <w:pStyle w:val="Heading3"/>
        <w:ind w:left="0"/>
      </w:pPr>
      <w:r>
        <w:t>Sequence Diagram</w:t>
      </w:r>
    </w:p>
    <w:p w14:paraId="7E47687C" w14:textId="1EA15F0E" w:rsidR="00B0566E" w:rsidRDefault="00B0566E" w:rsidP="007E3EB9">
      <w:pPr>
        <w:jc w:val="center"/>
      </w:pPr>
    </w:p>
    <w:p w14:paraId="28055E0B" w14:textId="16DF1F11" w:rsidR="004966FA" w:rsidRDefault="00F61FBD" w:rsidP="00F61FBD">
      <w:pPr>
        <w:pStyle w:val="Heading1"/>
        <w:numPr>
          <w:ilvl w:val="0"/>
          <w:numId w:val="0"/>
        </w:numPr>
      </w:pPr>
      <w:bookmarkStart w:id="15" w:name="_Toc96244023"/>
      <w:r>
        <w:lastRenderedPageBreak/>
        <w:t>K</w:t>
      </w:r>
      <w:r w:rsidR="000F72FE">
        <w:t>ẾT LUẬN</w:t>
      </w:r>
      <w:bookmarkEnd w:id="15"/>
    </w:p>
    <w:p w14:paraId="4A95AAB7" w14:textId="0D254B99" w:rsidR="006A4433" w:rsidRDefault="006A4433" w:rsidP="006A4433">
      <w:r>
        <w:t>Qua quá trình tìm hiểu và phân tích, thiết kế một phần mềm theo hướng hướng đối tượng, nhóm em đã cơ bản hoàn thành việc phân tích và thiết kế hướng đối tượng phần mềm “</w:t>
      </w:r>
      <w:r w:rsidR="00670059">
        <w:t>Hệ thống đ</w:t>
      </w:r>
      <w:r>
        <w:t xml:space="preserve">ăng ký </w:t>
      </w:r>
      <w:r w:rsidR="007D5408">
        <w:t>hướng dẫn project</w:t>
      </w:r>
      <w:r>
        <w:t>”. Thông qua đề tài này, nhóm em đã được trau dồi và có thêm kiến thức về quy trình phân tích và thiết kế hướng đối tượng và kĩ năng giải quyết vấn đề.</w:t>
      </w:r>
    </w:p>
    <w:p w14:paraId="51A48D98" w14:textId="74156C8F" w:rsidR="000F72FE" w:rsidRPr="0094672F" w:rsidRDefault="006A4433" w:rsidP="00474730">
      <w:r>
        <w:t xml:space="preserve">Lời cuối cùng, nhóm chúng em xin chân thành cảm ơn thầy Võ Song Tùng đã giúp đỡ, chỉ bảo cho chúng em trong quá trình thực hiện đề tài. Có thể báo cáo còn có sự thiếu sót, nhóm chúng em mong nhận được sự góp ý của thầy. Trân trọng cảm ơn thầy! </w:t>
      </w:r>
    </w:p>
    <w:sectPr w:rsidR="000F72FE" w:rsidRPr="0094672F" w:rsidSect="00913A79">
      <w:footerReference w:type="even" r:id="rId18"/>
      <w:footerReference w:type="default" r:id="rId19"/>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4CCF8" w14:textId="77777777" w:rsidR="00001C7D" w:rsidRDefault="00001C7D" w:rsidP="00877142">
      <w:pPr>
        <w:spacing w:after="0" w:line="240" w:lineRule="auto"/>
      </w:pPr>
      <w:r>
        <w:separator/>
      </w:r>
    </w:p>
  </w:endnote>
  <w:endnote w:type="continuationSeparator" w:id="0">
    <w:p w14:paraId="7538769F" w14:textId="77777777" w:rsidR="00001C7D" w:rsidRDefault="00001C7D" w:rsidP="00877142">
      <w:pPr>
        <w:spacing w:after="0" w:line="240" w:lineRule="auto"/>
      </w:pPr>
      <w:r>
        <w:continuationSeparator/>
      </w:r>
    </w:p>
  </w:endnote>
  <w:endnote w:type="continuationNotice" w:id="1">
    <w:p w14:paraId="2F3D9A96" w14:textId="77777777" w:rsidR="00001C7D" w:rsidRDefault="00001C7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85F98" w14:textId="77777777" w:rsidR="00A5147E" w:rsidRDefault="00A5147E">
    <w:pPr>
      <w:pStyle w:val="Footer"/>
    </w:pPr>
  </w:p>
  <w:p w14:paraId="1C4814A0" w14:textId="77777777" w:rsidR="00A5147E" w:rsidRDefault="00A514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FBA2D" w14:textId="77777777" w:rsidR="00A5147E" w:rsidRDefault="00A5147E">
    <w:pPr>
      <w:pStyle w:val="Footer"/>
      <w:jc w:val="right"/>
    </w:pPr>
  </w:p>
  <w:p w14:paraId="04B61E21" w14:textId="77777777" w:rsidR="00A5147E" w:rsidRDefault="00A514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3038" w14:textId="77777777" w:rsidR="00A5147E" w:rsidRDefault="00A5147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E3C2F" w14:textId="77777777" w:rsidR="00A5147E" w:rsidRDefault="00A5147E">
    <w:pPr>
      <w:pStyle w:val="Footer"/>
      <w:jc w:val="right"/>
    </w:pPr>
  </w:p>
  <w:p w14:paraId="00F7D0D6" w14:textId="77777777" w:rsidR="00A5147E" w:rsidRDefault="00A51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9348D" w14:textId="77777777" w:rsidR="00001C7D" w:rsidRDefault="00001C7D" w:rsidP="00877142">
      <w:pPr>
        <w:spacing w:after="0" w:line="240" w:lineRule="auto"/>
      </w:pPr>
      <w:r>
        <w:separator/>
      </w:r>
    </w:p>
  </w:footnote>
  <w:footnote w:type="continuationSeparator" w:id="0">
    <w:p w14:paraId="35E2F1C8" w14:textId="77777777" w:rsidR="00001C7D" w:rsidRDefault="00001C7D" w:rsidP="00877142">
      <w:pPr>
        <w:spacing w:after="0" w:line="240" w:lineRule="auto"/>
      </w:pPr>
      <w:r>
        <w:continuationSeparator/>
      </w:r>
    </w:p>
  </w:footnote>
  <w:footnote w:type="continuationNotice" w:id="1">
    <w:p w14:paraId="7C139E0B" w14:textId="77777777" w:rsidR="00001C7D" w:rsidRDefault="00001C7D">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8E7F24"/>
    <w:multiLevelType w:val="hybridMultilevel"/>
    <w:tmpl w:val="C504C4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23D7B1D"/>
    <w:multiLevelType w:val="hybridMultilevel"/>
    <w:tmpl w:val="D0A60968"/>
    <w:lvl w:ilvl="0" w:tplc="3B06C966">
      <w:start w:val="1"/>
      <w:numFmt w:val="decimal"/>
      <w:lvlText w:val="[%1]"/>
      <w:lvlJc w:val="center"/>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5" w15:restartNumberingAfterBreak="0">
    <w:nsid w:val="0DED0286"/>
    <w:multiLevelType w:val="hybridMultilevel"/>
    <w:tmpl w:val="10F60F8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694"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10315D6F"/>
    <w:multiLevelType w:val="hybridMultilevel"/>
    <w:tmpl w:val="7A5A49F4"/>
    <w:lvl w:ilvl="0" w:tplc="3B06C966">
      <w:start w:val="1"/>
      <w:numFmt w:val="decimal"/>
      <w:lvlText w:val="[%1]"/>
      <w:lvlJc w:val="center"/>
      <w:pPr>
        <w:ind w:left="578"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8" w15:restartNumberingAfterBreak="0">
    <w:nsid w:val="1430212F"/>
    <w:multiLevelType w:val="hybridMultilevel"/>
    <w:tmpl w:val="67EC5168"/>
    <w:lvl w:ilvl="0" w:tplc="04090001">
      <w:start w:val="1"/>
      <w:numFmt w:val="bullet"/>
      <w:lvlText w:val=""/>
      <w:lvlJc w:val="left"/>
      <w:pPr>
        <w:ind w:left="1437" w:hanging="360"/>
      </w:pPr>
      <w:rPr>
        <w:rFonts w:ascii="Symbol" w:hAnsi="Symbol" w:hint="default"/>
      </w:rPr>
    </w:lvl>
    <w:lvl w:ilvl="1" w:tplc="04090003">
      <w:start w:val="1"/>
      <w:numFmt w:val="bullet"/>
      <w:lvlText w:val="o"/>
      <w:lvlJc w:val="left"/>
      <w:pPr>
        <w:ind w:left="2157" w:hanging="360"/>
      </w:pPr>
      <w:rPr>
        <w:rFonts w:ascii="Courier New" w:hAnsi="Courier New" w:cs="Courier New" w:hint="default"/>
      </w:rPr>
    </w:lvl>
    <w:lvl w:ilvl="2" w:tplc="04090005">
      <w:start w:val="1"/>
      <w:numFmt w:val="bullet"/>
      <w:lvlText w:val=""/>
      <w:lvlJc w:val="left"/>
      <w:pPr>
        <w:ind w:left="2877" w:hanging="360"/>
      </w:pPr>
      <w:rPr>
        <w:rFonts w:ascii="Wingdings" w:hAnsi="Wingdings" w:hint="default"/>
      </w:rPr>
    </w:lvl>
    <w:lvl w:ilvl="3" w:tplc="04090001">
      <w:start w:val="1"/>
      <w:numFmt w:val="bullet"/>
      <w:lvlText w:val=""/>
      <w:lvlJc w:val="left"/>
      <w:pPr>
        <w:ind w:left="3597" w:hanging="360"/>
      </w:pPr>
      <w:rPr>
        <w:rFonts w:ascii="Symbol" w:hAnsi="Symbol" w:hint="default"/>
      </w:rPr>
    </w:lvl>
    <w:lvl w:ilvl="4" w:tplc="04090003">
      <w:start w:val="1"/>
      <w:numFmt w:val="bullet"/>
      <w:lvlText w:val="o"/>
      <w:lvlJc w:val="left"/>
      <w:pPr>
        <w:ind w:left="4317" w:hanging="360"/>
      </w:pPr>
      <w:rPr>
        <w:rFonts w:ascii="Courier New" w:hAnsi="Courier New" w:cs="Courier New" w:hint="default"/>
      </w:rPr>
    </w:lvl>
    <w:lvl w:ilvl="5" w:tplc="04090005">
      <w:start w:val="1"/>
      <w:numFmt w:val="bullet"/>
      <w:lvlText w:val=""/>
      <w:lvlJc w:val="left"/>
      <w:pPr>
        <w:ind w:left="5037" w:hanging="360"/>
      </w:pPr>
      <w:rPr>
        <w:rFonts w:ascii="Wingdings" w:hAnsi="Wingdings" w:hint="default"/>
      </w:rPr>
    </w:lvl>
    <w:lvl w:ilvl="6" w:tplc="04090001">
      <w:start w:val="1"/>
      <w:numFmt w:val="bullet"/>
      <w:lvlText w:val=""/>
      <w:lvlJc w:val="left"/>
      <w:pPr>
        <w:ind w:left="5757" w:hanging="360"/>
      </w:pPr>
      <w:rPr>
        <w:rFonts w:ascii="Symbol" w:hAnsi="Symbol" w:hint="default"/>
      </w:rPr>
    </w:lvl>
    <w:lvl w:ilvl="7" w:tplc="04090003">
      <w:start w:val="1"/>
      <w:numFmt w:val="bullet"/>
      <w:lvlText w:val="o"/>
      <w:lvlJc w:val="left"/>
      <w:pPr>
        <w:ind w:left="6477" w:hanging="360"/>
      </w:pPr>
      <w:rPr>
        <w:rFonts w:ascii="Courier New" w:hAnsi="Courier New" w:cs="Courier New" w:hint="default"/>
      </w:rPr>
    </w:lvl>
    <w:lvl w:ilvl="8" w:tplc="04090005">
      <w:start w:val="1"/>
      <w:numFmt w:val="bullet"/>
      <w:lvlText w:val=""/>
      <w:lvlJc w:val="left"/>
      <w:pPr>
        <w:ind w:left="7197" w:hanging="360"/>
      </w:pPr>
      <w:rPr>
        <w:rFonts w:ascii="Wingdings" w:hAnsi="Wingdings" w:hint="default"/>
      </w:rPr>
    </w:lvl>
  </w:abstractNum>
  <w:abstractNum w:abstractNumId="9" w15:restartNumberingAfterBreak="0">
    <w:nsid w:val="1680724C"/>
    <w:multiLevelType w:val="hybridMultilevel"/>
    <w:tmpl w:val="4B9E5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146EDE"/>
    <w:multiLevelType w:val="hybridMultilevel"/>
    <w:tmpl w:val="A900FA3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CA2304"/>
    <w:multiLevelType w:val="hybridMultilevel"/>
    <w:tmpl w:val="317CE01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1B040DAB"/>
    <w:multiLevelType w:val="hybridMultilevel"/>
    <w:tmpl w:val="FD24EC2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C191810"/>
    <w:multiLevelType w:val="hybridMultilevel"/>
    <w:tmpl w:val="BF38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D218E4"/>
    <w:multiLevelType w:val="hybridMultilevel"/>
    <w:tmpl w:val="2A5EB0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28AA3CF5"/>
    <w:multiLevelType w:val="hybridMultilevel"/>
    <w:tmpl w:val="AEF69694"/>
    <w:lvl w:ilvl="0" w:tplc="5114CB74">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B0C1692"/>
    <w:multiLevelType w:val="hybridMultilevel"/>
    <w:tmpl w:val="03A07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D0961D1"/>
    <w:multiLevelType w:val="hybridMultilevel"/>
    <w:tmpl w:val="17264F0E"/>
    <w:lvl w:ilvl="0" w:tplc="04090001">
      <w:start w:val="1"/>
      <w:numFmt w:val="bullet"/>
      <w:lvlText w:val=""/>
      <w:lvlJc w:val="left"/>
      <w:pPr>
        <w:ind w:left="1080" w:hanging="360"/>
      </w:pPr>
      <w:rPr>
        <w:rFonts w:ascii="Symbol" w:hAnsi="Symbol" w:hint="default"/>
      </w:rPr>
    </w:lvl>
    <w:lvl w:ilvl="1" w:tplc="469C49E2">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0D55BD"/>
    <w:multiLevelType w:val="hybridMultilevel"/>
    <w:tmpl w:val="EA76607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B16AC3"/>
    <w:multiLevelType w:val="hybridMultilevel"/>
    <w:tmpl w:val="56BA9B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51B7EE2"/>
    <w:multiLevelType w:val="hybridMultilevel"/>
    <w:tmpl w:val="061A7CA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63719EF"/>
    <w:multiLevelType w:val="hybridMultilevel"/>
    <w:tmpl w:val="1FE6FD6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3D9717D1"/>
    <w:multiLevelType w:val="hybridMultilevel"/>
    <w:tmpl w:val="64B882A4"/>
    <w:lvl w:ilvl="0" w:tplc="DC2C17C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3E9B03A8"/>
    <w:multiLevelType w:val="hybridMultilevel"/>
    <w:tmpl w:val="AD16C4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121DB7"/>
    <w:multiLevelType w:val="hybridMultilevel"/>
    <w:tmpl w:val="7422A5A6"/>
    <w:lvl w:ilvl="0" w:tplc="04090003">
      <w:start w:val="1"/>
      <w:numFmt w:val="bullet"/>
      <w:lvlText w:val="o"/>
      <w:lvlJc w:val="left"/>
      <w:pPr>
        <w:ind w:left="1080" w:hanging="360"/>
      </w:pPr>
      <w:rPr>
        <w:rFonts w:ascii="Courier New" w:hAnsi="Courier New" w:cs="Courier New"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6" w15:restartNumberingAfterBreak="0">
    <w:nsid w:val="45273B0A"/>
    <w:multiLevelType w:val="hybridMultilevel"/>
    <w:tmpl w:val="C45C924A"/>
    <w:lvl w:ilvl="0" w:tplc="A9DAC5B8">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7" w15:restartNumberingAfterBreak="0">
    <w:nsid w:val="4A2C4189"/>
    <w:multiLevelType w:val="hybridMultilevel"/>
    <w:tmpl w:val="415A87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AC5DF2"/>
    <w:multiLevelType w:val="hybridMultilevel"/>
    <w:tmpl w:val="34029254"/>
    <w:lvl w:ilvl="0" w:tplc="04090001">
      <w:start w:val="1"/>
      <w:numFmt w:val="bullet"/>
      <w:lvlText w:val=""/>
      <w:lvlJc w:val="left"/>
      <w:pPr>
        <w:ind w:left="1077" w:hanging="360"/>
      </w:pPr>
      <w:rPr>
        <w:rFonts w:ascii="Symbol" w:hAnsi="Symbol"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51016B04"/>
    <w:multiLevelType w:val="hybridMultilevel"/>
    <w:tmpl w:val="808E548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5A6A4D32"/>
    <w:multiLevelType w:val="hybridMultilevel"/>
    <w:tmpl w:val="770A2A80"/>
    <w:lvl w:ilvl="0" w:tplc="3B06C966">
      <w:start w:val="1"/>
      <w:numFmt w:val="decimal"/>
      <w:lvlText w:val="[%1]"/>
      <w:lvlJc w:val="center"/>
      <w:pPr>
        <w:ind w:left="578"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32" w15:restartNumberingAfterBreak="0">
    <w:nsid w:val="5BB32C2C"/>
    <w:multiLevelType w:val="hybridMultilevel"/>
    <w:tmpl w:val="B8D43A6C"/>
    <w:lvl w:ilvl="0" w:tplc="04090003">
      <w:start w:val="1"/>
      <w:numFmt w:val="bullet"/>
      <w:lvlText w:val="o"/>
      <w:lvlJc w:val="left"/>
      <w:pPr>
        <w:ind w:left="1080" w:hanging="360"/>
      </w:pPr>
      <w:rPr>
        <w:rFonts w:ascii="Courier New" w:hAnsi="Courier New" w:cs="Courier New"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3" w15:restartNumberingAfterBreak="0">
    <w:nsid w:val="5D3E60E4"/>
    <w:multiLevelType w:val="hybridMultilevel"/>
    <w:tmpl w:val="CE1C99C8"/>
    <w:lvl w:ilvl="0" w:tplc="06C2B56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EA77C5D"/>
    <w:multiLevelType w:val="hybridMultilevel"/>
    <w:tmpl w:val="60CA7DA4"/>
    <w:lvl w:ilvl="0" w:tplc="06C2B564">
      <w:start w:val="1"/>
      <w:numFmt w:val="bullet"/>
      <w:lvlText w:val="-"/>
      <w:lvlJc w:val="left"/>
      <w:pPr>
        <w:ind w:left="1077" w:hanging="360"/>
      </w:pPr>
      <w:rPr>
        <w:rFonts w:ascii="Times New Roman" w:eastAsiaTheme="minorHAnsi" w:hAnsi="Times New Roman" w:cs="Times New Roman" w:hint="default"/>
      </w:r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35"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6" w15:restartNumberingAfterBreak="0">
    <w:nsid w:val="6159593B"/>
    <w:multiLevelType w:val="hybridMultilevel"/>
    <w:tmpl w:val="6CA8EA9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5C4816"/>
    <w:multiLevelType w:val="hybridMultilevel"/>
    <w:tmpl w:val="52585DF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61C519C4"/>
    <w:multiLevelType w:val="hybridMultilevel"/>
    <w:tmpl w:val="93106942"/>
    <w:lvl w:ilvl="0" w:tplc="04090001">
      <w:start w:val="1"/>
      <w:numFmt w:val="bullet"/>
      <w:lvlText w:val=""/>
      <w:lvlJc w:val="left"/>
      <w:pPr>
        <w:ind w:left="717" w:hanging="360"/>
      </w:pPr>
      <w:rPr>
        <w:rFonts w:ascii="Symbol" w:hAnsi="Symbol" w:hint="default"/>
      </w:rPr>
    </w:lvl>
    <w:lvl w:ilvl="1" w:tplc="06C2B564">
      <w:start w:val="1"/>
      <w:numFmt w:val="bullet"/>
      <w:lvlText w:val="-"/>
      <w:lvlJc w:val="left"/>
      <w:pPr>
        <w:ind w:left="1437" w:hanging="360"/>
      </w:pPr>
      <w:rPr>
        <w:rFonts w:ascii="Times New Roman" w:eastAsiaTheme="minorHAnsi" w:hAnsi="Times New Roman" w:cs="Times New Roman"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39" w15:restartNumberingAfterBreak="0">
    <w:nsid w:val="624A02BB"/>
    <w:multiLevelType w:val="hybridMultilevel"/>
    <w:tmpl w:val="EFDA217E"/>
    <w:lvl w:ilvl="0" w:tplc="04090001">
      <w:start w:val="1"/>
      <w:numFmt w:val="bullet"/>
      <w:lvlText w:val=""/>
      <w:lvlJc w:val="left"/>
      <w:pPr>
        <w:ind w:left="1437" w:hanging="360"/>
      </w:pPr>
      <w:rPr>
        <w:rFonts w:ascii="Symbol" w:hAnsi="Symbol" w:hint="default"/>
      </w:rPr>
    </w:lvl>
    <w:lvl w:ilvl="1" w:tplc="04090003">
      <w:start w:val="1"/>
      <w:numFmt w:val="bullet"/>
      <w:lvlText w:val="o"/>
      <w:lvlJc w:val="left"/>
      <w:pPr>
        <w:ind w:left="2157" w:hanging="360"/>
      </w:pPr>
      <w:rPr>
        <w:rFonts w:ascii="Courier New" w:hAnsi="Courier New" w:cs="Courier New" w:hint="default"/>
      </w:rPr>
    </w:lvl>
    <w:lvl w:ilvl="2" w:tplc="04090005">
      <w:start w:val="1"/>
      <w:numFmt w:val="bullet"/>
      <w:lvlText w:val=""/>
      <w:lvlJc w:val="left"/>
      <w:pPr>
        <w:ind w:left="2877" w:hanging="360"/>
      </w:pPr>
      <w:rPr>
        <w:rFonts w:ascii="Wingdings" w:hAnsi="Wingdings" w:hint="default"/>
      </w:rPr>
    </w:lvl>
    <w:lvl w:ilvl="3" w:tplc="04090001">
      <w:start w:val="1"/>
      <w:numFmt w:val="bullet"/>
      <w:lvlText w:val=""/>
      <w:lvlJc w:val="left"/>
      <w:pPr>
        <w:ind w:left="3597" w:hanging="360"/>
      </w:pPr>
      <w:rPr>
        <w:rFonts w:ascii="Symbol" w:hAnsi="Symbol" w:hint="default"/>
      </w:rPr>
    </w:lvl>
    <w:lvl w:ilvl="4" w:tplc="04090003">
      <w:start w:val="1"/>
      <w:numFmt w:val="bullet"/>
      <w:lvlText w:val="o"/>
      <w:lvlJc w:val="left"/>
      <w:pPr>
        <w:ind w:left="4317" w:hanging="360"/>
      </w:pPr>
      <w:rPr>
        <w:rFonts w:ascii="Courier New" w:hAnsi="Courier New" w:cs="Courier New" w:hint="default"/>
      </w:rPr>
    </w:lvl>
    <w:lvl w:ilvl="5" w:tplc="04090005">
      <w:start w:val="1"/>
      <w:numFmt w:val="bullet"/>
      <w:lvlText w:val=""/>
      <w:lvlJc w:val="left"/>
      <w:pPr>
        <w:ind w:left="5037" w:hanging="360"/>
      </w:pPr>
      <w:rPr>
        <w:rFonts w:ascii="Wingdings" w:hAnsi="Wingdings" w:hint="default"/>
      </w:rPr>
    </w:lvl>
    <w:lvl w:ilvl="6" w:tplc="04090001">
      <w:start w:val="1"/>
      <w:numFmt w:val="bullet"/>
      <w:lvlText w:val=""/>
      <w:lvlJc w:val="left"/>
      <w:pPr>
        <w:ind w:left="5757" w:hanging="360"/>
      </w:pPr>
      <w:rPr>
        <w:rFonts w:ascii="Symbol" w:hAnsi="Symbol" w:hint="default"/>
      </w:rPr>
    </w:lvl>
    <w:lvl w:ilvl="7" w:tplc="04090003">
      <w:start w:val="1"/>
      <w:numFmt w:val="bullet"/>
      <w:lvlText w:val="o"/>
      <w:lvlJc w:val="left"/>
      <w:pPr>
        <w:ind w:left="6477" w:hanging="360"/>
      </w:pPr>
      <w:rPr>
        <w:rFonts w:ascii="Courier New" w:hAnsi="Courier New" w:cs="Courier New" w:hint="default"/>
      </w:rPr>
    </w:lvl>
    <w:lvl w:ilvl="8" w:tplc="04090005">
      <w:start w:val="1"/>
      <w:numFmt w:val="bullet"/>
      <w:lvlText w:val=""/>
      <w:lvlJc w:val="left"/>
      <w:pPr>
        <w:ind w:left="7197" w:hanging="360"/>
      </w:pPr>
      <w:rPr>
        <w:rFonts w:ascii="Wingdings" w:hAnsi="Wingdings" w:hint="default"/>
      </w:rPr>
    </w:lvl>
  </w:abstractNum>
  <w:abstractNum w:abstractNumId="40" w15:restartNumberingAfterBreak="0">
    <w:nsid w:val="67ED3872"/>
    <w:multiLevelType w:val="hybridMultilevel"/>
    <w:tmpl w:val="DFCADDE6"/>
    <w:lvl w:ilvl="0" w:tplc="04090001">
      <w:start w:val="1"/>
      <w:numFmt w:val="bullet"/>
      <w:lvlText w:val=""/>
      <w:lvlJc w:val="left"/>
      <w:pPr>
        <w:ind w:left="1080" w:hanging="360"/>
      </w:pPr>
      <w:rPr>
        <w:rFonts w:ascii="Symbol" w:hAnsi="Symbol" w:hint="default"/>
      </w:rPr>
    </w:lvl>
    <w:lvl w:ilvl="1" w:tplc="826A8D26">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DE94DED"/>
    <w:multiLevelType w:val="hybridMultilevel"/>
    <w:tmpl w:val="A2E2468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2" w15:restartNumberingAfterBreak="0">
    <w:nsid w:val="704C65FA"/>
    <w:multiLevelType w:val="hybridMultilevel"/>
    <w:tmpl w:val="DF28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142A18"/>
    <w:multiLevelType w:val="hybridMultilevel"/>
    <w:tmpl w:val="ACA60CE8"/>
    <w:lvl w:ilvl="0" w:tplc="A03CA53E">
      <w:start w:val="3"/>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3E441E8"/>
    <w:multiLevelType w:val="hybridMultilevel"/>
    <w:tmpl w:val="4138719E"/>
    <w:lvl w:ilvl="0" w:tplc="FEE41BC8">
      <w:start w:val="3"/>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AF26621"/>
    <w:multiLevelType w:val="hybridMultilevel"/>
    <w:tmpl w:val="AF34D49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7B314FCD"/>
    <w:multiLevelType w:val="hybridMultilevel"/>
    <w:tmpl w:val="16FE7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B75BFC"/>
    <w:multiLevelType w:val="hybridMultilevel"/>
    <w:tmpl w:val="22741B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0"/>
  </w:num>
  <w:num w:numId="4">
    <w:abstractNumId w:val="6"/>
  </w:num>
  <w:num w:numId="5">
    <w:abstractNumId w:val="35"/>
  </w:num>
  <w:num w:numId="6">
    <w:abstractNumId w:val="19"/>
  </w:num>
  <w:num w:numId="7">
    <w:abstractNumId w:val="5"/>
  </w:num>
  <w:num w:numId="8">
    <w:abstractNumId w:val="28"/>
  </w:num>
  <w:num w:numId="9">
    <w:abstractNumId w:val="30"/>
  </w:num>
  <w:num w:numId="10">
    <w:abstractNumId w:val="18"/>
  </w:num>
  <w:num w:numId="11">
    <w:abstractNumId w:val="27"/>
  </w:num>
  <w:num w:numId="12">
    <w:abstractNumId w:val="45"/>
  </w:num>
  <w:num w:numId="13">
    <w:abstractNumId w:val="16"/>
  </w:num>
  <w:num w:numId="14">
    <w:abstractNumId w:val="47"/>
  </w:num>
  <w:num w:numId="15">
    <w:abstractNumId w:val="40"/>
  </w:num>
  <w:num w:numId="16">
    <w:abstractNumId w:val="36"/>
  </w:num>
  <w:num w:numId="17">
    <w:abstractNumId w:val="10"/>
  </w:num>
  <w:num w:numId="18">
    <w:abstractNumId w:val="3"/>
  </w:num>
  <w:num w:numId="19">
    <w:abstractNumId w:val="13"/>
  </w:num>
  <w:num w:numId="20">
    <w:abstractNumId w:val="9"/>
  </w:num>
  <w:num w:numId="21">
    <w:abstractNumId w:val="43"/>
  </w:num>
  <w:num w:numId="22">
    <w:abstractNumId w:val="15"/>
  </w:num>
  <w:num w:numId="23">
    <w:abstractNumId w:val="23"/>
  </w:num>
  <w:num w:numId="24">
    <w:abstractNumId w:val="44"/>
  </w:num>
  <w:num w:numId="25">
    <w:abstractNumId w:val="41"/>
  </w:num>
  <w:num w:numId="26">
    <w:abstractNumId w:val="26"/>
  </w:num>
  <w:num w:numId="27">
    <w:abstractNumId w:val="17"/>
  </w:num>
  <w:num w:numId="28">
    <w:abstractNumId w:val="29"/>
  </w:num>
  <w:num w:numId="29">
    <w:abstractNumId w:val="21"/>
  </w:num>
  <w:num w:numId="30">
    <w:abstractNumId w:val="24"/>
  </w:num>
  <w:num w:numId="31">
    <w:abstractNumId w:val="12"/>
  </w:num>
  <w:num w:numId="32">
    <w:abstractNumId w:val="31"/>
  </w:num>
  <w:num w:numId="33">
    <w:abstractNumId w:val="7"/>
  </w:num>
  <w:num w:numId="34">
    <w:abstractNumId w:val="4"/>
  </w:num>
  <w:num w:numId="35">
    <w:abstractNumId w:val="22"/>
  </w:num>
  <w:num w:numId="36">
    <w:abstractNumId w:val="14"/>
  </w:num>
  <w:num w:numId="37">
    <w:abstractNumId w:val="11"/>
  </w:num>
  <w:num w:numId="38">
    <w:abstractNumId w:val="8"/>
  </w:num>
  <w:num w:numId="39">
    <w:abstractNumId w:val="39"/>
  </w:num>
  <w:num w:numId="4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8"/>
  </w:num>
  <w:num w:numId="44">
    <w:abstractNumId w:val="34"/>
  </w:num>
  <w:num w:numId="45">
    <w:abstractNumId w:val="33"/>
  </w:num>
  <w:num w:numId="46">
    <w:abstractNumId w:val="42"/>
  </w:num>
  <w:num w:numId="47">
    <w:abstractNumId w:val="46"/>
  </w:num>
  <w:num w:numId="48">
    <w:abstractNumId w:val="3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BE0"/>
    <w:rsid w:val="00000E39"/>
    <w:rsid w:val="0000126D"/>
    <w:rsid w:val="00001909"/>
    <w:rsid w:val="00001C7D"/>
    <w:rsid w:val="00002A63"/>
    <w:rsid w:val="00002D6E"/>
    <w:rsid w:val="00003543"/>
    <w:rsid w:val="00005A01"/>
    <w:rsid w:val="00006481"/>
    <w:rsid w:val="000065CE"/>
    <w:rsid w:val="00010630"/>
    <w:rsid w:val="00010A47"/>
    <w:rsid w:val="00010CDB"/>
    <w:rsid w:val="000111E5"/>
    <w:rsid w:val="000117FA"/>
    <w:rsid w:val="00012155"/>
    <w:rsid w:val="00014178"/>
    <w:rsid w:val="0001478B"/>
    <w:rsid w:val="0001485F"/>
    <w:rsid w:val="00014909"/>
    <w:rsid w:val="000153B1"/>
    <w:rsid w:val="00015781"/>
    <w:rsid w:val="0001618C"/>
    <w:rsid w:val="00017E99"/>
    <w:rsid w:val="00020BE9"/>
    <w:rsid w:val="00021575"/>
    <w:rsid w:val="00021CD2"/>
    <w:rsid w:val="00022671"/>
    <w:rsid w:val="0002369D"/>
    <w:rsid w:val="000237A4"/>
    <w:rsid w:val="00023B83"/>
    <w:rsid w:val="0002474A"/>
    <w:rsid w:val="00025CE9"/>
    <w:rsid w:val="00026018"/>
    <w:rsid w:val="00026080"/>
    <w:rsid w:val="00026B36"/>
    <w:rsid w:val="00026DA0"/>
    <w:rsid w:val="00027C8A"/>
    <w:rsid w:val="00027DA6"/>
    <w:rsid w:val="00030D57"/>
    <w:rsid w:val="00031D13"/>
    <w:rsid w:val="0003210C"/>
    <w:rsid w:val="00032703"/>
    <w:rsid w:val="00033E27"/>
    <w:rsid w:val="00033F77"/>
    <w:rsid w:val="00034014"/>
    <w:rsid w:val="0003494B"/>
    <w:rsid w:val="00036319"/>
    <w:rsid w:val="000363DD"/>
    <w:rsid w:val="00036DE5"/>
    <w:rsid w:val="00036E0F"/>
    <w:rsid w:val="00040390"/>
    <w:rsid w:val="00040D12"/>
    <w:rsid w:val="000410BF"/>
    <w:rsid w:val="00041378"/>
    <w:rsid w:val="000413DF"/>
    <w:rsid w:val="00041783"/>
    <w:rsid w:val="00041BE4"/>
    <w:rsid w:val="00042B93"/>
    <w:rsid w:val="00042C36"/>
    <w:rsid w:val="00043C54"/>
    <w:rsid w:val="000442B7"/>
    <w:rsid w:val="00044503"/>
    <w:rsid w:val="00044CEF"/>
    <w:rsid w:val="000452AA"/>
    <w:rsid w:val="000457C8"/>
    <w:rsid w:val="00045F65"/>
    <w:rsid w:val="00046204"/>
    <w:rsid w:val="00046BF8"/>
    <w:rsid w:val="00050261"/>
    <w:rsid w:val="0005064D"/>
    <w:rsid w:val="000507C1"/>
    <w:rsid w:val="000516FE"/>
    <w:rsid w:val="00051B53"/>
    <w:rsid w:val="00051B77"/>
    <w:rsid w:val="00052CE7"/>
    <w:rsid w:val="00053039"/>
    <w:rsid w:val="000542CC"/>
    <w:rsid w:val="00054CDA"/>
    <w:rsid w:val="00055985"/>
    <w:rsid w:val="00055CD7"/>
    <w:rsid w:val="00055D07"/>
    <w:rsid w:val="0005623B"/>
    <w:rsid w:val="00056422"/>
    <w:rsid w:val="00056917"/>
    <w:rsid w:val="00056BEF"/>
    <w:rsid w:val="00056DBF"/>
    <w:rsid w:val="00057DFD"/>
    <w:rsid w:val="00057F3D"/>
    <w:rsid w:val="000602A4"/>
    <w:rsid w:val="000603BD"/>
    <w:rsid w:val="00060A2F"/>
    <w:rsid w:val="000617F0"/>
    <w:rsid w:val="000618A1"/>
    <w:rsid w:val="00061CB7"/>
    <w:rsid w:val="00061E1E"/>
    <w:rsid w:val="000620D9"/>
    <w:rsid w:val="000625DF"/>
    <w:rsid w:val="00062927"/>
    <w:rsid w:val="00062D20"/>
    <w:rsid w:val="0006364A"/>
    <w:rsid w:val="00063C51"/>
    <w:rsid w:val="0006471A"/>
    <w:rsid w:val="00065B36"/>
    <w:rsid w:val="00072A6D"/>
    <w:rsid w:val="00072F60"/>
    <w:rsid w:val="000739A3"/>
    <w:rsid w:val="00073BAF"/>
    <w:rsid w:val="00073E75"/>
    <w:rsid w:val="000743F0"/>
    <w:rsid w:val="00074C8C"/>
    <w:rsid w:val="00076511"/>
    <w:rsid w:val="0007681D"/>
    <w:rsid w:val="0007702E"/>
    <w:rsid w:val="00077E54"/>
    <w:rsid w:val="000804FA"/>
    <w:rsid w:val="0008062A"/>
    <w:rsid w:val="0008179F"/>
    <w:rsid w:val="00081A29"/>
    <w:rsid w:val="0008279A"/>
    <w:rsid w:val="00082AE9"/>
    <w:rsid w:val="000831B6"/>
    <w:rsid w:val="0008354F"/>
    <w:rsid w:val="00083C55"/>
    <w:rsid w:val="0008486F"/>
    <w:rsid w:val="000856CA"/>
    <w:rsid w:val="00086304"/>
    <w:rsid w:val="000863E4"/>
    <w:rsid w:val="00086AC7"/>
    <w:rsid w:val="00087559"/>
    <w:rsid w:val="00090663"/>
    <w:rsid w:val="000907B0"/>
    <w:rsid w:val="0009262A"/>
    <w:rsid w:val="00092667"/>
    <w:rsid w:val="00093C6C"/>
    <w:rsid w:val="0009419A"/>
    <w:rsid w:val="00094A53"/>
    <w:rsid w:val="00094F66"/>
    <w:rsid w:val="00094FE4"/>
    <w:rsid w:val="000951D7"/>
    <w:rsid w:val="0009593D"/>
    <w:rsid w:val="00096591"/>
    <w:rsid w:val="00097C34"/>
    <w:rsid w:val="000A05B3"/>
    <w:rsid w:val="000A0891"/>
    <w:rsid w:val="000A08B4"/>
    <w:rsid w:val="000A0C3D"/>
    <w:rsid w:val="000A1251"/>
    <w:rsid w:val="000A1254"/>
    <w:rsid w:val="000A1874"/>
    <w:rsid w:val="000A213A"/>
    <w:rsid w:val="000A21E1"/>
    <w:rsid w:val="000A2E45"/>
    <w:rsid w:val="000A3379"/>
    <w:rsid w:val="000A43D5"/>
    <w:rsid w:val="000A4464"/>
    <w:rsid w:val="000A4AEF"/>
    <w:rsid w:val="000A5962"/>
    <w:rsid w:val="000A5D27"/>
    <w:rsid w:val="000A6135"/>
    <w:rsid w:val="000A6A41"/>
    <w:rsid w:val="000A7272"/>
    <w:rsid w:val="000B0159"/>
    <w:rsid w:val="000B0A68"/>
    <w:rsid w:val="000B0DE3"/>
    <w:rsid w:val="000B1425"/>
    <w:rsid w:val="000B198B"/>
    <w:rsid w:val="000B21D0"/>
    <w:rsid w:val="000B2AA3"/>
    <w:rsid w:val="000B30C1"/>
    <w:rsid w:val="000B3DA3"/>
    <w:rsid w:val="000B501A"/>
    <w:rsid w:val="000B5B16"/>
    <w:rsid w:val="000B64FF"/>
    <w:rsid w:val="000B670D"/>
    <w:rsid w:val="000B6F96"/>
    <w:rsid w:val="000B7749"/>
    <w:rsid w:val="000B77BC"/>
    <w:rsid w:val="000B79D3"/>
    <w:rsid w:val="000C04E0"/>
    <w:rsid w:val="000C1236"/>
    <w:rsid w:val="000C1F2A"/>
    <w:rsid w:val="000C20E5"/>
    <w:rsid w:val="000C2258"/>
    <w:rsid w:val="000C23F1"/>
    <w:rsid w:val="000C38F2"/>
    <w:rsid w:val="000C42F1"/>
    <w:rsid w:val="000C48A6"/>
    <w:rsid w:val="000C5049"/>
    <w:rsid w:val="000C529B"/>
    <w:rsid w:val="000C532B"/>
    <w:rsid w:val="000C5443"/>
    <w:rsid w:val="000C5AB7"/>
    <w:rsid w:val="000C6469"/>
    <w:rsid w:val="000C71D3"/>
    <w:rsid w:val="000C79AC"/>
    <w:rsid w:val="000D0A8C"/>
    <w:rsid w:val="000D1DFB"/>
    <w:rsid w:val="000D2A6A"/>
    <w:rsid w:val="000D3FF2"/>
    <w:rsid w:val="000D40AA"/>
    <w:rsid w:val="000D4D85"/>
    <w:rsid w:val="000D544E"/>
    <w:rsid w:val="000D57F5"/>
    <w:rsid w:val="000D5EFB"/>
    <w:rsid w:val="000D7C8A"/>
    <w:rsid w:val="000E0203"/>
    <w:rsid w:val="000E25A4"/>
    <w:rsid w:val="000E280E"/>
    <w:rsid w:val="000E2FFE"/>
    <w:rsid w:val="000E3631"/>
    <w:rsid w:val="000E3AE7"/>
    <w:rsid w:val="000E3F49"/>
    <w:rsid w:val="000E5DF6"/>
    <w:rsid w:val="000E6E68"/>
    <w:rsid w:val="000E704D"/>
    <w:rsid w:val="000E73DA"/>
    <w:rsid w:val="000E7BF0"/>
    <w:rsid w:val="000E7E91"/>
    <w:rsid w:val="000F00DE"/>
    <w:rsid w:val="000F1260"/>
    <w:rsid w:val="000F1CB2"/>
    <w:rsid w:val="000F26F3"/>
    <w:rsid w:val="000F37C2"/>
    <w:rsid w:val="000F39F3"/>
    <w:rsid w:val="000F4547"/>
    <w:rsid w:val="000F4A84"/>
    <w:rsid w:val="000F55F9"/>
    <w:rsid w:val="000F5B6E"/>
    <w:rsid w:val="000F5E6F"/>
    <w:rsid w:val="000F72FE"/>
    <w:rsid w:val="000F7AC9"/>
    <w:rsid w:val="0010003E"/>
    <w:rsid w:val="00100BBB"/>
    <w:rsid w:val="00101160"/>
    <w:rsid w:val="00101B08"/>
    <w:rsid w:val="0010203E"/>
    <w:rsid w:val="0010238C"/>
    <w:rsid w:val="0010242A"/>
    <w:rsid w:val="001025BE"/>
    <w:rsid w:val="00102603"/>
    <w:rsid w:val="001033B7"/>
    <w:rsid w:val="001037BA"/>
    <w:rsid w:val="00106EAB"/>
    <w:rsid w:val="00107A86"/>
    <w:rsid w:val="001107B4"/>
    <w:rsid w:val="00110A39"/>
    <w:rsid w:val="00110F50"/>
    <w:rsid w:val="00111BE8"/>
    <w:rsid w:val="00111EE6"/>
    <w:rsid w:val="00113757"/>
    <w:rsid w:val="00113C19"/>
    <w:rsid w:val="00114ABF"/>
    <w:rsid w:val="001151C6"/>
    <w:rsid w:val="0011680B"/>
    <w:rsid w:val="00116B30"/>
    <w:rsid w:val="0012074D"/>
    <w:rsid w:val="00121995"/>
    <w:rsid w:val="00121BB4"/>
    <w:rsid w:val="00121C46"/>
    <w:rsid w:val="001227DE"/>
    <w:rsid w:val="00122CA7"/>
    <w:rsid w:val="00122DE2"/>
    <w:rsid w:val="0012315C"/>
    <w:rsid w:val="001236BE"/>
    <w:rsid w:val="00124054"/>
    <w:rsid w:val="0012468D"/>
    <w:rsid w:val="00124C0C"/>
    <w:rsid w:val="00124D45"/>
    <w:rsid w:val="00125074"/>
    <w:rsid w:val="0012543B"/>
    <w:rsid w:val="00125C7F"/>
    <w:rsid w:val="0012607A"/>
    <w:rsid w:val="0012654D"/>
    <w:rsid w:val="00126D9A"/>
    <w:rsid w:val="001273F5"/>
    <w:rsid w:val="001278BC"/>
    <w:rsid w:val="001307E3"/>
    <w:rsid w:val="00130E73"/>
    <w:rsid w:val="00131948"/>
    <w:rsid w:val="00131A30"/>
    <w:rsid w:val="00131B0E"/>
    <w:rsid w:val="00131C40"/>
    <w:rsid w:val="001320BD"/>
    <w:rsid w:val="00132C85"/>
    <w:rsid w:val="001330B4"/>
    <w:rsid w:val="00133955"/>
    <w:rsid w:val="00133D14"/>
    <w:rsid w:val="001365E1"/>
    <w:rsid w:val="001372C3"/>
    <w:rsid w:val="00137FAB"/>
    <w:rsid w:val="00140C11"/>
    <w:rsid w:val="001411C2"/>
    <w:rsid w:val="00141876"/>
    <w:rsid w:val="00141F5D"/>
    <w:rsid w:val="001442B1"/>
    <w:rsid w:val="00145C7F"/>
    <w:rsid w:val="001471DD"/>
    <w:rsid w:val="001477E9"/>
    <w:rsid w:val="00147AF1"/>
    <w:rsid w:val="00147F4E"/>
    <w:rsid w:val="00150DD6"/>
    <w:rsid w:val="00151D07"/>
    <w:rsid w:val="00152131"/>
    <w:rsid w:val="00152AA8"/>
    <w:rsid w:val="00152DB8"/>
    <w:rsid w:val="00153CB6"/>
    <w:rsid w:val="00153E7C"/>
    <w:rsid w:val="0015417C"/>
    <w:rsid w:val="00154543"/>
    <w:rsid w:val="00154865"/>
    <w:rsid w:val="00155493"/>
    <w:rsid w:val="00155EB9"/>
    <w:rsid w:val="00156783"/>
    <w:rsid w:val="00156C38"/>
    <w:rsid w:val="00160752"/>
    <w:rsid w:val="00160809"/>
    <w:rsid w:val="0016094F"/>
    <w:rsid w:val="00161CCB"/>
    <w:rsid w:val="001620E5"/>
    <w:rsid w:val="001625D3"/>
    <w:rsid w:val="0016265A"/>
    <w:rsid w:val="00162A1B"/>
    <w:rsid w:val="00162D95"/>
    <w:rsid w:val="00163226"/>
    <w:rsid w:val="00163DB8"/>
    <w:rsid w:val="00163EAA"/>
    <w:rsid w:val="0016417C"/>
    <w:rsid w:val="00164743"/>
    <w:rsid w:val="0016520D"/>
    <w:rsid w:val="00165DCF"/>
    <w:rsid w:val="00165F4C"/>
    <w:rsid w:val="00166054"/>
    <w:rsid w:val="001669CE"/>
    <w:rsid w:val="001670BA"/>
    <w:rsid w:val="001671A0"/>
    <w:rsid w:val="0017050A"/>
    <w:rsid w:val="00171771"/>
    <w:rsid w:val="00171CFA"/>
    <w:rsid w:val="00172142"/>
    <w:rsid w:val="00172253"/>
    <w:rsid w:val="0017287F"/>
    <w:rsid w:val="00173AB4"/>
    <w:rsid w:val="00173E17"/>
    <w:rsid w:val="00174631"/>
    <w:rsid w:val="00174CD0"/>
    <w:rsid w:val="00176791"/>
    <w:rsid w:val="00177288"/>
    <w:rsid w:val="00177793"/>
    <w:rsid w:val="00177B1B"/>
    <w:rsid w:val="00177BF3"/>
    <w:rsid w:val="001806D1"/>
    <w:rsid w:val="00180896"/>
    <w:rsid w:val="001808AD"/>
    <w:rsid w:val="00180B97"/>
    <w:rsid w:val="00180C60"/>
    <w:rsid w:val="00183E73"/>
    <w:rsid w:val="00184AC9"/>
    <w:rsid w:val="00184B4D"/>
    <w:rsid w:val="0018601B"/>
    <w:rsid w:val="00186024"/>
    <w:rsid w:val="00187303"/>
    <w:rsid w:val="00187413"/>
    <w:rsid w:val="0019153F"/>
    <w:rsid w:val="00192270"/>
    <w:rsid w:val="00192563"/>
    <w:rsid w:val="0019306D"/>
    <w:rsid w:val="001940B2"/>
    <w:rsid w:val="00194288"/>
    <w:rsid w:val="00194B74"/>
    <w:rsid w:val="001955E8"/>
    <w:rsid w:val="00196B39"/>
    <w:rsid w:val="00197411"/>
    <w:rsid w:val="001A12FD"/>
    <w:rsid w:val="001A17E8"/>
    <w:rsid w:val="001A1AF8"/>
    <w:rsid w:val="001A3383"/>
    <w:rsid w:val="001A38A3"/>
    <w:rsid w:val="001A42A8"/>
    <w:rsid w:val="001A51F1"/>
    <w:rsid w:val="001A54B1"/>
    <w:rsid w:val="001A557D"/>
    <w:rsid w:val="001A59D0"/>
    <w:rsid w:val="001A6420"/>
    <w:rsid w:val="001A6A50"/>
    <w:rsid w:val="001A6ED0"/>
    <w:rsid w:val="001A7139"/>
    <w:rsid w:val="001A724D"/>
    <w:rsid w:val="001A788E"/>
    <w:rsid w:val="001B19A3"/>
    <w:rsid w:val="001B2C6F"/>
    <w:rsid w:val="001B342A"/>
    <w:rsid w:val="001B35C7"/>
    <w:rsid w:val="001B55A1"/>
    <w:rsid w:val="001B5A04"/>
    <w:rsid w:val="001B5B5B"/>
    <w:rsid w:val="001B625E"/>
    <w:rsid w:val="001B647C"/>
    <w:rsid w:val="001B6D58"/>
    <w:rsid w:val="001B7A58"/>
    <w:rsid w:val="001B7B6D"/>
    <w:rsid w:val="001C0764"/>
    <w:rsid w:val="001C0BC2"/>
    <w:rsid w:val="001C12B3"/>
    <w:rsid w:val="001C155F"/>
    <w:rsid w:val="001C1901"/>
    <w:rsid w:val="001C1CC2"/>
    <w:rsid w:val="001C43BE"/>
    <w:rsid w:val="001C47A1"/>
    <w:rsid w:val="001C55B1"/>
    <w:rsid w:val="001C6966"/>
    <w:rsid w:val="001D0380"/>
    <w:rsid w:val="001D0871"/>
    <w:rsid w:val="001D207E"/>
    <w:rsid w:val="001D2531"/>
    <w:rsid w:val="001D2968"/>
    <w:rsid w:val="001D2FAD"/>
    <w:rsid w:val="001D320E"/>
    <w:rsid w:val="001D371D"/>
    <w:rsid w:val="001D3C77"/>
    <w:rsid w:val="001D4A0F"/>
    <w:rsid w:val="001D5541"/>
    <w:rsid w:val="001D584C"/>
    <w:rsid w:val="001D5E71"/>
    <w:rsid w:val="001D634E"/>
    <w:rsid w:val="001D6409"/>
    <w:rsid w:val="001D67B9"/>
    <w:rsid w:val="001D6BB4"/>
    <w:rsid w:val="001D6D4E"/>
    <w:rsid w:val="001D6DE5"/>
    <w:rsid w:val="001D773A"/>
    <w:rsid w:val="001D7872"/>
    <w:rsid w:val="001E14C7"/>
    <w:rsid w:val="001E4671"/>
    <w:rsid w:val="001E4C07"/>
    <w:rsid w:val="001E5846"/>
    <w:rsid w:val="001E739A"/>
    <w:rsid w:val="001E7586"/>
    <w:rsid w:val="001E7D44"/>
    <w:rsid w:val="001F0310"/>
    <w:rsid w:val="001F0C93"/>
    <w:rsid w:val="001F0D41"/>
    <w:rsid w:val="001F15D1"/>
    <w:rsid w:val="001F2727"/>
    <w:rsid w:val="001F3DC6"/>
    <w:rsid w:val="001F56F1"/>
    <w:rsid w:val="001F590B"/>
    <w:rsid w:val="001F5D3E"/>
    <w:rsid w:val="001F6A8D"/>
    <w:rsid w:val="001F6C94"/>
    <w:rsid w:val="001F7BE1"/>
    <w:rsid w:val="00200F9B"/>
    <w:rsid w:val="00201DFE"/>
    <w:rsid w:val="00202339"/>
    <w:rsid w:val="00202398"/>
    <w:rsid w:val="00202BF7"/>
    <w:rsid w:val="00203ADB"/>
    <w:rsid w:val="00203BF4"/>
    <w:rsid w:val="002055FA"/>
    <w:rsid w:val="002057A2"/>
    <w:rsid w:val="00205B29"/>
    <w:rsid w:val="00206556"/>
    <w:rsid w:val="002065A2"/>
    <w:rsid w:val="00206A36"/>
    <w:rsid w:val="00206DBE"/>
    <w:rsid w:val="00206FB8"/>
    <w:rsid w:val="00207015"/>
    <w:rsid w:val="00207093"/>
    <w:rsid w:val="00207BC8"/>
    <w:rsid w:val="002100F2"/>
    <w:rsid w:val="00210951"/>
    <w:rsid w:val="0021153B"/>
    <w:rsid w:val="00212833"/>
    <w:rsid w:val="00213443"/>
    <w:rsid w:val="00213C8F"/>
    <w:rsid w:val="0021493F"/>
    <w:rsid w:val="00214EA3"/>
    <w:rsid w:val="00215331"/>
    <w:rsid w:val="00215776"/>
    <w:rsid w:val="00217336"/>
    <w:rsid w:val="00220356"/>
    <w:rsid w:val="00221388"/>
    <w:rsid w:val="002216D4"/>
    <w:rsid w:val="00221D99"/>
    <w:rsid w:val="002238C3"/>
    <w:rsid w:val="00223B7A"/>
    <w:rsid w:val="00223E3B"/>
    <w:rsid w:val="0022427E"/>
    <w:rsid w:val="00224668"/>
    <w:rsid w:val="00224765"/>
    <w:rsid w:val="00224823"/>
    <w:rsid w:val="00224C4A"/>
    <w:rsid w:val="00224C5E"/>
    <w:rsid w:val="00224E3F"/>
    <w:rsid w:val="00225490"/>
    <w:rsid w:val="00225AC5"/>
    <w:rsid w:val="00226644"/>
    <w:rsid w:val="0022760A"/>
    <w:rsid w:val="0022770C"/>
    <w:rsid w:val="002277EA"/>
    <w:rsid w:val="00227CA2"/>
    <w:rsid w:val="00230262"/>
    <w:rsid w:val="002303BE"/>
    <w:rsid w:val="0023191E"/>
    <w:rsid w:val="002325C2"/>
    <w:rsid w:val="0023271A"/>
    <w:rsid w:val="0023337A"/>
    <w:rsid w:val="00233600"/>
    <w:rsid w:val="0023412C"/>
    <w:rsid w:val="002341BC"/>
    <w:rsid w:val="00234980"/>
    <w:rsid w:val="002351D1"/>
    <w:rsid w:val="002353F9"/>
    <w:rsid w:val="0023697C"/>
    <w:rsid w:val="00236D83"/>
    <w:rsid w:val="00236E5B"/>
    <w:rsid w:val="0024068D"/>
    <w:rsid w:val="00241618"/>
    <w:rsid w:val="00241A08"/>
    <w:rsid w:val="002426F9"/>
    <w:rsid w:val="002429D5"/>
    <w:rsid w:val="002434DA"/>
    <w:rsid w:val="002439BC"/>
    <w:rsid w:val="00243BE2"/>
    <w:rsid w:val="00246DF5"/>
    <w:rsid w:val="00247AB0"/>
    <w:rsid w:val="00247BF2"/>
    <w:rsid w:val="002506E1"/>
    <w:rsid w:val="00250B2D"/>
    <w:rsid w:val="0025199D"/>
    <w:rsid w:val="00251A5F"/>
    <w:rsid w:val="00251D11"/>
    <w:rsid w:val="002520DA"/>
    <w:rsid w:val="00252D8D"/>
    <w:rsid w:val="00253558"/>
    <w:rsid w:val="00255056"/>
    <w:rsid w:val="00255648"/>
    <w:rsid w:val="00256CC1"/>
    <w:rsid w:val="00256D51"/>
    <w:rsid w:val="00256FC0"/>
    <w:rsid w:val="00257B65"/>
    <w:rsid w:val="002604A1"/>
    <w:rsid w:val="00260816"/>
    <w:rsid w:val="00260A2D"/>
    <w:rsid w:val="00261277"/>
    <w:rsid w:val="002613B3"/>
    <w:rsid w:val="0026221C"/>
    <w:rsid w:val="00263E33"/>
    <w:rsid w:val="0026473F"/>
    <w:rsid w:val="0026487D"/>
    <w:rsid w:val="0026509D"/>
    <w:rsid w:val="0026635D"/>
    <w:rsid w:val="002672BB"/>
    <w:rsid w:val="00270F42"/>
    <w:rsid w:val="00271C51"/>
    <w:rsid w:val="00271EF1"/>
    <w:rsid w:val="0027258A"/>
    <w:rsid w:val="00272717"/>
    <w:rsid w:val="00273296"/>
    <w:rsid w:val="00274FE5"/>
    <w:rsid w:val="00276EAD"/>
    <w:rsid w:val="0027779D"/>
    <w:rsid w:val="00277C08"/>
    <w:rsid w:val="00281FD2"/>
    <w:rsid w:val="00282041"/>
    <w:rsid w:val="002829A2"/>
    <w:rsid w:val="0028341F"/>
    <w:rsid w:val="00284423"/>
    <w:rsid w:val="0028509B"/>
    <w:rsid w:val="002856F1"/>
    <w:rsid w:val="002864EA"/>
    <w:rsid w:val="00286636"/>
    <w:rsid w:val="00286966"/>
    <w:rsid w:val="002879D2"/>
    <w:rsid w:val="00287B57"/>
    <w:rsid w:val="00290DD8"/>
    <w:rsid w:val="00291876"/>
    <w:rsid w:val="00291A1D"/>
    <w:rsid w:val="0029345C"/>
    <w:rsid w:val="00293795"/>
    <w:rsid w:val="00293BC3"/>
    <w:rsid w:val="00293FEE"/>
    <w:rsid w:val="00294390"/>
    <w:rsid w:val="00294A31"/>
    <w:rsid w:val="00294D08"/>
    <w:rsid w:val="0029524B"/>
    <w:rsid w:val="002953D2"/>
    <w:rsid w:val="00295604"/>
    <w:rsid w:val="00295ADD"/>
    <w:rsid w:val="002960AC"/>
    <w:rsid w:val="00296986"/>
    <w:rsid w:val="00297F28"/>
    <w:rsid w:val="002A1107"/>
    <w:rsid w:val="002A1600"/>
    <w:rsid w:val="002A1B52"/>
    <w:rsid w:val="002A1D3E"/>
    <w:rsid w:val="002A2AE4"/>
    <w:rsid w:val="002A2B80"/>
    <w:rsid w:val="002A2C56"/>
    <w:rsid w:val="002A3758"/>
    <w:rsid w:val="002A5567"/>
    <w:rsid w:val="002A5A69"/>
    <w:rsid w:val="002A6A82"/>
    <w:rsid w:val="002A7DAF"/>
    <w:rsid w:val="002A7E24"/>
    <w:rsid w:val="002B0063"/>
    <w:rsid w:val="002B0982"/>
    <w:rsid w:val="002B14AE"/>
    <w:rsid w:val="002B1E8C"/>
    <w:rsid w:val="002B1FCD"/>
    <w:rsid w:val="002B29FC"/>
    <w:rsid w:val="002B35D2"/>
    <w:rsid w:val="002B3BE5"/>
    <w:rsid w:val="002B3C7C"/>
    <w:rsid w:val="002B44AF"/>
    <w:rsid w:val="002B579D"/>
    <w:rsid w:val="002B5C7A"/>
    <w:rsid w:val="002B607F"/>
    <w:rsid w:val="002B6849"/>
    <w:rsid w:val="002B6A24"/>
    <w:rsid w:val="002B6AB4"/>
    <w:rsid w:val="002B6F6B"/>
    <w:rsid w:val="002B776B"/>
    <w:rsid w:val="002B7C2D"/>
    <w:rsid w:val="002C0779"/>
    <w:rsid w:val="002C0B6A"/>
    <w:rsid w:val="002C18F7"/>
    <w:rsid w:val="002C322D"/>
    <w:rsid w:val="002C350B"/>
    <w:rsid w:val="002C41DB"/>
    <w:rsid w:val="002C42AB"/>
    <w:rsid w:val="002C462D"/>
    <w:rsid w:val="002C4917"/>
    <w:rsid w:val="002C554C"/>
    <w:rsid w:val="002C6834"/>
    <w:rsid w:val="002C7ECA"/>
    <w:rsid w:val="002D0922"/>
    <w:rsid w:val="002D0DEB"/>
    <w:rsid w:val="002D0E1F"/>
    <w:rsid w:val="002D1187"/>
    <w:rsid w:val="002D1DBD"/>
    <w:rsid w:val="002D22AF"/>
    <w:rsid w:val="002D244C"/>
    <w:rsid w:val="002D2545"/>
    <w:rsid w:val="002D26B6"/>
    <w:rsid w:val="002D2939"/>
    <w:rsid w:val="002D29E1"/>
    <w:rsid w:val="002D3384"/>
    <w:rsid w:val="002D3D1B"/>
    <w:rsid w:val="002D48C2"/>
    <w:rsid w:val="002D51C1"/>
    <w:rsid w:val="002D555D"/>
    <w:rsid w:val="002D55B1"/>
    <w:rsid w:val="002D5CDF"/>
    <w:rsid w:val="002D6A8E"/>
    <w:rsid w:val="002D7FB7"/>
    <w:rsid w:val="002E0564"/>
    <w:rsid w:val="002E0648"/>
    <w:rsid w:val="002E07CB"/>
    <w:rsid w:val="002E118F"/>
    <w:rsid w:val="002E14BE"/>
    <w:rsid w:val="002E1718"/>
    <w:rsid w:val="002E1B85"/>
    <w:rsid w:val="002E3F9C"/>
    <w:rsid w:val="002E563B"/>
    <w:rsid w:val="002E5864"/>
    <w:rsid w:val="002E5AAE"/>
    <w:rsid w:val="002E5F91"/>
    <w:rsid w:val="002E65B5"/>
    <w:rsid w:val="002E7A11"/>
    <w:rsid w:val="002E7C14"/>
    <w:rsid w:val="002F156E"/>
    <w:rsid w:val="002F227A"/>
    <w:rsid w:val="002F3225"/>
    <w:rsid w:val="002F383E"/>
    <w:rsid w:val="002F404C"/>
    <w:rsid w:val="002F45CA"/>
    <w:rsid w:val="002F55AD"/>
    <w:rsid w:val="002F5B65"/>
    <w:rsid w:val="002F62DF"/>
    <w:rsid w:val="002F6600"/>
    <w:rsid w:val="002F71D6"/>
    <w:rsid w:val="002F7F66"/>
    <w:rsid w:val="00300516"/>
    <w:rsid w:val="00300A5D"/>
    <w:rsid w:val="00302CAF"/>
    <w:rsid w:val="00302CEC"/>
    <w:rsid w:val="00304A47"/>
    <w:rsid w:val="0030535A"/>
    <w:rsid w:val="003061EF"/>
    <w:rsid w:val="003064FD"/>
    <w:rsid w:val="003101F9"/>
    <w:rsid w:val="0031078D"/>
    <w:rsid w:val="00310BF8"/>
    <w:rsid w:val="00310C38"/>
    <w:rsid w:val="00310F75"/>
    <w:rsid w:val="003113BE"/>
    <w:rsid w:val="00311499"/>
    <w:rsid w:val="00312908"/>
    <w:rsid w:val="0031452D"/>
    <w:rsid w:val="003145BA"/>
    <w:rsid w:val="00314948"/>
    <w:rsid w:val="00314E3F"/>
    <w:rsid w:val="00314EC0"/>
    <w:rsid w:val="00315D76"/>
    <w:rsid w:val="00316208"/>
    <w:rsid w:val="003163EA"/>
    <w:rsid w:val="003173D0"/>
    <w:rsid w:val="00317E47"/>
    <w:rsid w:val="00320609"/>
    <w:rsid w:val="0032083B"/>
    <w:rsid w:val="00320A61"/>
    <w:rsid w:val="00321EA9"/>
    <w:rsid w:val="003220FE"/>
    <w:rsid w:val="00322ECF"/>
    <w:rsid w:val="00323288"/>
    <w:rsid w:val="003241CF"/>
    <w:rsid w:val="00324246"/>
    <w:rsid w:val="00324C63"/>
    <w:rsid w:val="00325B76"/>
    <w:rsid w:val="0033051E"/>
    <w:rsid w:val="003306AB"/>
    <w:rsid w:val="003321DD"/>
    <w:rsid w:val="00333091"/>
    <w:rsid w:val="0033392C"/>
    <w:rsid w:val="003348CE"/>
    <w:rsid w:val="00334CD6"/>
    <w:rsid w:val="003350F4"/>
    <w:rsid w:val="00335715"/>
    <w:rsid w:val="00335CBA"/>
    <w:rsid w:val="0034077B"/>
    <w:rsid w:val="00341B06"/>
    <w:rsid w:val="00341B15"/>
    <w:rsid w:val="00342DE6"/>
    <w:rsid w:val="0034489B"/>
    <w:rsid w:val="00344E31"/>
    <w:rsid w:val="00345315"/>
    <w:rsid w:val="00346BDB"/>
    <w:rsid w:val="003474BE"/>
    <w:rsid w:val="00347770"/>
    <w:rsid w:val="00347C20"/>
    <w:rsid w:val="00350151"/>
    <w:rsid w:val="00350CF4"/>
    <w:rsid w:val="0035127B"/>
    <w:rsid w:val="00351285"/>
    <w:rsid w:val="003515C9"/>
    <w:rsid w:val="00351824"/>
    <w:rsid w:val="003522AA"/>
    <w:rsid w:val="00352866"/>
    <w:rsid w:val="00353686"/>
    <w:rsid w:val="003542AD"/>
    <w:rsid w:val="003543CA"/>
    <w:rsid w:val="00354A83"/>
    <w:rsid w:val="00354F00"/>
    <w:rsid w:val="00355880"/>
    <w:rsid w:val="00355F9A"/>
    <w:rsid w:val="0035628A"/>
    <w:rsid w:val="003567F4"/>
    <w:rsid w:val="00356D50"/>
    <w:rsid w:val="00357420"/>
    <w:rsid w:val="003576B5"/>
    <w:rsid w:val="00357B92"/>
    <w:rsid w:val="00360855"/>
    <w:rsid w:val="00360C07"/>
    <w:rsid w:val="00361101"/>
    <w:rsid w:val="00361198"/>
    <w:rsid w:val="00362C50"/>
    <w:rsid w:val="00362F17"/>
    <w:rsid w:val="003630A5"/>
    <w:rsid w:val="0036351B"/>
    <w:rsid w:val="00364079"/>
    <w:rsid w:val="0036496D"/>
    <w:rsid w:val="00364FAB"/>
    <w:rsid w:val="003657F2"/>
    <w:rsid w:val="00366148"/>
    <w:rsid w:val="00366C5B"/>
    <w:rsid w:val="00366C73"/>
    <w:rsid w:val="00366CEB"/>
    <w:rsid w:val="003670CA"/>
    <w:rsid w:val="00367103"/>
    <w:rsid w:val="00367616"/>
    <w:rsid w:val="0037007D"/>
    <w:rsid w:val="00370932"/>
    <w:rsid w:val="00370A11"/>
    <w:rsid w:val="00371BD2"/>
    <w:rsid w:val="00371C4C"/>
    <w:rsid w:val="00371E01"/>
    <w:rsid w:val="00371E07"/>
    <w:rsid w:val="00371FF0"/>
    <w:rsid w:val="0037350F"/>
    <w:rsid w:val="00373753"/>
    <w:rsid w:val="00373860"/>
    <w:rsid w:val="00374FCD"/>
    <w:rsid w:val="00374FFE"/>
    <w:rsid w:val="00375705"/>
    <w:rsid w:val="00377E64"/>
    <w:rsid w:val="00380000"/>
    <w:rsid w:val="003800BF"/>
    <w:rsid w:val="0038063B"/>
    <w:rsid w:val="00380ECF"/>
    <w:rsid w:val="00381D7E"/>
    <w:rsid w:val="003833E2"/>
    <w:rsid w:val="0038350E"/>
    <w:rsid w:val="00384128"/>
    <w:rsid w:val="00384D02"/>
    <w:rsid w:val="0038640F"/>
    <w:rsid w:val="00390271"/>
    <w:rsid w:val="00390476"/>
    <w:rsid w:val="003905DC"/>
    <w:rsid w:val="00390B3F"/>
    <w:rsid w:val="00391611"/>
    <w:rsid w:val="00391886"/>
    <w:rsid w:val="00392A0F"/>
    <w:rsid w:val="00393AAF"/>
    <w:rsid w:val="00393DA4"/>
    <w:rsid w:val="00393DA8"/>
    <w:rsid w:val="00393E12"/>
    <w:rsid w:val="00393F00"/>
    <w:rsid w:val="00394A53"/>
    <w:rsid w:val="00395597"/>
    <w:rsid w:val="00397A0A"/>
    <w:rsid w:val="00397DB1"/>
    <w:rsid w:val="003A01C8"/>
    <w:rsid w:val="003A0348"/>
    <w:rsid w:val="003A097B"/>
    <w:rsid w:val="003A0D64"/>
    <w:rsid w:val="003A0F70"/>
    <w:rsid w:val="003A11E3"/>
    <w:rsid w:val="003A37FF"/>
    <w:rsid w:val="003A3941"/>
    <w:rsid w:val="003A3DC8"/>
    <w:rsid w:val="003A3F60"/>
    <w:rsid w:val="003A40FD"/>
    <w:rsid w:val="003A4824"/>
    <w:rsid w:val="003A4D88"/>
    <w:rsid w:val="003A5B47"/>
    <w:rsid w:val="003A6345"/>
    <w:rsid w:val="003A6397"/>
    <w:rsid w:val="003A6D3F"/>
    <w:rsid w:val="003A776D"/>
    <w:rsid w:val="003A7C66"/>
    <w:rsid w:val="003B012D"/>
    <w:rsid w:val="003B09C0"/>
    <w:rsid w:val="003B0F0F"/>
    <w:rsid w:val="003B1596"/>
    <w:rsid w:val="003B268F"/>
    <w:rsid w:val="003B273A"/>
    <w:rsid w:val="003B3092"/>
    <w:rsid w:val="003B3134"/>
    <w:rsid w:val="003B319C"/>
    <w:rsid w:val="003B42D3"/>
    <w:rsid w:val="003B58AE"/>
    <w:rsid w:val="003B5999"/>
    <w:rsid w:val="003B5FD8"/>
    <w:rsid w:val="003B6A49"/>
    <w:rsid w:val="003B6DAD"/>
    <w:rsid w:val="003C0F0D"/>
    <w:rsid w:val="003C147E"/>
    <w:rsid w:val="003C167B"/>
    <w:rsid w:val="003C22A9"/>
    <w:rsid w:val="003C3F6E"/>
    <w:rsid w:val="003C439F"/>
    <w:rsid w:val="003C47F7"/>
    <w:rsid w:val="003C51A3"/>
    <w:rsid w:val="003C52A0"/>
    <w:rsid w:val="003C5E03"/>
    <w:rsid w:val="003C63B0"/>
    <w:rsid w:val="003C7735"/>
    <w:rsid w:val="003D0747"/>
    <w:rsid w:val="003D0793"/>
    <w:rsid w:val="003D0AC6"/>
    <w:rsid w:val="003D153E"/>
    <w:rsid w:val="003D1A32"/>
    <w:rsid w:val="003D1FB6"/>
    <w:rsid w:val="003D221D"/>
    <w:rsid w:val="003D36BD"/>
    <w:rsid w:val="003D3822"/>
    <w:rsid w:val="003D3AC0"/>
    <w:rsid w:val="003D4929"/>
    <w:rsid w:val="003D4AEA"/>
    <w:rsid w:val="003D4B21"/>
    <w:rsid w:val="003D506D"/>
    <w:rsid w:val="003D5203"/>
    <w:rsid w:val="003D6153"/>
    <w:rsid w:val="003D6182"/>
    <w:rsid w:val="003D6885"/>
    <w:rsid w:val="003D68AA"/>
    <w:rsid w:val="003D6DD8"/>
    <w:rsid w:val="003D7148"/>
    <w:rsid w:val="003E0964"/>
    <w:rsid w:val="003E1360"/>
    <w:rsid w:val="003E1588"/>
    <w:rsid w:val="003E2F4B"/>
    <w:rsid w:val="003E31E5"/>
    <w:rsid w:val="003E3722"/>
    <w:rsid w:val="003E3B5E"/>
    <w:rsid w:val="003E3B63"/>
    <w:rsid w:val="003E3BB6"/>
    <w:rsid w:val="003E4906"/>
    <w:rsid w:val="003F0AA8"/>
    <w:rsid w:val="003F0DF3"/>
    <w:rsid w:val="003F2661"/>
    <w:rsid w:val="003F38D0"/>
    <w:rsid w:val="003F3EE3"/>
    <w:rsid w:val="003F4653"/>
    <w:rsid w:val="003F559F"/>
    <w:rsid w:val="003F5A08"/>
    <w:rsid w:val="003F6649"/>
    <w:rsid w:val="003F6CD3"/>
    <w:rsid w:val="00400DCB"/>
    <w:rsid w:val="00402034"/>
    <w:rsid w:val="00402284"/>
    <w:rsid w:val="00402B38"/>
    <w:rsid w:val="00403D6D"/>
    <w:rsid w:val="00403DD0"/>
    <w:rsid w:val="004042DF"/>
    <w:rsid w:val="00404BA7"/>
    <w:rsid w:val="00406FC7"/>
    <w:rsid w:val="004072F7"/>
    <w:rsid w:val="00407A09"/>
    <w:rsid w:val="00410136"/>
    <w:rsid w:val="0041090F"/>
    <w:rsid w:val="004130D3"/>
    <w:rsid w:val="0041310F"/>
    <w:rsid w:val="00413758"/>
    <w:rsid w:val="00413B6E"/>
    <w:rsid w:val="00413F11"/>
    <w:rsid w:val="00414410"/>
    <w:rsid w:val="00414E24"/>
    <w:rsid w:val="00414FA6"/>
    <w:rsid w:val="0041710E"/>
    <w:rsid w:val="00417AD0"/>
    <w:rsid w:val="004202C3"/>
    <w:rsid w:val="004202D8"/>
    <w:rsid w:val="00420BA4"/>
    <w:rsid w:val="00420EB1"/>
    <w:rsid w:val="00421401"/>
    <w:rsid w:val="0042246F"/>
    <w:rsid w:val="00422586"/>
    <w:rsid w:val="00422B53"/>
    <w:rsid w:val="00422E5F"/>
    <w:rsid w:val="00422F7A"/>
    <w:rsid w:val="00423229"/>
    <w:rsid w:val="00424822"/>
    <w:rsid w:val="0042492F"/>
    <w:rsid w:val="00424E06"/>
    <w:rsid w:val="004250E3"/>
    <w:rsid w:val="00425FBE"/>
    <w:rsid w:val="004265EB"/>
    <w:rsid w:val="00426694"/>
    <w:rsid w:val="0042709E"/>
    <w:rsid w:val="004276D4"/>
    <w:rsid w:val="004277E8"/>
    <w:rsid w:val="00433618"/>
    <w:rsid w:val="0043384D"/>
    <w:rsid w:val="00433E66"/>
    <w:rsid w:val="00434207"/>
    <w:rsid w:val="00435C03"/>
    <w:rsid w:val="00435C27"/>
    <w:rsid w:val="004361E4"/>
    <w:rsid w:val="00436AC3"/>
    <w:rsid w:val="00436DE8"/>
    <w:rsid w:val="00437596"/>
    <w:rsid w:val="00437BF8"/>
    <w:rsid w:val="00437D7F"/>
    <w:rsid w:val="00437DDC"/>
    <w:rsid w:val="0044070A"/>
    <w:rsid w:val="00440A35"/>
    <w:rsid w:val="00440B9E"/>
    <w:rsid w:val="00441209"/>
    <w:rsid w:val="00441354"/>
    <w:rsid w:val="00443ADE"/>
    <w:rsid w:val="004449DF"/>
    <w:rsid w:val="00445163"/>
    <w:rsid w:val="0044550B"/>
    <w:rsid w:val="00446398"/>
    <w:rsid w:val="0044641E"/>
    <w:rsid w:val="00446528"/>
    <w:rsid w:val="00446B32"/>
    <w:rsid w:val="004477D6"/>
    <w:rsid w:val="00447CD3"/>
    <w:rsid w:val="004505C6"/>
    <w:rsid w:val="00450B1D"/>
    <w:rsid w:val="00450C91"/>
    <w:rsid w:val="0045153D"/>
    <w:rsid w:val="00451C35"/>
    <w:rsid w:val="004522A8"/>
    <w:rsid w:val="004525F9"/>
    <w:rsid w:val="004528B1"/>
    <w:rsid w:val="0045307E"/>
    <w:rsid w:val="00453804"/>
    <w:rsid w:val="004538D8"/>
    <w:rsid w:val="00454D42"/>
    <w:rsid w:val="00455238"/>
    <w:rsid w:val="004552AD"/>
    <w:rsid w:val="00455526"/>
    <w:rsid w:val="0045566D"/>
    <w:rsid w:val="0045599D"/>
    <w:rsid w:val="00456158"/>
    <w:rsid w:val="004562CB"/>
    <w:rsid w:val="00456352"/>
    <w:rsid w:val="0045667A"/>
    <w:rsid w:val="00456E38"/>
    <w:rsid w:val="00457070"/>
    <w:rsid w:val="00457713"/>
    <w:rsid w:val="00457A89"/>
    <w:rsid w:val="00460195"/>
    <w:rsid w:val="0046053B"/>
    <w:rsid w:val="0046221C"/>
    <w:rsid w:val="0046380F"/>
    <w:rsid w:val="00463918"/>
    <w:rsid w:val="00463D72"/>
    <w:rsid w:val="00464EF9"/>
    <w:rsid w:val="004657C6"/>
    <w:rsid w:val="004659B3"/>
    <w:rsid w:val="00465A71"/>
    <w:rsid w:val="00465B88"/>
    <w:rsid w:val="0046637D"/>
    <w:rsid w:val="00466505"/>
    <w:rsid w:val="00466599"/>
    <w:rsid w:val="0046668A"/>
    <w:rsid w:val="00466883"/>
    <w:rsid w:val="00467A3A"/>
    <w:rsid w:val="00470EB6"/>
    <w:rsid w:val="00471C18"/>
    <w:rsid w:val="00472920"/>
    <w:rsid w:val="00472F4E"/>
    <w:rsid w:val="00474730"/>
    <w:rsid w:val="00474FCE"/>
    <w:rsid w:val="00475E67"/>
    <w:rsid w:val="00476E20"/>
    <w:rsid w:val="004805FA"/>
    <w:rsid w:val="00480C97"/>
    <w:rsid w:val="004824D6"/>
    <w:rsid w:val="00483577"/>
    <w:rsid w:val="004838E1"/>
    <w:rsid w:val="0048491C"/>
    <w:rsid w:val="00484B02"/>
    <w:rsid w:val="00484C7C"/>
    <w:rsid w:val="00485AF4"/>
    <w:rsid w:val="004932AA"/>
    <w:rsid w:val="00493794"/>
    <w:rsid w:val="00494221"/>
    <w:rsid w:val="00494E60"/>
    <w:rsid w:val="00494E77"/>
    <w:rsid w:val="00494EDD"/>
    <w:rsid w:val="00494EE9"/>
    <w:rsid w:val="004966FA"/>
    <w:rsid w:val="004969A9"/>
    <w:rsid w:val="00496DF5"/>
    <w:rsid w:val="004977AE"/>
    <w:rsid w:val="0049780C"/>
    <w:rsid w:val="004A0E1A"/>
    <w:rsid w:val="004A114B"/>
    <w:rsid w:val="004A15D2"/>
    <w:rsid w:val="004A1667"/>
    <w:rsid w:val="004A172F"/>
    <w:rsid w:val="004A31BD"/>
    <w:rsid w:val="004A5480"/>
    <w:rsid w:val="004A60FD"/>
    <w:rsid w:val="004A682A"/>
    <w:rsid w:val="004A73FE"/>
    <w:rsid w:val="004A7825"/>
    <w:rsid w:val="004B02DA"/>
    <w:rsid w:val="004B05AA"/>
    <w:rsid w:val="004B1459"/>
    <w:rsid w:val="004B1D14"/>
    <w:rsid w:val="004B21F2"/>
    <w:rsid w:val="004B2D17"/>
    <w:rsid w:val="004B2E90"/>
    <w:rsid w:val="004B2F0B"/>
    <w:rsid w:val="004B32F2"/>
    <w:rsid w:val="004B356E"/>
    <w:rsid w:val="004B465D"/>
    <w:rsid w:val="004B4BA4"/>
    <w:rsid w:val="004B630D"/>
    <w:rsid w:val="004B725F"/>
    <w:rsid w:val="004C0F8A"/>
    <w:rsid w:val="004C1DC8"/>
    <w:rsid w:val="004C3576"/>
    <w:rsid w:val="004C3A04"/>
    <w:rsid w:val="004C3D5E"/>
    <w:rsid w:val="004C5909"/>
    <w:rsid w:val="004C5F21"/>
    <w:rsid w:val="004C6599"/>
    <w:rsid w:val="004C6697"/>
    <w:rsid w:val="004C6C1B"/>
    <w:rsid w:val="004C72E8"/>
    <w:rsid w:val="004D0330"/>
    <w:rsid w:val="004D07A1"/>
    <w:rsid w:val="004D07B7"/>
    <w:rsid w:val="004D0C0A"/>
    <w:rsid w:val="004D0FF2"/>
    <w:rsid w:val="004D1EE5"/>
    <w:rsid w:val="004D24C2"/>
    <w:rsid w:val="004D2B7B"/>
    <w:rsid w:val="004D347F"/>
    <w:rsid w:val="004D34B3"/>
    <w:rsid w:val="004D3ADE"/>
    <w:rsid w:val="004D41D3"/>
    <w:rsid w:val="004D43BE"/>
    <w:rsid w:val="004D449C"/>
    <w:rsid w:val="004D51B6"/>
    <w:rsid w:val="004D52FE"/>
    <w:rsid w:val="004D6328"/>
    <w:rsid w:val="004D65FB"/>
    <w:rsid w:val="004D6F41"/>
    <w:rsid w:val="004D73A3"/>
    <w:rsid w:val="004D7634"/>
    <w:rsid w:val="004D7646"/>
    <w:rsid w:val="004D78B1"/>
    <w:rsid w:val="004E0070"/>
    <w:rsid w:val="004E0BF5"/>
    <w:rsid w:val="004E19B8"/>
    <w:rsid w:val="004E1E28"/>
    <w:rsid w:val="004E35EE"/>
    <w:rsid w:val="004E41E1"/>
    <w:rsid w:val="004E49CB"/>
    <w:rsid w:val="004E50AA"/>
    <w:rsid w:val="004E5D39"/>
    <w:rsid w:val="004E7D24"/>
    <w:rsid w:val="004F047F"/>
    <w:rsid w:val="004F115B"/>
    <w:rsid w:val="004F12C3"/>
    <w:rsid w:val="004F1C86"/>
    <w:rsid w:val="004F1F47"/>
    <w:rsid w:val="004F2089"/>
    <w:rsid w:val="004F2846"/>
    <w:rsid w:val="004F2F70"/>
    <w:rsid w:val="004F3244"/>
    <w:rsid w:val="004F3600"/>
    <w:rsid w:val="004F37D5"/>
    <w:rsid w:val="004F3C69"/>
    <w:rsid w:val="004F4AEE"/>
    <w:rsid w:val="004F4CCB"/>
    <w:rsid w:val="004F4ED3"/>
    <w:rsid w:val="004F4FED"/>
    <w:rsid w:val="004F5965"/>
    <w:rsid w:val="004F6344"/>
    <w:rsid w:val="004F65A6"/>
    <w:rsid w:val="0050094A"/>
    <w:rsid w:val="00500F7F"/>
    <w:rsid w:val="005010C1"/>
    <w:rsid w:val="00501373"/>
    <w:rsid w:val="0050174D"/>
    <w:rsid w:val="00502E38"/>
    <w:rsid w:val="00503F9C"/>
    <w:rsid w:val="00503FB6"/>
    <w:rsid w:val="005043D2"/>
    <w:rsid w:val="0050465F"/>
    <w:rsid w:val="005048F6"/>
    <w:rsid w:val="0050532C"/>
    <w:rsid w:val="00505789"/>
    <w:rsid w:val="00506503"/>
    <w:rsid w:val="00507D01"/>
    <w:rsid w:val="0051010B"/>
    <w:rsid w:val="00511085"/>
    <w:rsid w:val="00511623"/>
    <w:rsid w:val="00511DA3"/>
    <w:rsid w:val="005126B5"/>
    <w:rsid w:val="005128CF"/>
    <w:rsid w:val="00513E0E"/>
    <w:rsid w:val="00515CDF"/>
    <w:rsid w:val="0051672E"/>
    <w:rsid w:val="00516C57"/>
    <w:rsid w:val="00516EFE"/>
    <w:rsid w:val="00517A34"/>
    <w:rsid w:val="005202D3"/>
    <w:rsid w:val="0052058C"/>
    <w:rsid w:val="00520A78"/>
    <w:rsid w:val="005225AE"/>
    <w:rsid w:val="005225EC"/>
    <w:rsid w:val="0052273E"/>
    <w:rsid w:val="005235FE"/>
    <w:rsid w:val="005242CC"/>
    <w:rsid w:val="0052488B"/>
    <w:rsid w:val="00524BEA"/>
    <w:rsid w:val="005251E3"/>
    <w:rsid w:val="005255A2"/>
    <w:rsid w:val="00526179"/>
    <w:rsid w:val="00530DD6"/>
    <w:rsid w:val="00532867"/>
    <w:rsid w:val="0053286D"/>
    <w:rsid w:val="00533E0F"/>
    <w:rsid w:val="00533E12"/>
    <w:rsid w:val="00533E47"/>
    <w:rsid w:val="00534D7A"/>
    <w:rsid w:val="0053539A"/>
    <w:rsid w:val="00535A45"/>
    <w:rsid w:val="00535FB6"/>
    <w:rsid w:val="0053683C"/>
    <w:rsid w:val="005373C9"/>
    <w:rsid w:val="00537657"/>
    <w:rsid w:val="00537C18"/>
    <w:rsid w:val="00541976"/>
    <w:rsid w:val="0054218F"/>
    <w:rsid w:val="00542B73"/>
    <w:rsid w:val="005434D5"/>
    <w:rsid w:val="00544619"/>
    <w:rsid w:val="00545402"/>
    <w:rsid w:val="005457AD"/>
    <w:rsid w:val="00545DF6"/>
    <w:rsid w:val="005461EC"/>
    <w:rsid w:val="005465AA"/>
    <w:rsid w:val="00546F08"/>
    <w:rsid w:val="005475C8"/>
    <w:rsid w:val="00547E34"/>
    <w:rsid w:val="00547E7F"/>
    <w:rsid w:val="0055090E"/>
    <w:rsid w:val="00551BFA"/>
    <w:rsid w:val="005521AB"/>
    <w:rsid w:val="005521AC"/>
    <w:rsid w:val="00552620"/>
    <w:rsid w:val="0055263E"/>
    <w:rsid w:val="00552666"/>
    <w:rsid w:val="00552760"/>
    <w:rsid w:val="00552B4A"/>
    <w:rsid w:val="00552D3E"/>
    <w:rsid w:val="005530A1"/>
    <w:rsid w:val="0055323B"/>
    <w:rsid w:val="005532C7"/>
    <w:rsid w:val="00553A01"/>
    <w:rsid w:val="00553B87"/>
    <w:rsid w:val="00554946"/>
    <w:rsid w:val="005549E1"/>
    <w:rsid w:val="00555873"/>
    <w:rsid w:val="00555DA4"/>
    <w:rsid w:val="0055662C"/>
    <w:rsid w:val="005607E6"/>
    <w:rsid w:val="00560F6C"/>
    <w:rsid w:val="00561203"/>
    <w:rsid w:val="00561368"/>
    <w:rsid w:val="005615BA"/>
    <w:rsid w:val="00561682"/>
    <w:rsid w:val="005619C3"/>
    <w:rsid w:val="00561A90"/>
    <w:rsid w:val="0056231B"/>
    <w:rsid w:val="005626DF"/>
    <w:rsid w:val="00562DAD"/>
    <w:rsid w:val="00562DDA"/>
    <w:rsid w:val="0056336A"/>
    <w:rsid w:val="005638EE"/>
    <w:rsid w:val="00563ACB"/>
    <w:rsid w:val="00564258"/>
    <w:rsid w:val="00564C5D"/>
    <w:rsid w:val="00564DCB"/>
    <w:rsid w:val="00564FC4"/>
    <w:rsid w:val="0056615F"/>
    <w:rsid w:val="00566A64"/>
    <w:rsid w:val="00566ACE"/>
    <w:rsid w:val="00567655"/>
    <w:rsid w:val="005679F4"/>
    <w:rsid w:val="00570EC7"/>
    <w:rsid w:val="00570F72"/>
    <w:rsid w:val="005723E2"/>
    <w:rsid w:val="0057374E"/>
    <w:rsid w:val="00574268"/>
    <w:rsid w:val="00574826"/>
    <w:rsid w:val="0057558F"/>
    <w:rsid w:val="0057646D"/>
    <w:rsid w:val="005773AD"/>
    <w:rsid w:val="005774DD"/>
    <w:rsid w:val="00577A46"/>
    <w:rsid w:val="00577FB2"/>
    <w:rsid w:val="00577FE9"/>
    <w:rsid w:val="00580A3C"/>
    <w:rsid w:val="00580AAD"/>
    <w:rsid w:val="00580FD7"/>
    <w:rsid w:val="00582F8E"/>
    <w:rsid w:val="00583791"/>
    <w:rsid w:val="00583A0A"/>
    <w:rsid w:val="005850C3"/>
    <w:rsid w:val="00586412"/>
    <w:rsid w:val="00586589"/>
    <w:rsid w:val="00586B57"/>
    <w:rsid w:val="0058746E"/>
    <w:rsid w:val="0058765B"/>
    <w:rsid w:val="00587D9A"/>
    <w:rsid w:val="00591BE6"/>
    <w:rsid w:val="005924B9"/>
    <w:rsid w:val="005927C1"/>
    <w:rsid w:val="00593059"/>
    <w:rsid w:val="00593EA3"/>
    <w:rsid w:val="00594780"/>
    <w:rsid w:val="00594C8D"/>
    <w:rsid w:val="00594E20"/>
    <w:rsid w:val="00595374"/>
    <w:rsid w:val="00596204"/>
    <w:rsid w:val="005963AB"/>
    <w:rsid w:val="00597680"/>
    <w:rsid w:val="005A0136"/>
    <w:rsid w:val="005A14AA"/>
    <w:rsid w:val="005A1A15"/>
    <w:rsid w:val="005A1D24"/>
    <w:rsid w:val="005A20A8"/>
    <w:rsid w:val="005A313F"/>
    <w:rsid w:val="005A3A86"/>
    <w:rsid w:val="005A3D55"/>
    <w:rsid w:val="005A3FEF"/>
    <w:rsid w:val="005A4F21"/>
    <w:rsid w:val="005A5278"/>
    <w:rsid w:val="005A59EB"/>
    <w:rsid w:val="005A638A"/>
    <w:rsid w:val="005A6C44"/>
    <w:rsid w:val="005A6D5C"/>
    <w:rsid w:val="005A6F7A"/>
    <w:rsid w:val="005A7958"/>
    <w:rsid w:val="005B043E"/>
    <w:rsid w:val="005B0F7C"/>
    <w:rsid w:val="005B109D"/>
    <w:rsid w:val="005B12F1"/>
    <w:rsid w:val="005B1369"/>
    <w:rsid w:val="005B13D8"/>
    <w:rsid w:val="005B17B9"/>
    <w:rsid w:val="005B1921"/>
    <w:rsid w:val="005B2BC7"/>
    <w:rsid w:val="005B2C61"/>
    <w:rsid w:val="005B366D"/>
    <w:rsid w:val="005B3A38"/>
    <w:rsid w:val="005B4D61"/>
    <w:rsid w:val="005B56C0"/>
    <w:rsid w:val="005B56C7"/>
    <w:rsid w:val="005B5CC8"/>
    <w:rsid w:val="005B765C"/>
    <w:rsid w:val="005B78D3"/>
    <w:rsid w:val="005C00B0"/>
    <w:rsid w:val="005C017C"/>
    <w:rsid w:val="005C03AB"/>
    <w:rsid w:val="005C0B56"/>
    <w:rsid w:val="005C149D"/>
    <w:rsid w:val="005C1A31"/>
    <w:rsid w:val="005C2EF7"/>
    <w:rsid w:val="005C33B1"/>
    <w:rsid w:val="005C3981"/>
    <w:rsid w:val="005C3ACF"/>
    <w:rsid w:val="005C4C00"/>
    <w:rsid w:val="005C54C0"/>
    <w:rsid w:val="005C564C"/>
    <w:rsid w:val="005C5CF7"/>
    <w:rsid w:val="005C60ED"/>
    <w:rsid w:val="005C63E3"/>
    <w:rsid w:val="005C6B9B"/>
    <w:rsid w:val="005C74EF"/>
    <w:rsid w:val="005C761C"/>
    <w:rsid w:val="005C7B9D"/>
    <w:rsid w:val="005D00AE"/>
    <w:rsid w:val="005D0B77"/>
    <w:rsid w:val="005D0F89"/>
    <w:rsid w:val="005D133E"/>
    <w:rsid w:val="005D148A"/>
    <w:rsid w:val="005D2408"/>
    <w:rsid w:val="005D2AF8"/>
    <w:rsid w:val="005D39A2"/>
    <w:rsid w:val="005D55B3"/>
    <w:rsid w:val="005D7054"/>
    <w:rsid w:val="005D74F4"/>
    <w:rsid w:val="005E15FC"/>
    <w:rsid w:val="005E213B"/>
    <w:rsid w:val="005E2889"/>
    <w:rsid w:val="005E29D8"/>
    <w:rsid w:val="005E30BF"/>
    <w:rsid w:val="005E34D3"/>
    <w:rsid w:val="005E3852"/>
    <w:rsid w:val="005E3F34"/>
    <w:rsid w:val="005E4277"/>
    <w:rsid w:val="005E4BD0"/>
    <w:rsid w:val="005E515D"/>
    <w:rsid w:val="005E687B"/>
    <w:rsid w:val="005E694C"/>
    <w:rsid w:val="005E70FB"/>
    <w:rsid w:val="005E71B5"/>
    <w:rsid w:val="005E7AD4"/>
    <w:rsid w:val="005F0BED"/>
    <w:rsid w:val="005F1677"/>
    <w:rsid w:val="005F186D"/>
    <w:rsid w:val="005F1F12"/>
    <w:rsid w:val="005F292F"/>
    <w:rsid w:val="005F35AF"/>
    <w:rsid w:val="005F3627"/>
    <w:rsid w:val="005F381C"/>
    <w:rsid w:val="005F40D7"/>
    <w:rsid w:val="005F5171"/>
    <w:rsid w:val="005F55AA"/>
    <w:rsid w:val="005F5854"/>
    <w:rsid w:val="005F5C6B"/>
    <w:rsid w:val="005F6797"/>
    <w:rsid w:val="005F69EC"/>
    <w:rsid w:val="005F7840"/>
    <w:rsid w:val="005F7D51"/>
    <w:rsid w:val="005F7F42"/>
    <w:rsid w:val="00600417"/>
    <w:rsid w:val="00602DBE"/>
    <w:rsid w:val="00603196"/>
    <w:rsid w:val="006033FC"/>
    <w:rsid w:val="006040C3"/>
    <w:rsid w:val="00604C1A"/>
    <w:rsid w:val="00604F28"/>
    <w:rsid w:val="00604FE2"/>
    <w:rsid w:val="006051CE"/>
    <w:rsid w:val="00606C07"/>
    <w:rsid w:val="00606C94"/>
    <w:rsid w:val="00606DD9"/>
    <w:rsid w:val="00606EE2"/>
    <w:rsid w:val="00606F87"/>
    <w:rsid w:val="006077C6"/>
    <w:rsid w:val="00610A01"/>
    <w:rsid w:val="00611001"/>
    <w:rsid w:val="006111C5"/>
    <w:rsid w:val="0061195F"/>
    <w:rsid w:val="00612156"/>
    <w:rsid w:val="00613468"/>
    <w:rsid w:val="00613483"/>
    <w:rsid w:val="00614F70"/>
    <w:rsid w:val="00616549"/>
    <w:rsid w:val="00616C13"/>
    <w:rsid w:val="00617533"/>
    <w:rsid w:val="00617C49"/>
    <w:rsid w:val="00620341"/>
    <w:rsid w:val="00621565"/>
    <w:rsid w:val="006220F5"/>
    <w:rsid w:val="006226B6"/>
    <w:rsid w:val="006227BF"/>
    <w:rsid w:val="006241A1"/>
    <w:rsid w:val="00624619"/>
    <w:rsid w:val="00627A98"/>
    <w:rsid w:val="006312A5"/>
    <w:rsid w:val="00631852"/>
    <w:rsid w:val="006319CF"/>
    <w:rsid w:val="00631A3D"/>
    <w:rsid w:val="00631A3E"/>
    <w:rsid w:val="00631C6F"/>
    <w:rsid w:val="00631DF5"/>
    <w:rsid w:val="00632083"/>
    <w:rsid w:val="006324C0"/>
    <w:rsid w:val="00632F0E"/>
    <w:rsid w:val="00633441"/>
    <w:rsid w:val="00633969"/>
    <w:rsid w:val="00633A83"/>
    <w:rsid w:val="006341B0"/>
    <w:rsid w:val="006358C5"/>
    <w:rsid w:val="00636F98"/>
    <w:rsid w:val="006376F4"/>
    <w:rsid w:val="00640382"/>
    <w:rsid w:val="006404EF"/>
    <w:rsid w:val="00641FBF"/>
    <w:rsid w:val="006420D3"/>
    <w:rsid w:val="006446E7"/>
    <w:rsid w:val="0064481B"/>
    <w:rsid w:val="006448A7"/>
    <w:rsid w:val="00644E6F"/>
    <w:rsid w:val="00645EC8"/>
    <w:rsid w:val="00645FAB"/>
    <w:rsid w:val="006466B6"/>
    <w:rsid w:val="006468EB"/>
    <w:rsid w:val="00646FF2"/>
    <w:rsid w:val="00647363"/>
    <w:rsid w:val="006477EB"/>
    <w:rsid w:val="00647975"/>
    <w:rsid w:val="00647A8F"/>
    <w:rsid w:val="00647F51"/>
    <w:rsid w:val="00651E26"/>
    <w:rsid w:val="0065346A"/>
    <w:rsid w:val="00653F2C"/>
    <w:rsid w:val="0065458C"/>
    <w:rsid w:val="006568D5"/>
    <w:rsid w:val="00656ABE"/>
    <w:rsid w:val="00656DC3"/>
    <w:rsid w:val="006578C7"/>
    <w:rsid w:val="006600D8"/>
    <w:rsid w:val="00660515"/>
    <w:rsid w:val="006605FD"/>
    <w:rsid w:val="0066085F"/>
    <w:rsid w:val="006614C0"/>
    <w:rsid w:val="00661FE8"/>
    <w:rsid w:val="006620E0"/>
    <w:rsid w:val="00663541"/>
    <w:rsid w:val="006637A6"/>
    <w:rsid w:val="00663D73"/>
    <w:rsid w:val="00664631"/>
    <w:rsid w:val="00665A7F"/>
    <w:rsid w:val="006661E2"/>
    <w:rsid w:val="00670059"/>
    <w:rsid w:val="0067007B"/>
    <w:rsid w:val="006702CF"/>
    <w:rsid w:val="006704A6"/>
    <w:rsid w:val="00670580"/>
    <w:rsid w:val="00670A2D"/>
    <w:rsid w:val="00671DCD"/>
    <w:rsid w:val="00671E0C"/>
    <w:rsid w:val="00672128"/>
    <w:rsid w:val="00672230"/>
    <w:rsid w:val="0067237B"/>
    <w:rsid w:val="00672DAC"/>
    <w:rsid w:val="00673343"/>
    <w:rsid w:val="00674014"/>
    <w:rsid w:val="00675086"/>
    <w:rsid w:val="0067510E"/>
    <w:rsid w:val="00675628"/>
    <w:rsid w:val="006757A6"/>
    <w:rsid w:val="006757FE"/>
    <w:rsid w:val="0067597B"/>
    <w:rsid w:val="0067611C"/>
    <w:rsid w:val="006762EE"/>
    <w:rsid w:val="00676A00"/>
    <w:rsid w:val="00677AC4"/>
    <w:rsid w:val="00680623"/>
    <w:rsid w:val="00680A8F"/>
    <w:rsid w:val="0068101B"/>
    <w:rsid w:val="0068213E"/>
    <w:rsid w:val="00682380"/>
    <w:rsid w:val="00682A08"/>
    <w:rsid w:val="0068314E"/>
    <w:rsid w:val="00683281"/>
    <w:rsid w:val="006839D0"/>
    <w:rsid w:val="00683A44"/>
    <w:rsid w:val="006848A9"/>
    <w:rsid w:val="00684947"/>
    <w:rsid w:val="00684FD4"/>
    <w:rsid w:val="00685116"/>
    <w:rsid w:val="0068520C"/>
    <w:rsid w:val="00686263"/>
    <w:rsid w:val="00686CE4"/>
    <w:rsid w:val="00690499"/>
    <w:rsid w:val="0069070C"/>
    <w:rsid w:val="00690A70"/>
    <w:rsid w:val="00690DB7"/>
    <w:rsid w:val="00692578"/>
    <w:rsid w:val="00693946"/>
    <w:rsid w:val="00694306"/>
    <w:rsid w:val="00694348"/>
    <w:rsid w:val="00694BCB"/>
    <w:rsid w:val="00695259"/>
    <w:rsid w:val="006955BD"/>
    <w:rsid w:val="006957A1"/>
    <w:rsid w:val="00697E37"/>
    <w:rsid w:val="006A021C"/>
    <w:rsid w:val="006A1300"/>
    <w:rsid w:val="006A1576"/>
    <w:rsid w:val="006A179D"/>
    <w:rsid w:val="006A1A6F"/>
    <w:rsid w:val="006A1EE3"/>
    <w:rsid w:val="006A276D"/>
    <w:rsid w:val="006A3171"/>
    <w:rsid w:val="006A340C"/>
    <w:rsid w:val="006A3AE3"/>
    <w:rsid w:val="006A42B1"/>
    <w:rsid w:val="006A43A0"/>
    <w:rsid w:val="006A43F2"/>
    <w:rsid w:val="006A4433"/>
    <w:rsid w:val="006A474D"/>
    <w:rsid w:val="006A70B0"/>
    <w:rsid w:val="006A757B"/>
    <w:rsid w:val="006B036A"/>
    <w:rsid w:val="006B0C4B"/>
    <w:rsid w:val="006B14F3"/>
    <w:rsid w:val="006B1FB7"/>
    <w:rsid w:val="006B266B"/>
    <w:rsid w:val="006B28F2"/>
    <w:rsid w:val="006B366C"/>
    <w:rsid w:val="006B542E"/>
    <w:rsid w:val="006B5A15"/>
    <w:rsid w:val="006B62CF"/>
    <w:rsid w:val="006B77CB"/>
    <w:rsid w:val="006B7FED"/>
    <w:rsid w:val="006C0D59"/>
    <w:rsid w:val="006C0D9E"/>
    <w:rsid w:val="006C0E17"/>
    <w:rsid w:val="006C112B"/>
    <w:rsid w:val="006C133F"/>
    <w:rsid w:val="006C171C"/>
    <w:rsid w:val="006C29CE"/>
    <w:rsid w:val="006C6A83"/>
    <w:rsid w:val="006C7D32"/>
    <w:rsid w:val="006D0641"/>
    <w:rsid w:val="006D0EC3"/>
    <w:rsid w:val="006D2D2F"/>
    <w:rsid w:val="006D324F"/>
    <w:rsid w:val="006D3C5D"/>
    <w:rsid w:val="006D4062"/>
    <w:rsid w:val="006D40C5"/>
    <w:rsid w:val="006D699F"/>
    <w:rsid w:val="006D6F71"/>
    <w:rsid w:val="006D7B39"/>
    <w:rsid w:val="006E0177"/>
    <w:rsid w:val="006E04B2"/>
    <w:rsid w:val="006E0E74"/>
    <w:rsid w:val="006E1E81"/>
    <w:rsid w:val="006E2017"/>
    <w:rsid w:val="006E35D5"/>
    <w:rsid w:val="006E37FB"/>
    <w:rsid w:val="006E3D08"/>
    <w:rsid w:val="006E45DE"/>
    <w:rsid w:val="006E4CA7"/>
    <w:rsid w:val="006E5803"/>
    <w:rsid w:val="006E596E"/>
    <w:rsid w:val="006E61F2"/>
    <w:rsid w:val="006E6B94"/>
    <w:rsid w:val="006E7363"/>
    <w:rsid w:val="006E7F6D"/>
    <w:rsid w:val="006F0D7F"/>
    <w:rsid w:val="006F155C"/>
    <w:rsid w:val="006F1D13"/>
    <w:rsid w:val="006F52B9"/>
    <w:rsid w:val="006F5C53"/>
    <w:rsid w:val="006F7672"/>
    <w:rsid w:val="006F78A3"/>
    <w:rsid w:val="006F7D95"/>
    <w:rsid w:val="007008FA"/>
    <w:rsid w:val="00700CD8"/>
    <w:rsid w:val="00700D9B"/>
    <w:rsid w:val="00700EA5"/>
    <w:rsid w:val="00701571"/>
    <w:rsid w:val="007016B0"/>
    <w:rsid w:val="00702BA2"/>
    <w:rsid w:val="00703D76"/>
    <w:rsid w:val="00703DFD"/>
    <w:rsid w:val="00705710"/>
    <w:rsid w:val="00705B50"/>
    <w:rsid w:val="0070635B"/>
    <w:rsid w:val="007065A2"/>
    <w:rsid w:val="007069FD"/>
    <w:rsid w:val="007100D4"/>
    <w:rsid w:val="00711A9A"/>
    <w:rsid w:val="00712043"/>
    <w:rsid w:val="00713266"/>
    <w:rsid w:val="007143F1"/>
    <w:rsid w:val="0071508B"/>
    <w:rsid w:val="00715B9A"/>
    <w:rsid w:val="007162DA"/>
    <w:rsid w:val="00716BB9"/>
    <w:rsid w:val="0072057F"/>
    <w:rsid w:val="0072145B"/>
    <w:rsid w:val="00721E10"/>
    <w:rsid w:val="0072209B"/>
    <w:rsid w:val="0072247A"/>
    <w:rsid w:val="00722593"/>
    <w:rsid w:val="007225E4"/>
    <w:rsid w:val="00722EEB"/>
    <w:rsid w:val="00723CB4"/>
    <w:rsid w:val="00724DB4"/>
    <w:rsid w:val="0072527E"/>
    <w:rsid w:val="007253BC"/>
    <w:rsid w:val="0072587A"/>
    <w:rsid w:val="007258FC"/>
    <w:rsid w:val="00725E11"/>
    <w:rsid w:val="0072680B"/>
    <w:rsid w:val="00727450"/>
    <w:rsid w:val="007275D6"/>
    <w:rsid w:val="007276D5"/>
    <w:rsid w:val="00731E67"/>
    <w:rsid w:val="00732406"/>
    <w:rsid w:val="007326C4"/>
    <w:rsid w:val="007332F0"/>
    <w:rsid w:val="00734606"/>
    <w:rsid w:val="00735377"/>
    <w:rsid w:val="0073548A"/>
    <w:rsid w:val="00735A26"/>
    <w:rsid w:val="00735E67"/>
    <w:rsid w:val="0073600D"/>
    <w:rsid w:val="00736950"/>
    <w:rsid w:val="00737209"/>
    <w:rsid w:val="00740080"/>
    <w:rsid w:val="007412D7"/>
    <w:rsid w:val="00742467"/>
    <w:rsid w:val="00742D86"/>
    <w:rsid w:val="007436BD"/>
    <w:rsid w:val="00743CF9"/>
    <w:rsid w:val="00744036"/>
    <w:rsid w:val="0074473B"/>
    <w:rsid w:val="007461D2"/>
    <w:rsid w:val="007467A4"/>
    <w:rsid w:val="00747734"/>
    <w:rsid w:val="00747FC0"/>
    <w:rsid w:val="00750B7B"/>
    <w:rsid w:val="007513E2"/>
    <w:rsid w:val="0075149F"/>
    <w:rsid w:val="00751E04"/>
    <w:rsid w:val="00752025"/>
    <w:rsid w:val="0075219B"/>
    <w:rsid w:val="0075237A"/>
    <w:rsid w:val="007533BF"/>
    <w:rsid w:val="007541A7"/>
    <w:rsid w:val="007544AA"/>
    <w:rsid w:val="00754AF0"/>
    <w:rsid w:val="007558AA"/>
    <w:rsid w:val="00755FF1"/>
    <w:rsid w:val="007568DA"/>
    <w:rsid w:val="007577CC"/>
    <w:rsid w:val="00757A7C"/>
    <w:rsid w:val="00757DDD"/>
    <w:rsid w:val="00760457"/>
    <w:rsid w:val="00760CC1"/>
    <w:rsid w:val="00762A8C"/>
    <w:rsid w:val="00762C44"/>
    <w:rsid w:val="00762CDE"/>
    <w:rsid w:val="00762D6B"/>
    <w:rsid w:val="00762ECD"/>
    <w:rsid w:val="00763190"/>
    <w:rsid w:val="00764762"/>
    <w:rsid w:val="007654C1"/>
    <w:rsid w:val="00765CC6"/>
    <w:rsid w:val="00766E13"/>
    <w:rsid w:val="00766FD4"/>
    <w:rsid w:val="00767532"/>
    <w:rsid w:val="00770343"/>
    <w:rsid w:val="007703E5"/>
    <w:rsid w:val="0077060B"/>
    <w:rsid w:val="0077105E"/>
    <w:rsid w:val="00771104"/>
    <w:rsid w:val="00771507"/>
    <w:rsid w:val="007716A7"/>
    <w:rsid w:val="0077193C"/>
    <w:rsid w:val="007725B0"/>
    <w:rsid w:val="00772E96"/>
    <w:rsid w:val="007733EC"/>
    <w:rsid w:val="00773B8E"/>
    <w:rsid w:val="00774216"/>
    <w:rsid w:val="0077432B"/>
    <w:rsid w:val="007749F9"/>
    <w:rsid w:val="00774E9D"/>
    <w:rsid w:val="0077514A"/>
    <w:rsid w:val="00775197"/>
    <w:rsid w:val="00776412"/>
    <w:rsid w:val="007764D5"/>
    <w:rsid w:val="00776593"/>
    <w:rsid w:val="00776B22"/>
    <w:rsid w:val="00776F29"/>
    <w:rsid w:val="00777417"/>
    <w:rsid w:val="00777FF0"/>
    <w:rsid w:val="00780008"/>
    <w:rsid w:val="0078006D"/>
    <w:rsid w:val="0078084D"/>
    <w:rsid w:val="007808F4"/>
    <w:rsid w:val="007809FD"/>
    <w:rsid w:val="0078105A"/>
    <w:rsid w:val="00781C36"/>
    <w:rsid w:val="007823E4"/>
    <w:rsid w:val="007824FA"/>
    <w:rsid w:val="0078272F"/>
    <w:rsid w:val="00783F61"/>
    <w:rsid w:val="0078423C"/>
    <w:rsid w:val="007845B2"/>
    <w:rsid w:val="00785C2D"/>
    <w:rsid w:val="007862B5"/>
    <w:rsid w:val="00786A9A"/>
    <w:rsid w:val="00791A8E"/>
    <w:rsid w:val="00792020"/>
    <w:rsid w:val="007921D9"/>
    <w:rsid w:val="00792A7B"/>
    <w:rsid w:val="00792B98"/>
    <w:rsid w:val="00792D77"/>
    <w:rsid w:val="00792E15"/>
    <w:rsid w:val="00792EF6"/>
    <w:rsid w:val="00793126"/>
    <w:rsid w:val="0079315F"/>
    <w:rsid w:val="00793369"/>
    <w:rsid w:val="00794286"/>
    <w:rsid w:val="00794586"/>
    <w:rsid w:val="00794AF5"/>
    <w:rsid w:val="00794E28"/>
    <w:rsid w:val="00795074"/>
    <w:rsid w:val="007953B8"/>
    <w:rsid w:val="0079556D"/>
    <w:rsid w:val="00795DC7"/>
    <w:rsid w:val="00795FD0"/>
    <w:rsid w:val="00797039"/>
    <w:rsid w:val="0079710F"/>
    <w:rsid w:val="007972E2"/>
    <w:rsid w:val="0079791B"/>
    <w:rsid w:val="00797976"/>
    <w:rsid w:val="007A06B7"/>
    <w:rsid w:val="007A0B8F"/>
    <w:rsid w:val="007A123A"/>
    <w:rsid w:val="007A1255"/>
    <w:rsid w:val="007A16E8"/>
    <w:rsid w:val="007A18E6"/>
    <w:rsid w:val="007A2B15"/>
    <w:rsid w:val="007A2B78"/>
    <w:rsid w:val="007A2CA4"/>
    <w:rsid w:val="007A2EFB"/>
    <w:rsid w:val="007A3ED9"/>
    <w:rsid w:val="007A4C31"/>
    <w:rsid w:val="007A541C"/>
    <w:rsid w:val="007A546C"/>
    <w:rsid w:val="007A75C5"/>
    <w:rsid w:val="007A774E"/>
    <w:rsid w:val="007A7DDD"/>
    <w:rsid w:val="007B0834"/>
    <w:rsid w:val="007B231E"/>
    <w:rsid w:val="007B23B8"/>
    <w:rsid w:val="007B2BC6"/>
    <w:rsid w:val="007B2E73"/>
    <w:rsid w:val="007B31A7"/>
    <w:rsid w:val="007B3540"/>
    <w:rsid w:val="007B396C"/>
    <w:rsid w:val="007B3BDC"/>
    <w:rsid w:val="007B5259"/>
    <w:rsid w:val="007B5456"/>
    <w:rsid w:val="007B5A6F"/>
    <w:rsid w:val="007B6651"/>
    <w:rsid w:val="007B7607"/>
    <w:rsid w:val="007B78CE"/>
    <w:rsid w:val="007B7D48"/>
    <w:rsid w:val="007C01F4"/>
    <w:rsid w:val="007C1C86"/>
    <w:rsid w:val="007C21FD"/>
    <w:rsid w:val="007C3242"/>
    <w:rsid w:val="007C3E3B"/>
    <w:rsid w:val="007C431C"/>
    <w:rsid w:val="007C4D2C"/>
    <w:rsid w:val="007C4D75"/>
    <w:rsid w:val="007C5BBD"/>
    <w:rsid w:val="007C5FE9"/>
    <w:rsid w:val="007C652F"/>
    <w:rsid w:val="007D0D5A"/>
    <w:rsid w:val="007D159A"/>
    <w:rsid w:val="007D1CEF"/>
    <w:rsid w:val="007D1E1D"/>
    <w:rsid w:val="007D1FB4"/>
    <w:rsid w:val="007D3D1D"/>
    <w:rsid w:val="007D4BA3"/>
    <w:rsid w:val="007D537F"/>
    <w:rsid w:val="007D5408"/>
    <w:rsid w:val="007D563D"/>
    <w:rsid w:val="007D6C34"/>
    <w:rsid w:val="007D6CEF"/>
    <w:rsid w:val="007D6F54"/>
    <w:rsid w:val="007D792E"/>
    <w:rsid w:val="007D7C58"/>
    <w:rsid w:val="007E1CCC"/>
    <w:rsid w:val="007E307B"/>
    <w:rsid w:val="007E3EB9"/>
    <w:rsid w:val="007E4065"/>
    <w:rsid w:val="007E4621"/>
    <w:rsid w:val="007E4B85"/>
    <w:rsid w:val="007E5A43"/>
    <w:rsid w:val="007E61B4"/>
    <w:rsid w:val="007E647B"/>
    <w:rsid w:val="007E655F"/>
    <w:rsid w:val="007E68ED"/>
    <w:rsid w:val="007E6ABE"/>
    <w:rsid w:val="007E73F3"/>
    <w:rsid w:val="007E7C58"/>
    <w:rsid w:val="007E7D9B"/>
    <w:rsid w:val="007E7DEB"/>
    <w:rsid w:val="007F0486"/>
    <w:rsid w:val="007F068B"/>
    <w:rsid w:val="007F157D"/>
    <w:rsid w:val="007F1E99"/>
    <w:rsid w:val="007F212D"/>
    <w:rsid w:val="007F241E"/>
    <w:rsid w:val="007F2543"/>
    <w:rsid w:val="007F28DF"/>
    <w:rsid w:val="007F2B6E"/>
    <w:rsid w:val="007F2D5A"/>
    <w:rsid w:val="007F3ED5"/>
    <w:rsid w:val="007F4943"/>
    <w:rsid w:val="007F4DBC"/>
    <w:rsid w:val="007F6042"/>
    <w:rsid w:val="007F6DA5"/>
    <w:rsid w:val="007F6E58"/>
    <w:rsid w:val="007F7646"/>
    <w:rsid w:val="007F77B4"/>
    <w:rsid w:val="007F7C54"/>
    <w:rsid w:val="007F7D76"/>
    <w:rsid w:val="007F7EAC"/>
    <w:rsid w:val="007F7F31"/>
    <w:rsid w:val="00801204"/>
    <w:rsid w:val="008016CA"/>
    <w:rsid w:val="00802629"/>
    <w:rsid w:val="00802C39"/>
    <w:rsid w:val="00803EBC"/>
    <w:rsid w:val="008040D3"/>
    <w:rsid w:val="00805188"/>
    <w:rsid w:val="00805454"/>
    <w:rsid w:val="0080597A"/>
    <w:rsid w:val="0080691B"/>
    <w:rsid w:val="00806CF1"/>
    <w:rsid w:val="008075A4"/>
    <w:rsid w:val="00807DFA"/>
    <w:rsid w:val="00810297"/>
    <w:rsid w:val="0081061E"/>
    <w:rsid w:val="00810C6E"/>
    <w:rsid w:val="00810CDF"/>
    <w:rsid w:val="00811149"/>
    <w:rsid w:val="0081141C"/>
    <w:rsid w:val="0081148B"/>
    <w:rsid w:val="0081154C"/>
    <w:rsid w:val="00812127"/>
    <w:rsid w:val="0081274D"/>
    <w:rsid w:val="00812F38"/>
    <w:rsid w:val="00813ACD"/>
    <w:rsid w:val="00813C4F"/>
    <w:rsid w:val="00813E1C"/>
    <w:rsid w:val="00814182"/>
    <w:rsid w:val="0081427B"/>
    <w:rsid w:val="0081467C"/>
    <w:rsid w:val="00814FC5"/>
    <w:rsid w:val="00815B95"/>
    <w:rsid w:val="00815C3A"/>
    <w:rsid w:val="00816333"/>
    <w:rsid w:val="008179BF"/>
    <w:rsid w:val="00817F3D"/>
    <w:rsid w:val="00820A45"/>
    <w:rsid w:val="00820B28"/>
    <w:rsid w:val="008212F8"/>
    <w:rsid w:val="00821F3E"/>
    <w:rsid w:val="008228A4"/>
    <w:rsid w:val="00822FD4"/>
    <w:rsid w:val="00823349"/>
    <w:rsid w:val="00823D14"/>
    <w:rsid w:val="00824195"/>
    <w:rsid w:val="00824CA5"/>
    <w:rsid w:val="008260F0"/>
    <w:rsid w:val="0082695E"/>
    <w:rsid w:val="00827C7E"/>
    <w:rsid w:val="00827C9A"/>
    <w:rsid w:val="00830216"/>
    <w:rsid w:val="00830E33"/>
    <w:rsid w:val="00832F99"/>
    <w:rsid w:val="008340CD"/>
    <w:rsid w:val="008340FA"/>
    <w:rsid w:val="00834309"/>
    <w:rsid w:val="0083510D"/>
    <w:rsid w:val="008353EA"/>
    <w:rsid w:val="00835FE7"/>
    <w:rsid w:val="00836A26"/>
    <w:rsid w:val="00836F1B"/>
    <w:rsid w:val="00837070"/>
    <w:rsid w:val="008408C5"/>
    <w:rsid w:val="00840A4E"/>
    <w:rsid w:val="008411B6"/>
    <w:rsid w:val="00841298"/>
    <w:rsid w:val="008419E3"/>
    <w:rsid w:val="008424E5"/>
    <w:rsid w:val="00842581"/>
    <w:rsid w:val="008429AE"/>
    <w:rsid w:val="00842BB6"/>
    <w:rsid w:val="0084310E"/>
    <w:rsid w:val="00843580"/>
    <w:rsid w:val="00843B7D"/>
    <w:rsid w:val="00843D46"/>
    <w:rsid w:val="00844C3C"/>
    <w:rsid w:val="008465AD"/>
    <w:rsid w:val="00847003"/>
    <w:rsid w:val="00850200"/>
    <w:rsid w:val="008508AC"/>
    <w:rsid w:val="008510C0"/>
    <w:rsid w:val="008515DA"/>
    <w:rsid w:val="00851E28"/>
    <w:rsid w:val="0085214D"/>
    <w:rsid w:val="0085225A"/>
    <w:rsid w:val="008536B2"/>
    <w:rsid w:val="00853D85"/>
    <w:rsid w:val="0085434B"/>
    <w:rsid w:val="00854A92"/>
    <w:rsid w:val="00854C83"/>
    <w:rsid w:val="00854DE2"/>
    <w:rsid w:val="008553CB"/>
    <w:rsid w:val="008565A2"/>
    <w:rsid w:val="00856D77"/>
    <w:rsid w:val="00860C9F"/>
    <w:rsid w:val="0086121C"/>
    <w:rsid w:val="0086131C"/>
    <w:rsid w:val="00862853"/>
    <w:rsid w:val="008628FE"/>
    <w:rsid w:val="00862A39"/>
    <w:rsid w:val="00863EEE"/>
    <w:rsid w:val="0086426E"/>
    <w:rsid w:val="008645A6"/>
    <w:rsid w:val="00864E42"/>
    <w:rsid w:val="0086590A"/>
    <w:rsid w:val="008661E5"/>
    <w:rsid w:val="00867908"/>
    <w:rsid w:val="00867D8E"/>
    <w:rsid w:val="00867F63"/>
    <w:rsid w:val="00870351"/>
    <w:rsid w:val="008709AA"/>
    <w:rsid w:val="008723E3"/>
    <w:rsid w:val="00872E98"/>
    <w:rsid w:val="00873B2E"/>
    <w:rsid w:val="0087439A"/>
    <w:rsid w:val="00875872"/>
    <w:rsid w:val="00877142"/>
    <w:rsid w:val="00880682"/>
    <w:rsid w:val="00880C69"/>
    <w:rsid w:val="008815C8"/>
    <w:rsid w:val="008820DC"/>
    <w:rsid w:val="0088227B"/>
    <w:rsid w:val="00882898"/>
    <w:rsid w:val="008833D2"/>
    <w:rsid w:val="00883756"/>
    <w:rsid w:val="00883ADE"/>
    <w:rsid w:val="00883C10"/>
    <w:rsid w:val="0088431B"/>
    <w:rsid w:val="00884727"/>
    <w:rsid w:val="00884C0C"/>
    <w:rsid w:val="00885085"/>
    <w:rsid w:val="008866BB"/>
    <w:rsid w:val="00886B8E"/>
    <w:rsid w:val="008870B1"/>
    <w:rsid w:val="00887703"/>
    <w:rsid w:val="00887A83"/>
    <w:rsid w:val="0089079F"/>
    <w:rsid w:val="00890FF2"/>
    <w:rsid w:val="00891C6B"/>
    <w:rsid w:val="008931BD"/>
    <w:rsid w:val="008932FB"/>
    <w:rsid w:val="00893952"/>
    <w:rsid w:val="00894823"/>
    <w:rsid w:val="00895083"/>
    <w:rsid w:val="00895A06"/>
    <w:rsid w:val="00895F0A"/>
    <w:rsid w:val="0089602E"/>
    <w:rsid w:val="0089624C"/>
    <w:rsid w:val="00896B32"/>
    <w:rsid w:val="00897696"/>
    <w:rsid w:val="008977D0"/>
    <w:rsid w:val="00897C3B"/>
    <w:rsid w:val="008A0765"/>
    <w:rsid w:val="008A11F7"/>
    <w:rsid w:val="008A16E2"/>
    <w:rsid w:val="008A264D"/>
    <w:rsid w:val="008A299E"/>
    <w:rsid w:val="008A3639"/>
    <w:rsid w:val="008A3D4A"/>
    <w:rsid w:val="008A6229"/>
    <w:rsid w:val="008A6CBB"/>
    <w:rsid w:val="008A71A8"/>
    <w:rsid w:val="008A725E"/>
    <w:rsid w:val="008A7441"/>
    <w:rsid w:val="008A75CC"/>
    <w:rsid w:val="008B0BF3"/>
    <w:rsid w:val="008B1364"/>
    <w:rsid w:val="008B1776"/>
    <w:rsid w:val="008B1B1A"/>
    <w:rsid w:val="008B2F3C"/>
    <w:rsid w:val="008B352C"/>
    <w:rsid w:val="008B3B5A"/>
    <w:rsid w:val="008B3D4D"/>
    <w:rsid w:val="008B460E"/>
    <w:rsid w:val="008B466E"/>
    <w:rsid w:val="008B4966"/>
    <w:rsid w:val="008B62BF"/>
    <w:rsid w:val="008B63ED"/>
    <w:rsid w:val="008B75EA"/>
    <w:rsid w:val="008B79B6"/>
    <w:rsid w:val="008B7FFA"/>
    <w:rsid w:val="008C0236"/>
    <w:rsid w:val="008C058F"/>
    <w:rsid w:val="008C09B7"/>
    <w:rsid w:val="008C0DA1"/>
    <w:rsid w:val="008C0DE1"/>
    <w:rsid w:val="008C0FCE"/>
    <w:rsid w:val="008C25EF"/>
    <w:rsid w:val="008C2EBD"/>
    <w:rsid w:val="008C31AF"/>
    <w:rsid w:val="008C3560"/>
    <w:rsid w:val="008C3B69"/>
    <w:rsid w:val="008C53F1"/>
    <w:rsid w:val="008C5D1B"/>
    <w:rsid w:val="008C5DE3"/>
    <w:rsid w:val="008C699E"/>
    <w:rsid w:val="008C72BC"/>
    <w:rsid w:val="008C7576"/>
    <w:rsid w:val="008D0F81"/>
    <w:rsid w:val="008D1579"/>
    <w:rsid w:val="008D1624"/>
    <w:rsid w:val="008D18F7"/>
    <w:rsid w:val="008D1E68"/>
    <w:rsid w:val="008D2269"/>
    <w:rsid w:val="008D26B0"/>
    <w:rsid w:val="008D339D"/>
    <w:rsid w:val="008D33F2"/>
    <w:rsid w:val="008D45D3"/>
    <w:rsid w:val="008D566E"/>
    <w:rsid w:val="008D580A"/>
    <w:rsid w:val="008D58C3"/>
    <w:rsid w:val="008D7860"/>
    <w:rsid w:val="008D79D6"/>
    <w:rsid w:val="008D7DF6"/>
    <w:rsid w:val="008D7EF4"/>
    <w:rsid w:val="008E1268"/>
    <w:rsid w:val="008E1310"/>
    <w:rsid w:val="008E1480"/>
    <w:rsid w:val="008E2129"/>
    <w:rsid w:val="008E308C"/>
    <w:rsid w:val="008E4699"/>
    <w:rsid w:val="008E49B4"/>
    <w:rsid w:val="008E4B13"/>
    <w:rsid w:val="008E5F1B"/>
    <w:rsid w:val="008E6406"/>
    <w:rsid w:val="008E6476"/>
    <w:rsid w:val="008E6F99"/>
    <w:rsid w:val="008E7054"/>
    <w:rsid w:val="008E79B3"/>
    <w:rsid w:val="008F0090"/>
    <w:rsid w:val="008F07A3"/>
    <w:rsid w:val="008F1BDB"/>
    <w:rsid w:val="008F257C"/>
    <w:rsid w:val="008F3420"/>
    <w:rsid w:val="008F3789"/>
    <w:rsid w:val="008F404A"/>
    <w:rsid w:val="008F4917"/>
    <w:rsid w:val="008F540C"/>
    <w:rsid w:val="008F6554"/>
    <w:rsid w:val="008F6DED"/>
    <w:rsid w:val="008F7473"/>
    <w:rsid w:val="008F757A"/>
    <w:rsid w:val="008F7ACE"/>
    <w:rsid w:val="00901866"/>
    <w:rsid w:val="00901E55"/>
    <w:rsid w:val="00902DB5"/>
    <w:rsid w:val="00903079"/>
    <w:rsid w:val="00903416"/>
    <w:rsid w:val="00903526"/>
    <w:rsid w:val="00903686"/>
    <w:rsid w:val="009037FF"/>
    <w:rsid w:val="00903BC2"/>
    <w:rsid w:val="00904342"/>
    <w:rsid w:val="009062B6"/>
    <w:rsid w:val="009064EF"/>
    <w:rsid w:val="00906D8F"/>
    <w:rsid w:val="0090765B"/>
    <w:rsid w:val="009100D6"/>
    <w:rsid w:val="009101AA"/>
    <w:rsid w:val="00910B3C"/>
    <w:rsid w:val="00910B82"/>
    <w:rsid w:val="009118C8"/>
    <w:rsid w:val="00911A8E"/>
    <w:rsid w:val="0091206F"/>
    <w:rsid w:val="0091207E"/>
    <w:rsid w:val="00912606"/>
    <w:rsid w:val="0091295F"/>
    <w:rsid w:val="009134C8"/>
    <w:rsid w:val="00913A79"/>
    <w:rsid w:val="00913B6D"/>
    <w:rsid w:val="00914F0B"/>
    <w:rsid w:val="009152A1"/>
    <w:rsid w:val="00915E40"/>
    <w:rsid w:val="0091744B"/>
    <w:rsid w:val="009178E8"/>
    <w:rsid w:val="00920852"/>
    <w:rsid w:val="00921A97"/>
    <w:rsid w:val="00921D63"/>
    <w:rsid w:val="009231AB"/>
    <w:rsid w:val="0092324A"/>
    <w:rsid w:val="009235AA"/>
    <w:rsid w:val="009236E6"/>
    <w:rsid w:val="009237EC"/>
    <w:rsid w:val="00923845"/>
    <w:rsid w:val="00923E7D"/>
    <w:rsid w:val="00924E1D"/>
    <w:rsid w:val="00925625"/>
    <w:rsid w:val="00925FAF"/>
    <w:rsid w:val="009264A3"/>
    <w:rsid w:val="00926E67"/>
    <w:rsid w:val="009275C0"/>
    <w:rsid w:val="009278AF"/>
    <w:rsid w:val="00927CFE"/>
    <w:rsid w:val="009301AA"/>
    <w:rsid w:val="0093021F"/>
    <w:rsid w:val="009307D1"/>
    <w:rsid w:val="0093080F"/>
    <w:rsid w:val="00931503"/>
    <w:rsid w:val="00932466"/>
    <w:rsid w:val="00932919"/>
    <w:rsid w:val="00933439"/>
    <w:rsid w:val="00933974"/>
    <w:rsid w:val="00933A14"/>
    <w:rsid w:val="00933F3E"/>
    <w:rsid w:val="009348B1"/>
    <w:rsid w:val="00935782"/>
    <w:rsid w:val="00935DF2"/>
    <w:rsid w:val="00936453"/>
    <w:rsid w:val="00936EA1"/>
    <w:rsid w:val="009374FB"/>
    <w:rsid w:val="00937BA6"/>
    <w:rsid w:val="00937F17"/>
    <w:rsid w:val="00940106"/>
    <w:rsid w:val="00940623"/>
    <w:rsid w:val="00941F25"/>
    <w:rsid w:val="009431E4"/>
    <w:rsid w:val="00943277"/>
    <w:rsid w:val="00943495"/>
    <w:rsid w:val="00943635"/>
    <w:rsid w:val="00944019"/>
    <w:rsid w:val="009446FA"/>
    <w:rsid w:val="00945738"/>
    <w:rsid w:val="00946571"/>
    <w:rsid w:val="00946F65"/>
    <w:rsid w:val="00951245"/>
    <w:rsid w:val="009513BC"/>
    <w:rsid w:val="00951461"/>
    <w:rsid w:val="009518B2"/>
    <w:rsid w:val="00951A77"/>
    <w:rsid w:val="00951ADB"/>
    <w:rsid w:val="00951E6E"/>
    <w:rsid w:val="00952EF2"/>
    <w:rsid w:val="0095302A"/>
    <w:rsid w:val="009533C4"/>
    <w:rsid w:val="00953FA7"/>
    <w:rsid w:val="009543D7"/>
    <w:rsid w:val="00954625"/>
    <w:rsid w:val="00954F87"/>
    <w:rsid w:val="00954FFC"/>
    <w:rsid w:val="00955706"/>
    <w:rsid w:val="00955933"/>
    <w:rsid w:val="009572A9"/>
    <w:rsid w:val="009577AD"/>
    <w:rsid w:val="00960AFB"/>
    <w:rsid w:val="0096106F"/>
    <w:rsid w:val="00962850"/>
    <w:rsid w:val="009639E3"/>
    <w:rsid w:val="00963B34"/>
    <w:rsid w:val="009640C1"/>
    <w:rsid w:val="00964205"/>
    <w:rsid w:val="00964786"/>
    <w:rsid w:val="009655FE"/>
    <w:rsid w:val="00966192"/>
    <w:rsid w:val="009663F3"/>
    <w:rsid w:val="00966809"/>
    <w:rsid w:val="00966F7D"/>
    <w:rsid w:val="00967AB4"/>
    <w:rsid w:val="00971213"/>
    <w:rsid w:val="0097148B"/>
    <w:rsid w:val="009727C5"/>
    <w:rsid w:val="009728A2"/>
    <w:rsid w:val="009733DA"/>
    <w:rsid w:val="00974262"/>
    <w:rsid w:val="009752B5"/>
    <w:rsid w:val="00975729"/>
    <w:rsid w:val="00977652"/>
    <w:rsid w:val="00980104"/>
    <w:rsid w:val="009801FA"/>
    <w:rsid w:val="00980D6D"/>
    <w:rsid w:val="00982D5F"/>
    <w:rsid w:val="00983AA7"/>
    <w:rsid w:val="00983D8E"/>
    <w:rsid w:val="00983DC9"/>
    <w:rsid w:val="00984ADE"/>
    <w:rsid w:val="00984E21"/>
    <w:rsid w:val="00985569"/>
    <w:rsid w:val="00985A04"/>
    <w:rsid w:val="00987940"/>
    <w:rsid w:val="00990EFA"/>
    <w:rsid w:val="0099114C"/>
    <w:rsid w:val="00991183"/>
    <w:rsid w:val="009920C7"/>
    <w:rsid w:val="00992C94"/>
    <w:rsid w:val="00992E3D"/>
    <w:rsid w:val="00992F5D"/>
    <w:rsid w:val="0099392F"/>
    <w:rsid w:val="00993A3A"/>
    <w:rsid w:val="00993AFF"/>
    <w:rsid w:val="00994B01"/>
    <w:rsid w:val="00994B08"/>
    <w:rsid w:val="0099580D"/>
    <w:rsid w:val="009958CA"/>
    <w:rsid w:val="00995DD8"/>
    <w:rsid w:val="00996543"/>
    <w:rsid w:val="00996736"/>
    <w:rsid w:val="00996D9A"/>
    <w:rsid w:val="009975F1"/>
    <w:rsid w:val="00997919"/>
    <w:rsid w:val="009A0437"/>
    <w:rsid w:val="009A0497"/>
    <w:rsid w:val="009A0D4E"/>
    <w:rsid w:val="009A0E5C"/>
    <w:rsid w:val="009A10D1"/>
    <w:rsid w:val="009A11E6"/>
    <w:rsid w:val="009A1FF5"/>
    <w:rsid w:val="009A272E"/>
    <w:rsid w:val="009A2DAC"/>
    <w:rsid w:val="009A3A73"/>
    <w:rsid w:val="009A3E14"/>
    <w:rsid w:val="009A4250"/>
    <w:rsid w:val="009A4AB2"/>
    <w:rsid w:val="009A5791"/>
    <w:rsid w:val="009A647C"/>
    <w:rsid w:val="009A6E56"/>
    <w:rsid w:val="009B07D3"/>
    <w:rsid w:val="009B0A32"/>
    <w:rsid w:val="009B0B00"/>
    <w:rsid w:val="009B0E12"/>
    <w:rsid w:val="009B11B1"/>
    <w:rsid w:val="009B2DCC"/>
    <w:rsid w:val="009B2E74"/>
    <w:rsid w:val="009B363C"/>
    <w:rsid w:val="009B3E13"/>
    <w:rsid w:val="009B4132"/>
    <w:rsid w:val="009B416F"/>
    <w:rsid w:val="009B4D57"/>
    <w:rsid w:val="009C0A39"/>
    <w:rsid w:val="009C0B8C"/>
    <w:rsid w:val="009C0E9D"/>
    <w:rsid w:val="009C1676"/>
    <w:rsid w:val="009C1B59"/>
    <w:rsid w:val="009C1B9F"/>
    <w:rsid w:val="009C1C71"/>
    <w:rsid w:val="009C36F7"/>
    <w:rsid w:val="009C3AAC"/>
    <w:rsid w:val="009C4696"/>
    <w:rsid w:val="009C4D60"/>
    <w:rsid w:val="009C4F7E"/>
    <w:rsid w:val="009C6F2A"/>
    <w:rsid w:val="009C72D9"/>
    <w:rsid w:val="009C7EE4"/>
    <w:rsid w:val="009D0B22"/>
    <w:rsid w:val="009D1C40"/>
    <w:rsid w:val="009D321C"/>
    <w:rsid w:val="009D59DE"/>
    <w:rsid w:val="009D64BC"/>
    <w:rsid w:val="009D651A"/>
    <w:rsid w:val="009D703B"/>
    <w:rsid w:val="009D713D"/>
    <w:rsid w:val="009D7D42"/>
    <w:rsid w:val="009E0340"/>
    <w:rsid w:val="009E072C"/>
    <w:rsid w:val="009E08EB"/>
    <w:rsid w:val="009E1009"/>
    <w:rsid w:val="009E1E09"/>
    <w:rsid w:val="009E1FBC"/>
    <w:rsid w:val="009E33A0"/>
    <w:rsid w:val="009E365D"/>
    <w:rsid w:val="009E378F"/>
    <w:rsid w:val="009E3B6A"/>
    <w:rsid w:val="009E3C05"/>
    <w:rsid w:val="009E3E79"/>
    <w:rsid w:val="009E433D"/>
    <w:rsid w:val="009E4436"/>
    <w:rsid w:val="009E46D6"/>
    <w:rsid w:val="009E4D45"/>
    <w:rsid w:val="009E5B11"/>
    <w:rsid w:val="009E5CBA"/>
    <w:rsid w:val="009E5DD5"/>
    <w:rsid w:val="009E6D33"/>
    <w:rsid w:val="009E7C07"/>
    <w:rsid w:val="009F0428"/>
    <w:rsid w:val="009F08E3"/>
    <w:rsid w:val="009F0EFE"/>
    <w:rsid w:val="009F0FB1"/>
    <w:rsid w:val="009F1F97"/>
    <w:rsid w:val="009F3B2A"/>
    <w:rsid w:val="009F3B52"/>
    <w:rsid w:val="009F42B2"/>
    <w:rsid w:val="009F472D"/>
    <w:rsid w:val="009F486B"/>
    <w:rsid w:val="009F50EA"/>
    <w:rsid w:val="009F5C59"/>
    <w:rsid w:val="009F6F1F"/>
    <w:rsid w:val="009F7033"/>
    <w:rsid w:val="009F79DD"/>
    <w:rsid w:val="00A0185C"/>
    <w:rsid w:val="00A02047"/>
    <w:rsid w:val="00A02085"/>
    <w:rsid w:val="00A025F9"/>
    <w:rsid w:val="00A02777"/>
    <w:rsid w:val="00A02AA1"/>
    <w:rsid w:val="00A02E08"/>
    <w:rsid w:val="00A03C62"/>
    <w:rsid w:val="00A04CEA"/>
    <w:rsid w:val="00A054D0"/>
    <w:rsid w:val="00A05596"/>
    <w:rsid w:val="00A06443"/>
    <w:rsid w:val="00A06C1A"/>
    <w:rsid w:val="00A07904"/>
    <w:rsid w:val="00A07AB2"/>
    <w:rsid w:val="00A07B78"/>
    <w:rsid w:val="00A07D2F"/>
    <w:rsid w:val="00A10E84"/>
    <w:rsid w:val="00A10F03"/>
    <w:rsid w:val="00A11647"/>
    <w:rsid w:val="00A11AFB"/>
    <w:rsid w:val="00A11B73"/>
    <w:rsid w:val="00A11C8D"/>
    <w:rsid w:val="00A129ED"/>
    <w:rsid w:val="00A14CD4"/>
    <w:rsid w:val="00A14D5E"/>
    <w:rsid w:val="00A15905"/>
    <w:rsid w:val="00A15D0B"/>
    <w:rsid w:val="00A16215"/>
    <w:rsid w:val="00A175D5"/>
    <w:rsid w:val="00A17895"/>
    <w:rsid w:val="00A17960"/>
    <w:rsid w:val="00A17976"/>
    <w:rsid w:val="00A2062E"/>
    <w:rsid w:val="00A21185"/>
    <w:rsid w:val="00A21352"/>
    <w:rsid w:val="00A22808"/>
    <w:rsid w:val="00A232A1"/>
    <w:rsid w:val="00A25CA2"/>
    <w:rsid w:val="00A26360"/>
    <w:rsid w:val="00A27883"/>
    <w:rsid w:val="00A300C4"/>
    <w:rsid w:val="00A305BA"/>
    <w:rsid w:val="00A31E29"/>
    <w:rsid w:val="00A33210"/>
    <w:rsid w:val="00A33545"/>
    <w:rsid w:val="00A33B18"/>
    <w:rsid w:val="00A33D50"/>
    <w:rsid w:val="00A341BE"/>
    <w:rsid w:val="00A3492E"/>
    <w:rsid w:val="00A34D60"/>
    <w:rsid w:val="00A34E94"/>
    <w:rsid w:val="00A357BF"/>
    <w:rsid w:val="00A35B67"/>
    <w:rsid w:val="00A36E74"/>
    <w:rsid w:val="00A378C1"/>
    <w:rsid w:val="00A37EF0"/>
    <w:rsid w:val="00A40E85"/>
    <w:rsid w:val="00A41539"/>
    <w:rsid w:val="00A4153F"/>
    <w:rsid w:val="00A4198C"/>
    <w:rsid w:val="00A42E59"/>
    <w:rsid w:val="00A43B1A"/>
    <w:rsid w:val="00A446A6"/>
    <w:rsid w:val="00A45C92"/>
    <w:rsid w:val="00A45F3B"/>
    <w:rsid w:val="00A502F1"/>
    <w:rsid w:val="00A50B91"/>
    <w:rsid w:val="00A50ED6"/>
    <w:rsid w:val="00A5147E"/>
    <w:rsid w:val="00A51FE8"/>
    <w:rsid w:val="00A526B2"/>
    <w:rsid w:val="00A52751"/>
    <w:rsid w:val="00A5308E"/>
    <w:rsid w:val="00A5330B"/>
    <w:rsid w:val="00A5375A"/>
    <w:rsid w:val="00A53DC4"/>
    <w:rsid w:val="00A53F86"/>
    <w:rsid w:val="00A54576"/>
    <w:rsid w:val="00A567C0"/>
    <w:rsid w:val="00A5734E"/>
    <w:rsid w:val="00A575B9"/>
    <w:rsid w:val="00A57875"/>
    <w:rsid w:val="00A60B4D"/>
    <w:rsid w:val="00A60C48"/>
    <w:rsid w:val="00A610B2"/>
    <w:rsid w:val="00A611C6"/>
    <w:rsid w:val="00A612A1"/>
    <w:rsid w:val="00A613B8"/>
    <w:rsid w:val="00A616AE"/>
    <w:rsid w:val="00A61ECD"/>
    <w:rsid w:val="00A629FD"/>
    <w:rsid w:val="00A62E74"/>
    <w:rsid w:val="00A63339"/>
    <w:rsid w:val="00A64343"/>
    <w:rsid w:val="00A647EF"/>
    <w:rsid w:val="00A66949"/>
    <w:rsid w:val="00A66E45"/>
    <w:rsid w:val="00A66F65"/>
    <w:rsid w:val="00A70010"/>
    <w:rsid w:val="00A708E4"/>
    <w:rsid w:val="00A70C8B"/>
    <w:rsid w:val="00A710BD"/>
    <w:rsid w:val="00A729A8"/>
    <w:rsid w:val="00A73983"/>
    <w:rsid w:val="00A74015"/>
    <w:rsid w:val="00A74051"/>
    <w:rsid w:val="00A74322"/>
    <w:rsid w:val="00A74D9A"/>
    <w:rsid w:val="00A76499"/>
    <w:rsid w:val="00A76E18"/>
    <w:rsid w:val="00A77131"/>
    <w:rsid w:val="00A77661"/>
    <w:rsid w:val="00A801C2"/>
    <w:rsid w:val="00A80371"/>
    <w:rsid w:val="00A80657"/>
    <w:rsid w:val="00A80F37"/>
    <w:rsid w:val="00A81583"/>
    <w:rsid w:val="00A81FFC"/>
    <w:rsid w:val="00A820EC"/>
    <w:rsid w:val="00A8356E"/>
    <w:rsid w:val="00A835BD"/>
    <w:rsid w:val="00A8372E"/>
    <w:rsid w:val="00A852A8"/>
    <w:rsid w:val="00A853FD"/>
    <w:rsid w:val="00A855DC"/>
    <w:rsid w:val="00A85685"/>
    <w:rsid w:val="00A85BAE"/>
    <w:rsid w:val="00A867F5"/>
    <w:rsid w:val="00A86E51"/>
    <w:rsid w:val="00A878EF"/>
    <w:rsid w:val="00A87E76"/>
    <w:rsid w:val="00A920BD"/>
    <w:rsid w:val="00A92210"/>
    <w:rsid w:val="00A9298F"/>
    <w:rsid w:val="00A940AB"/>
    <w:rsid w:val="00A9446C"/>
    <w:rsid w:val="00A94B91"/>
    <w:rsid w:val="00A967F4"/>
    <w:rsid w:val="00A96C6D"/>
    <w:rsid w:val="00A97280"/>
    <w:rsid w:val="00A974D4"/>
    <w:rsid w:val="00A97851"/>
    <w:rsid w:val="00A97E9D"/>
    <w:rsid w:val="00AA08CD"/>
    <w:rsid w:val="00AA1082"/>
    <w:rsid w:val="00AA1A7A"/>
    <w:rsid w:val="00AA1ABC"/>
    <w:rsid w:val="00AA1F59"/>
    <w:rsid w:val="00AA2167"/>
    <w:rsid w:val="00AA2C20"/>
    <w:rsid w:val="00AA2C51"/>
    <w:rsid w:val="00AA2D20"/>
    <w:rsid w:val="00AA3915"/>
    <w:rsid w:val="00AA395A"/>
    <w:rsid w:val="00AA4795"/>
    <w:rsid w:val="00AA48DC"/>
    <w:rsid w:val="00AA4A99"/>
    <w:rsid w:val="00AA524B"/>
    <w:rsid w:val="00AA54D2"/>
    <w:rsid w:val="00AA5532"/>
    <w:rsid w:val="00AA5555"/>
    <w:rsid w:val="00AA64C8"/>
    <w:rsid w:val="00AA69EE"/>
    <w:rsid w:val="00AA7417"/>
    <w:rsid w:val="00AA7B23"/>
    <w:rsid w:val="00AA7DC9"/>
    <w:rsid w:val="00AB0419"/>
    <w:rsid w:val="00AB1F4F"/>
    <w:rsid w:val="00AB2F63"/>
    <w:rsid w:val="00AB3221"/>
    <w:rsid w:val="00AB3701"/>
    <w:rsid w:val="00AB4FDE"/>
    <w:rsid w:val="00AB65B4"/>
    <w:rsid w:val="00AB665D"/>
    <w:rsid w:val="00AB679A"/>
    <w:rsid w:val="00AB6C60"/>
    <w:rsid w:val="00AB6E8E"/>
    <w:rsid w:val="00AC0231"/>
    <w:rsid w:val="00AC0ECE"/>
    <w:rsid w:val="00AC1208"/>
    <w:rsid w:val="00AC1E2A"/>
    <w:rsid w:val="00AC2A6F"/>
    <w:rsid w:val="00AC3545"/>
    <w:rsid w:val="00AC363D"/>
    <w:rsid w:val="00AC4F13"/>
    <w:rsid w:val="00AC582A"/>
    <w:rsid w:val="00AC61CE"/>
    <w:rsid w:val="00AC6231"/>
    <w:rsid w:val="00AC6A9D"/>
    <w:rsid w:val="00AC6B61"/>
    <w:rsid w:val="00AC6FBC"/>
    <w:rsid w:val="00AC7213"/>
    <w:rsid w:val="00AC7895"/>
    <w:rsid w:val="00AD08D3"/>
    <w:rsid w:val="00AD1054"/>
    <w:rsid w:val="00AD15E6"/>
    <w:rsid w:val="00AD160B"/>
    <w:rsid w:val="00AD17AB"/>
    <w:rsid w:val="00AD17BA"/>
    <w:rsid w:val="00AD1A71"/>
    <w:rsid w:val="00AD1B4D"/>
    <w:rsid w:val="00AD2054"/>
    <w:rsid w:val="00AD23A3"/>
    <w:rsid w:val="00AD4491"/>
    <w:rsid w:val="00AD63A8"/>
    <w:rsid w:val="00AD67FC"/>
    <w:rsid w:val="00AD68F4"/>
    <w:rsid w:val="00AD7602"/>
    <w:rsid w:val="00AD7AA6"/>
    <w:rsid w:val="00AE0707"/>
    <w:rsid w:val="00AE081B"/>
    <w:rsid w:val="00AE10F8"/>
    <w:rsid w:val="00AE1673"/>
    <w:rsid w:val="00AE1D2E"/>
    <w:rsid w:val="00AE21C0"/>
    <w:rsid w:val="00AE31A5"/>
    <w:rsid w:val="00AE36B5"/>
    <w:rsid w:val="00AE37F9"/>
    <w:rsid w:val="00AE3E06"/>
    <w:rsid w:val="00AE4377"/>
    <w:rsid w:val="00AE4FF3"/>
    <w:rsid w:val="00AE621B"/>
    <w:rsid w:val="00AE6720"/>
    <w:rsid w:val="00AE7570"/>
    <w:rsid w:val="00AE7D12"/>
    <w:rsid w:val="00AF1F0F"/>
    <w:rsid w:val="00AF2CB5"/>
    <w:rsid w:val="00AF3239"/>
    <w:rsid w:val="00AF3BF3"/>
    <w:rsid w:val="00AF3D82"/>
    <w:rsid w:val="00AF3DFC"/>
    <w:rsid w:val="00AF429C"/>
    <w:rsid w:val="00AF4491"/>
    <w:rsid w:val="00AF48B5"/>
    <w:rsid w:val="00AF48E2"/>
    <w:rsid w:val="00AF4BF2"/>
    <w:rsid w:val="00AF4C27"/>
    <w:rsid w:val="00AF5019"/>
    <w:rsid w:val="00AF6335"/>
    <w:rsid w:val="00AF6B0E"/>
    <w:rsid w:val="00AF79CD"/>
    <w:rsid w:val="00AF7DF8"/>
    <w:rsid w:val="00AF7E5B"/>
    <w:rsid w:val="00B0002D"/>
    <w:rsid w:val="00B00FCA"/>
    <w:rsid w:val="00B014A1"/>
    <w:rsid w:val="00B01D10"/>
    <w:rsid w:val="00B03C37"/>
    <w:rsid w:val="00B04912"/>
    <w:rsid w:val="00B05114"/>
    <w:rsid w:val="00B0566E"/>
    <w:rsid w:val="00B05D61"/>
    <w:rsid w:val="00B069D3"/>
    <w:rsid w:val="00B069DE"/>
    <w:rsid w:val="00B06C96"/>
    <w:rsid w:val="00B07802"/>
    <w:rsid w:val="00B07F14"/>
    <w:rsid w:val="00B104D1"/>
    <w:rsid w:val="00B11313"/>
    <w:rsid w:val="00B11CD7"/>
    <w:rsid w:val="00B11F9D"/>
    <w:rsid w:val="00B12188"/>
    <w:rsid w:val="00B12DC0"/>
    <w:rsid w:val="00B13C7C"/>
    <w:rsid w:val="00B14424"/>
    <w:rsid w:val="00B144E5"/>
    <w:rsid w:val="00B1640D"/>
    <w:rsid w:val="00B16427"/>
    <w:rsid w:val="00B1662F"/>
    <w:rsid w:val="00B16C1A"/>
    <w:rsid w:val="00B179A0"/>
    <w:rsid w:val="00B17E4F"/>
    <w:rsid w:val="00B17F5C"/>
    <w:rsid w:val="00B220DF"/>
    <w:rsid w:val="00B221F1"/>
    <w:rsid w:val="00B22D1D"/>
    <w:rsid w:val="00B23282"/>
    <w:rsid w:val="00B23E11"/>
    <w:rsid w:val="00B24711"/>
    <w:rsid w:val="00B260EA"/>
    <w:rsid w:val="00B2719A"/>
    <w:rsid w:val="00B271B2"/>
    <w:rsid w:val="00B279FA"/>
    <w:rsid w:val="00B27F59"/>
    <w:rsid w:val="00B30B2A"/>
    <w:rsid w:val="00B311C6"/>
    <w:rsid w:val="00B31357"/>
    <w:rsid w:val="00B316A5"/>
    <w:rsid w:val="00B32672"/>
    <w:rsid w:val="00B32C15"/>
    <w:rsid w:val="00B32C87"/>
    <w:rsid w:val="00B3353C"/>
    <w:rsid w:val="00B33950"/>
    <w:rsid w:val="00B33965"/>
    <w:rsid w:val="00B34A60"/>
    <w:rsid w:val="00B35935"/>
    <w:rsid w:val="00B35C3A"/>
    <w:rsid w:val="00B3606B"/>
    <w:rsid w:val="00B367AB"/>
    <w:rsid w:val="00B37612"/>
    <w:rsid w:val="00B407BB"/>
    <w:rsid w:val="00B40C28"/>
    <w:rsid w:val="00B41961"/>
    <w:rsid w:val="00B41982"/>
    <w:rsid w:val="00B422C5"/>
    <w:rsid w:val="00B43186"/>
    <w:rsid w:val="00B4360B"/>
    <w:rsid w:val="00B436D8"/>
    <w:rsid w:val="00B44673"/>
    <w:rsid w:val="00B449DB"/>
    <w:rsid w:val="00B450E9"/>
    <w:rsid w:val="00B45AC6"/>
    <w:rsid w:val="00B45E7A"/>
    <w:rsid w:val="00B47649"/>
    <w:rsid w:val="00B47844"/>
    <w:rsid w:val="00B512E3"/>
    <w:rsid w:val="00B51C30"/>
    <w:rsid w:val="00B5239C"/>
    <w:rsid w:val="00B5294B"/>
    <w:rsid w:val="00B529DF"/>
    <w:rsid w:val="00B52ED5"/>
    <w:rsid w:val="00B54101"/>
    <w:rsid w:val="00B5429B"/>
    <w:rsid w:val="00B54494"/>
    <w:rsid w:val="00B55A1A"/>
    <w:rsid w:val="00B56D6E"/>
    <w:rsid w:val="00B576AB"/>
    <w:rsid w:val="00B610DD"/>
    <w:rsid w:val="00B61375"/>
    <w:rsid w:val="00B614CD"/>
    <w:rsid w:val="00B64514"/>
    <w:rsid w:val="00B6528C"/>
    <w:rsid w:val="00B66053"/>
    <w:rsid w:val="00B661BE"/>
    <w:rsid w:val="00B66979"/>
    <w:rsid w:val="00B67626"/>
    <w:rsid w:val="00B67CAF"/>
    <w:rsid w:val="00B67D9F"/>
    <w:rsid w:val="00B70DB1"/>
    <w:rsid w:val="00B71015"/>
    <w:rsid w:val="00B7172A"/>
    <w:rsid w:val="00B71986"/>
    <w:rsid w:val="00B72A9A"/>
    <w:rsid w:val="00B72D53"/>
    <w:rsid w:val="00B72FE2"/>
    <w:rsid w:val="00B7382B"/>
    <w:rsid w:val="00B75380"/>
    <w:rsid w:val="00B75983"/>
    <w:rsid w:val="00B80111"/>
    <w:rsid w:val="00B8040B"/>
    <w:rsid w:val="00B81D53"/>
    <w:rsid w:val="00B82318"/>
    <w:rsid w:val="00B8239E"/>
    <w:rsid w:val="00B82F89"/>
    <w:rsid w:val="00B836A5"/>
    <w:rsid w:val="00B83717"/>
    <w:rsid w:val="00B83964"/>
    <w:rsid w:val="00B8463C"/>
    <w:rsid w:val="00B84794"/>
    <w:rsid w:val="00B8599A"/>
    <w:rsid w:val="00B85ECD"/>
    <w:rsid w:val="00B86498"/>
    <w:rsid w:val="00B86FC0"/>
    <w:rsid w:val="00B875D7"/>
    <w:rsid w:val="00B876B3"/>
    <w:rsid w:val="00B87734"/>
    <w:rsid w:val="00B87B4D"/>
    <w:rsid w:val="00B90F14"/>
    <w:rsid w:val="00B912DC"/>
    <w:rsid w:val="00B921D0"/>
    <w:rsid w:val="00B9297F"/>
    <w:rsid w:val="00B93843"/>
    <w:rsid w:val="00B93BE1"/>
    <w:rsid w:val="00B93DD8"/>
    <w:rsid w:val="00B9411C"/>
    <w:rsid w:val="00B942A9"/>
    <w:rsid w:val="00B95DE1"/>
    <w:rsid w:val="00B95E02"/>
    <w:rsid w:val="00B9767C"/>
    <w:rsid w:val="00B979CD"/>
    <w:rsid w:val="00B97FA2"/>
    <w:rsid w:val="00BA0CFB"/>
    <w:rsid w:val="00BA0D39"/>
    <w:rsid w:val="00BA0D75"/>
    <w:rsid w:val="00BA139B"/>
    <w:rsid w:val="00BA2D32"/>
    <w:rsid w:val="00BA4D0F"/>
    <w:rsid w:val="00BA6093"/>
    <w:rsid w:val="00BA6296"/>
    <w:rsid w:val="00BA66FE"/>
    <w:rsid w:val="00BA6734"/>
    <w:rsid w:val="00BA7BBC"/>
    <w:rsid w:val="00BA7C5C"/>
    <w:rsid w:val="00BB114C"/>
    <w:rsid w:val="00BB221C"/>
    <w:rsid w:val="00BB2742"/>
    <w:rsid w:val="00BB287D"/>
    <w:rsid w:val="00BB30D4"/>
    <w:rsid w:val="00BB4115"/>
    <w:rsid w:val="00BB46AC"/>
    <w:rsid w:val="00BB596B"/>
    <w:rsid w:val="00BB5AEE"/>
    <w:rsid w:val="00BB787F"/>
    <w:rsid w:val="00BB7EB5"/>
    <w:rsid w:val="00BC013C"/>
    <w:rsid w:val="00BC034B"/>
    <w:rsid w:val="00BC0609"/>
    <w:rsid w:val="00BC0937"/>
    <w:rsid w:val="00BC0B44"/>
    <w:rsid w:val="00BC16B1"/>
    <w:rsid w:val="00BC2B5C"/>
    <w:rsid w:val="00BC402C"/>
    <w:rsid w:val="00BC40D6"/>
    <w:rsid w:val="00BC4456"/>
    <w:rsid w:val="00BC47E0"/>
    <w:rsid w:val="00BC5659"/>
    <w:rsid w:val="00BC5D12"/>
    <w:rsid w:val="00BC6CE2"/>
    <w:rsid w:val="00BC7C00"/>
    <w:rsid w:val="00BD04AB"/>
    <w:rsid w:val="00BD09FA"/>
    <w:rsid w:val="00BD2B49"/>
    <w:rsid w:val="00BD35E0"/>
    <w:rsid w:val="00BD3E24"/>
    <w:rsid w:val="00BD474C"/>
    <w:rsid w:val="00BD759B"/>
    <w:rsid w:val="00BE02ED"/>
    <w:rsid w:val="00BE044E"/>
    <w:rsid w:val="00BE0B98"/>
    <w:rsid w:val="00BE140C"/>
    <w:rsid w:val="00BE1A7C"/>
    <w:rsid w:val="00BE355E"/>
    <w:rsid w:val="00BE419D"/>
    <w:rsid w:val="00BE4518"/>
    <w:rsid w:val="00BE49B2"/>
    <w:rsid w:val="00BE4B52"/>
    <w:rsid w:val="00BE5306"/>
    <w:rsid w:val="00BE5710"/>
    <w:rsid w:val="00BE5754"/>
    <w:rsid w:val="00BE5CD1"/>
    <w:rsid w:val="00BE643B"/>
    <w:rsid w:val="00BE645A"/>
    <w:rsid w:val="00BE6560"/>
    <w:rsid w:val="00BE69DA"/>
    <w:rsid w:val="00BF0268"/>
    <w:rsid w:val="00BF06B7"/>
    <w:rsid w:val="00BF0A5E"/>
    <w:rsid w:val="00BF0E49"/>
    <w:rsid w:val="00BF0F75"/>
    <w:rsid w:val="00BF17AB"/>
    <w:rsid w:val="00BF2242"/>
    <w:rsid w:val="00BF2BA3"/>
    <w:rsid w:val="00BF37B9"/>
    <w:rsid w:val="00BF39BD"/>
    <w:rsid w:val="00BF41A4"/>
    <w:rsid w:val="00BF4AD0"/>
    <w:rsid w:val="00BF4CB5"/>
    <w:rsid w:val="00BF5AF9"/>
    <w:rsid w:val="00BF62E1"/>
    <w:rsid w:val="00BF6E7E"/>
    <w:rsid w:val="00BF7278"/>
    <w:rsid w:val="00BF7448"/>
    <w:rsid w:val="00BF7A72"/>
    <w:rsid w:val="00C00719"/>
    <w:rsid w:val="00C00C12"/>
    <w:rsid w:val="00C01F3A"/>
    <w:rsid w:val="00C03DAA"/>
    <w:rsid w:val="00C04E4D"/>
    <w:rsid w:val="00C0525F"/>
    <w:rsid w:val="00C059E6"/>
    <w:rsid w:val="00C05CC3"/>
    <w:rsid w:val="00C067A6"/>
    <w:rsid w:val="00C07C37"/>
    <w:rsid w:val="00C07E89"/>
    <w:rsid w:val="00C10738"/>
    <w:rsid w:val="00C10947"/>
    <w:rsid w:val="00C11253"/>
    <w:rsid w:val="00C1152E"/>
    <w:rsid w:val="00C1227E"/>
    <w:rsid w:val="00C13937"/>
    <w:rsid w:val="00C148C9"/>
    <w:rsid w:val="00C15850"/>
    <w:rsid w:val="00C15C7A"/>
    <w:rsid w:val="00C16542"/>
    <w:rsid w:val="00C166CB"/>
    <w:rsid w:val="00C1674D"/>
    <w:rsid w:val="00C1717E"/>
    <w:rsid w:val="00C1783B"/>
    <w:rsid w:val="00C17EBE"/>
    <w:rsid w:val="00C2012E"/>
    <w:rsid w:val="00C2021D"/>
    <w:rsid w:val="00C21228"/>
    <w:rsid w:val="00C21DE4"/>
    <w:rsid w:val="00C22CF5"/>
    <w:rsid w:val="00C22F37"/>
    <w:rsid w:val="00C2388E"/>
    <w:rsid w:val="00C251F9"/>
    <w:rsid w:val="00C25F7E"/>
    <w:rsid w:val="00C262DD"/>
    <w:rsid w:val="00C26E31"/>
    <w:rsid w:val="00C273D0"/>
    <w:rsid w:val="00C310C3"/>
    <w:rsid w:val="00C31578"/>
    <w:rsid w:val="00C31AAC"/>
    <w:rsid w:val="00C32E45"/>
    <w:rsid w:val="00C33396"/>
    <w:rsid w:val="00C33879"/>
    <w:rsid w:val="00C33881"/>
    <w:rsid w:val="00C34024"/>
    <w:rsid w:val="00C34B1D"/>
    <w:rsid w:val="00C35587"/>
    <w:rsid w:val="00C35AA0"/>
    <w:rsid w:val="00C368DE"/>
    <w:rsid w:val="00C36E64"/>
    <w:rsid w:val="00C37C99"/>
    <w:rsid w:val="00C37CC1"/>
    <w:rsid w:val="00C37E33"/>
    <w:rsid w:val="00C4035E"/>
    <w:rsid w:val="00C41A20"/>
    <w:rsid w:val="00C41B86"/>
    <w:rsid w:val="00C42822"/>
    <w:rsid w:val="00C42954"/>
    <w:rsid w:val="00C43533"/>
    <w:rsid w:val="00C4384E"/>
    <w:rsid w:val="00C43BA7"/>
    <w:rsid w:val="00C43FBD"/>
    <w:rsid w:val="00C441C1"/>
    <w:rsid w:val="00C44A16"/>
    <w:rsid w:val="00C44E0B"/>
    <w:rsid w:val="00C44E4A"/>
    <w:rsid w:val="00C45235"/>
    <w:rsid w:val="00C45308"/>
    <w:rsid w:val="00C454F5"/>
    <w:rsid w:val="00C4580B"/>
    <w:rsid w:val="00C45B50"/>
    <w:rsid w:val="00C469A3"/>
    <w:rsid w:val="00C46A58"/>
    <w:rsid w:val="00C473D6"/>
    <w:rsid w:val="00C47B86"/>
    <w:rsid w:val="00C50815"/>
    <w:rsid w:val="00C51FEB"/>
    <w:rsid w:val="00C5211C"/>
    <w:rsid w:val="00C5479D"/>
    <w:rsid w:val="00C54BB8"/>
    <w:rsid w:val="00C5687F"/>
    <w:rsid w:val="00C571D3"/>
    <w:rsid w:val="00C5730C"/>
    <w:rsid w:val="00C57CBC"/>
    <w:rsid w:val="00C57E8D"/>
    <w:rsid w:val="00C60094"/>
    <w:rsid w:val="00C606E2"/>
    <w:rsid w:val="00C606F2"/>
    <w:rsid w:val="00C607DC"/>
    <w:rsid w:val="00C60C86"/>
    <w:rsid w:val="00C60FFB"/>
    <w:rsid w:val="00C6180E"/>
    <w:rsid w:val="00C61D8F"/>
    <w:rsid w:val="00C62F1D"/>
    <w:rsid w:val="00C63BC3"/>
    <w:rsid w:val="00C63BF3"/>
    <w:rsid w:val="00C6418A"/>
    <w:rsid w:val="00C64530"/>
    <w:rsid w:val="00C64F68"/>
    <w:rsid w:val="00C656E7"/>
    <w:rsid w:val="00C669E4"/>
    <w:rsid w:val="00C66C97"/>
    <w:rsid w:val="00C70273"/>
    <w:rsid w:val="00C702D9"/>
    <w:rsid w:val="00C71417"/>
    <w:rsid w:val="00C71CC5"/>
    <w:rsid w:val="00C7219E"/>
    <w:rsid w:val="00C72AFC"/>
    <w:rsid w:val="00C72CAF"/>
    <w:rsid w:val="00C72FEF"/>
    <w:rsid w:val="00C7360E"/>
    <w:rsid w:val="00C73F0E"/>
    <w:rsid w:val="00C742FB"/>
    <w:rsid w:val="00C74D92"/>
    <w:rsid w:val="00C75B16"/>
    <w:rsid w:val="00C763FB"/>
    <w:rsid w:val="00C7709D"/>
    <w:rsid w:val="00C802C8"/>
    <w:rsid w:val="00C80F59"/>
    <w:rsid w:val="00C81396"/>
    <w:rsid w:val="00C81459"/>
    <w:rsid w:val="00C81AE2"/>
    <w:rsid w:val="00C81DA4"/>
    <w:rsid w:val="00C8265C"/>
    <w:rsid w:val="00C82B07"/>
    <w:rsid w:val="00C85307"/>
    <w:rsid w:val="00C865C4"/>
    <w:rsid w:val="00C865E2"/>
    <w:rsid w:val="00C87AE4"/>
    <w:rsid w:val="00C87F29"/>
    <w:rsid w:val="00C902E3"/>
    <w:rsid w:val="00C9135E"/>
    <w:rsid w:val="00C9206F"/>
    <w:rsid w:val="00C9229D"/>
    <w:rsid w:val="00C923CF"/>
    <w:rsid w:val="00C93429"/>
    <w:rsid w:val="00C938D2"/>
    <w:rsid w:val="00C944DF"/>
    <w:rsid w:val="00C9483E"/>
    <w:rsid w:val="00C960A8"/>
    <w:rsid w:val="00C965AB"/>
    <w:rsid w:val="00C96BBD"/>
    <w:rsid w:val="00C96D00"/>
    <w:rsid w:val="00C97623"/>
    <w:rsid w:val="00C97700"/>
    <w:rsid w:val="00C977C4"/>
    <w:rsid w:val="00CA08E5"/>
    <w:rsid w:val="00CA0911"/>
    <w:rsid w:val="00CA18C4"/>
    <w:rsid w:val="00CA1F1F"/>
    <w:rsid w:val="00CA22EE"/>
    <w:rsid w:val="00CA2826"/>
    <w:rsid w:val="00CA392F"/>
    <w:rsid w:val="00CA3F38"/>
    <w:rsid w:val="00CA4977"/>
    <w:rsid w:val="00CA5520"/>
    <w:rsid w:val="00CA698C"/>
    <w:rsid w:val="00CA6AE1"/>
    <w:rsid w:val="00CA7A2A"/>
    <w:rsid w:val="00CA7AFC"/>
    <w:rsid w:val="00CB098D"/>
    <w:rsid w:val="00CB2630"/>
    <w:rsid w:val="00CB2E70"/>
    <w:rsid w:val="00CB2FF0"/>
    <w:rsid w:val="00CB34D1"/>
    <w:rsid w:val="00CB4AE5"/>
    <w:rsid w:val="00CB5023"/>
    <w:rsid w:val="00CB5465"/>
    <w:rsid w:val="00CB61B9"/>
    <w:rsid w:val="00CB6E48"/>
    <w:rsid w:val="00CB7C4E"/>
    <w:rsid w:val="00CB7FDF"/>
    <w:rsid w:val="00CC0277"/>
    <w:rsid w:val="00CC1D28"/>
    <w:rsid w:val="00CC242A"/>
    <w:rsid w:val="00CC2714"/>
    <w:rsid w:val="00CC29D3"/>
    <w:rsid w:val="00CC388C"/>
    <w:rsid w:val="00CC3C07"/>
    <w:rsid w:val="00CC476C"/>
    <w:rsid w:val="00CC504E"/>
    <w:rsid w:val="00CC557B"/>
    <w:rsid w:val="00CC574C"/>
    <w:rsid w:val="00CC7281"/>
    <w:rsid w:val="00CC7B83"/>
    <w:rsid w:val="00CD0559"/>
    <w:rsid w:val="00CD1C42"/>
    <w:rsid w:val="00CD1CF4"/>
    <w:rsid w:val="00CD202C"/>
    <w:rsid w:val="00CD209C"/>
    <w:rsid w:val="00CD2EBD"/>
    <w:rsid w:val="00CD3A95"/>
    <w:rsid w:val="00CD3AAB"/>
    <w:rsid w:val="00CD5D45"/>
    <w:rsid w:val="00CD62F5"/>
    <w:rsid w:val="00CD6410"/>
    <w:rsid w:val="00CE10F7"/>
    <w:rsid w:val="00CE1F48"/>
    <w:rsid w:val="00CE2381"/>
    <w:rsid w:val="00CE2BAE"/>
    <w:rsid w:val="00CE2DA6"/>
    <w:rsid w:val="00CE39A3"/>
    <w:rsid w:val="00CE4744"/>
    <w:rsid w:val="00CE4DE1"/>
    <w:rsid w:val="00CE4FBA"/>
    <w:rsid w:val="00CE51B5"/>
    <w:rsid w:val="00CE5215"/>
    <w:rsid w:val="00CE570D"/>
    <w:rsid w:val="00CE5A5E"/>
    <w:rsid w:val="00CE6445"/>
    <w:rsid w:val="00CE6B7F"/>
    <w:rsid w:val="00CE7BB5"/>
    <w:rsid w:val="00CF0654"/>
    <w:rsid w:val="00CF06AD"/>
    <w:rsid w:val="00CF08F7"/>
    <w:rsid w:val="00CF12D4"/>
    <w:rsid w:val="00CF1DE6"/>
    <w:rsid w:val="00CF2B48"/>
    <w:rsid w:val="00CF7753"/>
    <w:rsid w:val="00D00047"/>
    <w:rsid w:val="00D00D79"/>
    <w:rsid w:val="00D01187"/>
    <w:rsid w:val="00D0157D"/>
    <w:rsid w:val="00D038FA"/>
    <w:rsid w:val="00D048B7"/>
    <w:rsid w:val="00D04A71"/>
    <w:rsid w:val="00D05CAE"/>
    <w:rsid w:val="00D05E9C"/>
    <w:rsid w:val="00D0617B"/>
    <w:rsid w:val="00D06E5B"/>
    <w:rsid w:val="00D07871"/>
    <w:rsid w:val="00D07BD9"/>
    <w:rsid w:val="00D1046F"/>
    <w:rsid w:val="00D11010"/>
    <w:rsid w:val="00D11694"/>
    <w:rsid w:val="00D117B7"/>
    <w:rsid w:val="00D11B29"/>
    <w:rsid w:val="00D11E0A"/>
    <w:rsid w:val="00D11FB2"/>
    <w:rsid w:val="00D126BC"/>
    <w:rsid w:val="00D13221"/>
    <w:rsid w:val="00D134F1"/>
    <w:rsid w:val="00D13A29"/>
    <w:rsid w:val="00D13F42"/>
    <w:rsid w:val="00D14A1D"/>
    <w:rsid w:val="00D159C2"/>
    <w:rsid w:val="00D15A08"/>
    <w:rsid w:val="00D16897"/>
    <w:rsid w:val="00D1724B"/>
    <w:rsid w:val="00D177DF"/>
    <w:rsid w:val="00D202CF"/>
    <w:rsid w:val="00D20959"/>
    <w:rsid w:val="00D20DF0"/>
    <w:rsid w:val="00D22E3C"/>
    <w:rsid w:val="00D247BC"/>
    <w:rsid w:val="00D24BDA"/>
    <w:rsid w:val="00D256A9"/>
    <w:rsid w:val="00D25AF9"/>
    <w:rsid w:val="00D260E2"/>
    <w:rsid w:val="00D262B0"/>
    <w:rsid w:val="00D26A5B"/>
    <w:rsid w:val="00D26FD4"/>
    <w:rsid w:val="00D2775A"/>
    <w:rsid w:val="00D30037"/>
    <w:rsid w:val="00D309B3"/>
    <w:rsid w:val="00D31225"/>
    <w:rsid w:val="00D326EA"/>
    <w:rsid w:val="00D32966"/>
    <w:rsid w:val="00D33707"/>
    <w:rsid w:val="00D33B8A"/>
    <w:rsid w:val="00D33C7D"/>
    <w:rsid w:val="00D341A4"/>
    <w:rsid w:val="00D341BB"/>
    <w:rsid w:val="00D34361"/>
    <w:rsid w:val="00D34C99"/>
    <w:rsid w:val="00D355C9"/>
    <w:rsid w:val="00D35692"/>
    <w:rsid w:val="00D35CCC"/>
    <w:rsid w:val="00D36FAD"/>
    <w:rsid w:val="00D372B9"/>
    <w:rsid w:val="00D37312"/>
    <w:rsid w:val="00D37F4A"/>
    <w:rsid w:val="00D403F3"/>
    <w:rsid w:val="00D40574"/>
    <w:rsid w:val="00D40EA1"/>
    <w:rsid w:val="00D42ADB"/>
    <w:rsid w:val="00D430E8"/>
    <w:rsid w:val="00D4326B"/>
    <w:rsid w:val="00D436DE"/>
    <w:rsid w:val="00D43DD4"/>
    <w:rsid w:val="00D44989"/>
    <w:rsid w:val="00D449B2"/>
    <w:rsid w:val="00D44D89"/>
    <w:rsid w:val="00D45147"/>
    <w:rsid w:val="00D45A66"/>
    <w:rsid w:val="00D4690F"/>
    <w:rsid w:val="00D47B7B"/>
    <w:rsid w:val="00D52191"/>
    <w:rsid w:val="00D5340D"/>
    <w:rsid w:val="00D54854"/>
    <w:rsid w:val="00D54898"/>
    <w:rsid w:val="00D55D72"/>
    <w:rsid w:val="00D567ED"/>
    <w:rsid w:val="00D569B5"/>
    <w:rsid w:val="00D579BC"/>
    <w:rsid w:val="00D60803"/>
    <w:rsid w:val="00D608A3"/>
    <w:rsid w:val="00D60EFF"/>
    <w:rsid w:val="00D625BD"/>
    <w:rsid w:val="00D62A8C"/>
    <w:rsid w:val="00D62F64"/>
    <w:rsid w:val="00D64B7D"/>
    <w:rsid w:val="00D66A77"/>
    <w:rsid w:val="00D70729"/>
    <w:rsid w:val="00D715FC"/>
    <w:rsid w:val="00D72770"/>
    <w:rsid w:val="00D72E77"/>
    <w:rsid w:val="00D73C25"/>
    <w:rsid w:val="00D73D22"/>
    <w:rsid w:val="00D73FC9"/>
    <w:rsid w:val="00D74994"/>
    <w:rsid w:val="00D75E85"/>
    <w:rsid w:val="00D769DB"/>
    <w:rsid w:val="00D76C52"/>
    <w:rsid w:val="00D76C72"/>
    <w:rsid w:val="00D779DD"/>
    <w:rsid w:val="00D77FDF"/>
    <w:rsid w:val="00D803A6"/>
    <w:rsid w:val="00D80EB0"/>
    <w:rsid w:val="00D823FD"/>
    <w:rsid w:val="00D8271D"/>
    <w:rsid w:val="00D82D21"/>
    <w:rsid w:val="00D83BE6"/>
    <w:rsid w:val="00D84378"/>
    <w:rsid w:val="00D845FE"/>
    <w:rsid w:val="00D84B8D"/>
    <w:rsid w:val="00D84F72"/>
    <w:rsid w:val="00D85AF6"/>
    <w:rsid w:val="00D872BB"/>
    <w:rsid w:val="00D87923"/>
    <w:rsid w:val="00D87DBB"/>
    <w:rsid w:val="00D87EBE"/>
    <w:rsid w:val="00D9005C"/>
    <w:rsid w:val="00D9045C"/>
    <w:rsid w:val="00D91DF3"/>
    <w:rsid w:val="00D91EC6"/>
    <w:rsid w:val="00D92CD3"/>
    <w:rsid w:val="00D9369A"/>
    <w:rsid w:val="00D940D1"/>
    <w:rsid w:val="00D94780"/>
    <w:rsid w:val="00D95326"/>
    <w:rsid w:val="00D95600"/>
    <w:rsid w:val="00D9591B"/>
    <w:rsid w:val="00D95AA2"/>
    <w:rsid w:val="00D96443"/>
    <w:rsid w:val="00D9651E"/>
    <w:rsid w:val="00D97D2F"/>
    <w:rsid w:val="00DA0592"/>
    <w:rsid w:val="00DA1082"/>
    <w:rsid w:val="00DA1150"/>
    <w:rsid w:val="00DA1C75"/>
    <w:rsid w:val="00DA1FBE"/>
    <w:rsid w:val="00DA2E57"/>
    <w:rsid w:val="00DA3A5E"/>
    <w:rsid w:val="00DA4026"/>
    <w:rsid w:val="00DA42AA"/>
    <w:rsid w:val="00DA4310"/>
    <w:rsid w:val="00DA45D4"/>
    <w:rsid w:val="00DA466A"/>
    <w:rsid w:val="00DA4958"/>
    <w:rsid w:val="00DA4BFE"/>
    <w:rsid w:val="00DA56E0"/>
    <w:rsid w:val="00DA596A"/>
    <w:rsid w:val="00DA5DD6"/>
    <w:rsid w:val="00DA5F65"/>
    <w:rsid w:val="00DA606D"/>
    <w:rsid w:val="00DA6DF5"/>
    <w:rsid w:val="00DA714D"/>
    <w:rsid w:val="00DB04CE"/>
    <w:rsid w:val="00DB0DD2"/>
    <w:rsid w:val="00DB116B"/>
    <w:rsid w:val="00DB121C"/>
    <w:rsid w:val="00DB15ED"/>
    <w:rsid w:val="00DB1AB1"/>
    <w:rsid w:val="00DB3486"/>
    <w:rsid w:val="00DB3492"/>
    <w:rsid w:val="00DB4859"/>
    <w:rsid w:val="00DB48FB"/>
    <w:rsid w:val="00DB5628"/>
    <w:rsid w:val="00DB5E66"/>
    <w:rsid w:val="00DB6F1C"/>
    <w:rsid w:val="00DB747B"/>
    <w:rsid w:val="00DB7C41"/>
    <w:rsid w:val="00DC0045"/>
    <w:rsid w:val="00DC2872"/>
    <w:rsid w:val="00DC3261"/>
    <w:rsid w:val="00DC42C0"/>
    <w:rsid w:val="00DC45FF"/>
    <w:rsid w:val="00DC496A"/>
    <w:rsid w:val="00DC50F9"/>
    <w:rsid w:val="00DC6938"/>
    <w:rsid w:val="00DC6F60"/>
    <w:rsid w:val="00DC70D3"/>
    <w:rsid w:val="00DC731A"/>
    <w:rsid w:val="00DC74A1"/>
    <w:rsid w:val="00DC7574"/>
    <w:rsid w:val="00DD062E"/>
    <w:rsid w:val="00DD06F5"/>
    <w:rsid w:val="00DD0768"/>
    <w:rsid w:val="00DD143F"/>
    <w:rsid w:val="00DD1726"/>
    <w:rsid w:val="00DD1A4E"/>
    <w:rsid w:val="00DD1CCF"/>
    <w:rsid w:val="00DD2591"/>
    <w:rsid w:val="00DD27CC"/>
    <w:rsid w:val="00DD3DB7"/>
    <w:rsid w:val="00DD4078"/>
    <w:rsid w:val="00DD47CE"/>
    <w:rsid w:val="00DD61FE"/>
    <w:rsid w:val="00DD721F"/>
    <w:rsid w:val="00DD77A2"/>
    <w:rsid w:val="00DD7E08"/>
    <w:rsid w:val="00DE068A"/>
    <w:rsid w:val="00DE0BDC"/>
    <w:rsid w:val="00DE21AD"/>
    <w:rsid w:val="00DE25D1"/>
    <w:rsid w:val="00DE2970"/>
    <w:rsid w:val="00DE2CF6"/>
    <w:rsid w:val="00DE50C0"/>
    <w:rsid w:val="00DE5182"/>
    <w:rsid w:val="00DE5494"/>
    <w:rsid w:val="00DE550A"/>
    <w:rsid w:val="00DE5820"/>
    <w:rsid w:val="00DE5CB5"/>
    <w:rsid w:val="00DE6121"/>
    <w:rsid w:val="00DE63C8"/>
    <w:rsid w:val="00DE6858"/>
    <w:rsid w:val="00DE772E"/>
    <w:rsid w:val="00DE779D"/>
    <w:rsid w:val="00DE7D05"/>
    <w:rsid w:val="00DE7E86"/>
    <w:rsid w:val="00DE7EB8"/>
    <w:rsid w:val="00DF0388"/>
    <w:rsid w:val="00DF11C5"/>
    <w:rsid w:val="00DF13CA"/>
    <w:rsid w:val="00DF1F65"/>
    <w:rsid w:val="00DF21FA"/>
    <w:rsid w:val="00DF3FC8"/>
    <w:rsid w:val="00DF54C7"/>
    <w:rsid w:val="00DF72D8"/>
    <w:rsid w:val="00DF7988"/>
    <w:rsid w:val="00DF7D1E"/>
    <w:rsid w:val="00E0044D"/>
    <w:rsid w:val="00E00A6C"/>
    <w:rsid w:val="00E01BC7"/>
    <w:rsid w:val="00E01EA2"/>
    <w:rsid w:val="00E0210B"/>
    <w:rsid w:val="00E02185"/>
    <w:rsid w:val="00E03653"/>
    <w:rsid w:val="00E03764"/>
    <w:rsid w:val="00E03D7E"/>
    <w:rsid w:val="00E03EBD"/>
    <w:rsid w:val="00E04794"/>
    <w:rsid w:val="00E059D4"/>
    <w:rsid w:val="00E05CC3"/>
    <w:rsid w:val="00E05EA8"/>
    <w:rsid w:val="00E06114"/>
    <w:rsid w:val="00E06CC2"/>
    <w:rsid w:val="00E06EE0"/>
    <w:rsid w:val="00E070AC"/>
    <w:rsid w:val="00E0714B"/>
    <w:rsid w:val="00E0790D"/>
    <w:rsid w:val="00E1067A"/>
    <w:rsid w:val="00E1089B"/>
    <w:rsid w:val="00E108D7"/>
    <w:rsid w:val="00E10BEA"/>
    <w:rsid w:val="00E11277"/>
    <w:rsid w:val="00E11294"/>
    <w:rsid w:val="00E11ED6"/>
    <w:rsid w:val="00E142FD"/>
    <w:rsid w:val="00E1477A"/>
    <w:rsid w:val="00E14C9F"/>
    <w:rsid w:val="00E14EFF"/>
    <w:rsid w:val="00E15F35"/>
    <w:rsid w:val="00E16E33"/>
    <w:rsid w:val="00E206FD"/>
    <w:rsid w:val="00E20C40"/>
    <w:rsid w:val="00E211A0"/>
    <w:rsid w:val="00E214A9"/>
    <w:rsid w:val="00E21EA1"/>
    <w:rsid w:val="00E224A3"/>
    <w:rsid w:val="00E2292F"/>
    <w:rsid w:val="00E22DAA"/>
    <w:rsid w:val="00E22EFE"/>
    <w:rsid w:val="00E235BF"/>
    <w:rsid w:val="00E24517"/>
    <w:rsid w:val="00E24AD4"/>
    <w:rsid w:val="00E2610F"/>
    <w:rsid w:val="00E26EBA"/>
    <w:rsid w:val="00E26FB0"/>
    <w:rsid w:val="00E27A19"/>
    <w:rsid w:val="00E27AA9"/>
    <w:rsid w:val="00E27F78"/>
    <w:rsid w:val="00E307E7"/>
    <w:rsid w:val="00E30825"/>
    <w:rsid w:val="00E30B87"/>
    <w:rsid w:val="00E31714"/>
    <w:rsid w:val="00E319D8"/>
    <w:rsid w:val="00E32729"/>
    <w:rsid w:val="00E32C0D"/>
    <w:rsid w:val="00E334C9"/>
    <w:rsid w:val="00E34B1E"/>
    <w:rsid w:val="00E34E12"/>
    <w:rsid w:val="00E35566"/>
    <w:rsid w:val="00E35E5C"/>
    <w:rsid w:val="00E36181"/>
    <w:rsid w:val="00E36475"/>
    <w:rsid w:val="00E36BC1"/>
    <w:rsid w:val="00E3702A"/>
    <w:rsid w:val="00E37554"/>
    <w:rsid w:val="00E37602"/>
    <w:rsid w:val="00E37ACF"/>
    <w:rsid w:val="00E37D0C"/>
    <w:rsid w:val="00E37E04"/>
    <w:rsid w:val="00E41D17"/>
    <w:rsid w:val="00E430A6"/>
    <w:rsid w:val="00E44579"/>
    <w:rsid w:val="00E447F4"/>
    <w:rsid w:val="00E451BF"/>
    <w:rsid w:val="00E45909"/>
    <w:rsid w:val="00E467A1"/>
    <w:rsid w:val="00E47248"/>
    <w:rsid w:val="00E47C0B"/>
    <w:rsid w:val="00E47D39"/>
    <w:rsid w:val="00E502B2"/>
    <w:rsid w:val="00E5093A"/>
    <w:rsid w:val="00E5096A"/>
    <w:rsid w:val="00E51017"/>
    <w:rsid w:val="00E5176D"/>
    <w:rsid w:val="00E51803"/>
    <w:rsid w:val="00E531FF"/>
    <w:rsid w:val="00E5322D"/>
    <w:rsid w:val="00E53AB9"/>
    <w:rsid w:val="00E53B4C"/>
    <w:rsid w:val="00E53D8E"/>
    <w:rsid w:val="00E5519A"/>
    <w:rsid w:val="00E55795"/>
    <w:rsid w:val="00E56D48"/>
    <w:rsid w:val="00E62135"/>
    <w:rsid w:val="00E6265B"/>
    <w:rsid w:val="00E6315E"/>
    <w:rsid w:val="00E63846"/>
    <w:rsid w:val="00E640C4"/>
    <w:rsid w:val="00E644F8"/>
    <w:rsid w:val="00E6554D"/>
    <w:rsid w:val="00E66964"/>
    <w:rsid w:val="00E67450"/>
    <w:rsid w:val="00E70F26"/>
    <w:rsid w:val="00E712B7"/>
    <w:rsid w:val="00E713E7"/>
    <w:rsid w:val="00E72FF9"/>
    <w:rsid w:val="00E73511"/>
    <w:rsid w:val="00E75825"/>
    <w:rsid w:val="00E76000"/>
    <w:rsid w:val="00E762EC"/>
    <w:rsid w:val="00E76751"/>
    <w:rsid w:val="00E76B9F"/>
    <w:rsid w:val="00E7730F"/>
    <w:rsid w:val="00E7754F"/>
    <w:rsid w:val="00E80DAB"/>
    <w:rsid w:val="00E80EF1"/>
    <w:rsid w:val="00E812D2"/>
    <w:rsid w:val="00E81C97"/>
    <w:rsid w:val="00E836B7"/>
    <w:rsid w:val="00E83978"/>
    <w:rsid w:val="00E83E67"/>
    <w:rsid w:val="00E84E7E"/>
    <w:rsid w:val="00E85203"/>
    <w:rsid w:val="00E85536"/>
    <w:rsid w:val="00E85EDF"/>
    <w:rsid w:val="00E87635"/>
    <w:rsid w:val="00E901F3"/>
    <w:rsid w:val="00E92542"/>
    <w:rsid w:val="00E92FE2"/>
    <w:rsid w:val="00E934B9"/>
    <w:rsid w:val="00E93610"/>
    <w:rsid w:val="00E946B8"/>
    <w:rsid w:val="00E94B68"/>
    <w:rsid w:val="00E94C3D"/>
    <w:rsid w:val="00E94C9C"/>
    <w:rsid w:val="00E95F07"/>
    <w:rsid w:val="00E975E6"/>
    <w:rsid w:val="00E97A0B"/>
    <w:rsid w:val="00EA104C"/>
    <w:rsid w:val="00EA1292"/>
    <w:rsid w:val="00EA247E"/>
    <w:rsid w:val="00EA352F"/>
    <w:rsid w:val="00EA3BF8"/>
    <w:rsid w:val="00EA44F5"/>
    <w:rsid w:val="00EA513D"/>
    <w:rsid w:val="00EA6175"/>
    <w:rsid w:val="00EA6B5B"/>
    <w:rsid w:val="00EA7697"/>
    <w:rsid w:val="00EB0238"/>
    <w:rsid w:val="00EB0710"/>
    <w:rsid w:val="00EB0C7E"/>
    <w:rsid w:val="00EB1A91"/>
    <w:rsid w:val="00EB1CD2"/>
    <w:rsid w:val="00EB2734"/>
    <w:rsid w:val="00EB3C12"/>
    <w:rsid w:val="00EB4414"/>
    <w:rsid w:val="00EB4A5E"/>
    <w:rsid w:val="00EB688B"/>
    <w:rsid w:val="00EB6F96"/>
    <w:rsid w:val="00EB798A"/>
    <w:rsid w:val="00EB7BFD"/>
    <w:rsid w:val="00EB7FBA"/>
    <w:rsid w:val="00EC0E5A"/>
    <w:rsid w:val="00EC1883"/>
    <w:rsid w:val="00EC1DEC"/>
    <w:rsid w:val="00EC1FE1"/>
    <w:rsid w:val="00EC296B"/>
    <w:rsid w:val="00EC303D"/>
    <w:rsid w:val="00EC424D"/>
    <w:rsid w:val="00EC4274"/>
    <w:rsid w:val="00EC57C3"/>
    <w:rsid w:val="00EC594A"/>
    <w:rsid w:val="00EC5E4E"/>
    <w:rsid w:val="00EC5F0B"/>
    <w:rsid w:val="00EC6023"/>
    <w:rsid w:val="00EC6579"/>
    <w:rsid w:val="00EC743B"/>
    <w:rsid w:val="00EC75CA"/>
    <w:rsid w:val="00EC778D"/>
    <w:rsid w:val="00ED0819"/>
    <w:rsid w:val="00ED0BD9"/>
    <w:rsid w:val="00ED0F95"/>
    <w:rsid w:val="00ED0FD2"/>
    <w:rsid w:val="00ED1590"/>
    <w:rsid w:val="00ED16D2"/>
    <w:rsid w:val="00ED296C"/>
    <w:rsid w:val="00ED29EB"/>
    <w:rsid w:val="00ED2FEB"/>
    <w:rsid w:val="00ED3BC2"/>
    <w:rsid w:val="00ED4947"/>
    <w:rsid w:val="00ED499C"/>
    <w:rsid w:val="00ED4F2C"/>
    <w:rsid w:val="00ED50C4"/>
    <w:rsid w:val="00ED571F"/>
    <w:rsid w:val="00ED59C2"/>
    <w:rsid w:val="00ED66D8"/>
    <w:rsid w:val="00ED7A1C"/>
    <w:rsid w:val="00ED7D8C"/>
    <w:rsid w:val="00EE0300"/>
    <w:rsid w:val="00EE03B5"/>
    <w:rsid w:val="00EE0D6D"/>
    <w:rsid w:val="00EE1439"/>
    <w:rsid w:val="00EE1E1E"/>
    <w:rsid w:val="00EE1F8F"/>
    <w:rsid w:val="00EE1FCC"/>
    <w:rsid w:val="00EE2422"/>
    <w:rsid w:val="00EE2C08"/>
    <w:rsid w:val="00EE3307"/>
    <w:rsid w:val="00EE39BE"/>
    <w:rsid w:val="00EE43A2"/>
    <w:rsid w:val="00EE4979"/>
    <w:rsid w:val="00EE50A3"/>
    <w:rsid w:val="00EE5299"/>
    <w:rsid w:val="00EE52C0"/>
    <w:rsid w:val="00EE539C"/>
    <w:rsid w:val="00EE670E"/>
    <w:rsid w:val="00EE6E85"/>
    <w:rsid w:val="00EE7672"/>
    <w:rsid w:val="00EE7877"/>
    <w:rsid w:val="00EE79A5"/>
    <w:rsid w:val="00EF0123"/>
    <w:rsid w:val="00EF1E67"/>
    <w:rsid w:val="00EF20B2"/>
    <w:rsid w:val="00EF36B1"/>
    <w:rsid w:val="00EF4972"/>
    <w:rsid w:val="00EF54BC"/>
    <w:rsid w:val="00EF566C"/>
    <w:rsid w:val="00EF5C12"/>
    <w:rsid w:val="00EF63A7"/>
    <w:rsid w:val="00F002E0"/>
    <w:rsid w:val="00F00704"/>
    <w:rsid w:val="00F01507"/>
    <w:rsid w:val="00F017CB"/>
    <w:rsid w:val="00F01D26"/>
    <w:rsid w:val="00F01F61"/>
    <w:rsid w:val="00F02195"/>
    <w:rsid w:val="00F026CD"/>
    <w:rsid w:val="00F02B33"/>
    <w:rsid w:val="00F037A9"/>
    <w:rsid w:val="00F05930"/>
    <w:rsid w:val="00F06CD1"/>
    <w:rsid w:val="00F07EF6"/>
    <w:rsid w:val="00F10998"/>
    <w:rsid w:val="00F10D52"/>
    <w:rsid w:val="00F11739"/>
    <w:rsid w:val="00F117DF"/>
    <w:rsid w:val="00F12CE5"/>
    <w:rsid w:val="00F12D55"/>
    <w:rsid w:val="00F146AF"/>
    <w:rsid w:val="00F15CA1"/>
    <w:rsid w:val="00F1670E"/>
    <w:rsid w:val="00F171FB"/>
    <w:rsid w:val="00F2043D"/>
    <w:rsid w:val="00F206D0"/>
    <w:rsid w:val="00F2113C"/>
    <w:rsid w:val="00F2165A"/>
    <w:rsid w:val="00F22C0A"/>
    <w:rsid w:val="00F2384C"/>
    <w:rsid w:val="00F24414"/>
    <w:rsid w:val="00F25086"/>
    <w:rsid w:val="00F25405"/>
    <w:rsid w:val="00F25710"/>
    <w:rsid w:val="00F2622B"/>
    <w:rsid w:val="00F2782F"/>
    <w:rsid w:val="00F27DDF"/>
    <w:rsid w:val="00F30885"/>
    <w:rsid w:val="00F30B60"/>
    <w:rsid w:val="00F32397"/>
    <w:rsid w:val="00F325E8"/>
    <w:rsid w:val="00F3268E"/>
    <w:rsid w:val="00F32B47"/>
    <w:rsid w:val="00F32D41"/>
    <w:rsid w:val="00F349CF"/>
    <w:rsid w:val="00F349FD"/>
    <w:rsid w:val="00F34FEA"/>
    <w:rsid w:val="00F355DB"/>
    <w:rsid w:val="00F3581E"/>
    <w:rsid w:val="00F358B3"/>
    <w:rsid w:val="00F359BF"/>
    <w:rsid w:val="00F35B9C"/>
    <w:rsid w:val="00F360A7"/>
    <w:rsid w:val="00F364E7"/>
    <w:rsid w:val="00F37873"/>
    <w:rsid w:val="00F40827"/>
    <w:rsid w:val="00F41415"/>
    <w:rsid w:val="00F419DC"/>
    <w:rsid w:val="00F4316B"/>
    <w:rsid w:val="00F447B0"/>
    <w:rsid w:val="00F45872"/>
    <w:rsid w:val="00F458AD"/>
    <w:rsid w:val="00F459F6"/>
    <w:rsid w:val="00F47903"/>
    <w:rsid w:val="00F479B8"/>
    <w:rsid w:val="00F47D3A"/>
    <w:rsid w:val="00F50604"/>
    <w:rsid w:val="00F506F8"/>
    <w:rsid w:val="00F5078A"/>
    <w:rsid w:val="00F509A9"/>
    <w:rsid w:val="00F51B10"/>
    <w:rsid w:val="00F524D7"/>
    <w:rsid w:val="00F53329"/>
    <w:rsid w:val="00F5464A"/>
    <w:rsid w:val="00F551C1"/>
    <w:rsid w:val="00F563AA"/>
    <w:rsid w:val="00F56A35"/>
    <w:rsid w:val="00F61ADB"/>
    <w:rsid w:val="00F61B9C"/>
    <w:rsid w:val="00F61FBD"/>
    <w:rsid w:val="00F63D39"/>
    <w:rsid w:val="00F63E8A"/>
    <w:rsid w:val="00F640F7"/>
    <w:rsid w:val="00F64DC3"/>
    <w:rsid w:val="00F64E57"/>
    <w:rsid w:val="00F66DE4"/>
    <w:rsid w:val="00F6785D"/>
    <w:rsid w:val="00F67E52"/>
    <w:rsid w:val="00F70503"/>
    <w:rsid w:val="00F7050B"/>
    <w:rsid w:val="00F705CB"/>
    <w:rsid w:val="00F70680"/>
    <w:rsid w:val="00F72331"/>
    <w:rsid w:val="00F73730"/>
    <w:rsid w:val="00F73D77"/>
    <w:rsid w:val="00F7439A"/>
    <w:rsid w:val="00F7451E"/>
    <w:rsid w:val="00F74ADA"/>
    <w:rsid w:val="00F74BE8"/>
    <w:rsid w:val="00F74EA7"/>
    <w:rsid w:val="00F753B8"/>
    <w:rsid w:val="00F7640B"/>
    <w:rsid w:val="00F76A5D"/>
    <w:rsid w:val="00F77B0A"/>
    <w:rsid w:val="00F8096B"/>
    <w:rsid w:val="00F81476"/>
    <w:rsid w:val="00F816AD"/>
    <w:rsid w:val="00F817D1"/>
    <w:rsid w:val="00F81959"/>
    <w:rsid w:val="00F81A1A"/>
    <w:rsid w:val="00F81B55"/>
    <w:rsid w:val="00F83E35"/>
    <w:rsid w:val="00F849AB"/>
    <w:rsid w:val="00F84D3C"/>
    <w:rsid w:val="00F84E8F"/>
    <w:rsid w:val="00F85E9B"/>
    <w:rsid w:val="00F8686C"/>
    <w:rsid w:val="00F86A1E"/>
    <w:rsid w:val="00F87311"/>
    <w:rsid w:val="00F875B8"/>
    <w:rsid w:val="00F911D0"/>
    <w:rsid w:val="00F918D6"/>
    <w:rsid w:val="00F91AAE"/>
    <w:rsid w:val="00F92747"/>
    <w:rsid w:val="00F92A5A"/>
    <w:rsid w:val="00F930A1"/>
    <w:rsid w:val="00F93B2C"/>
    <w:rsid w:val="00F94F94"/>
    <w:rsid w:val="00F9594A"/>
    <w:rsid w:val="00F961F3"/>
    <w:rsid w:val="00F96A53"/>
    <w:rsid w:val="00F96BBD"/>
    <w:rsid w:val="00FA233F"/>
    <w:rsid w:val="00FA2504"/>
    <w:rsid w:val="00FA2AAC"/>
    <w:rsid w:val="00FA3389"/>
    <w:rsid w:val="00FA34E5"/>
    <w:rsid w:val="00FA3635"/>
    <w:rsid w:val="00FA38E4"/>
    <w:rsid w:val="00FA3A12"/>
    <w:rsid w:val="00FA3A75"/>
    <w:rsid w:val="00FA4687"/>
    <w:rsid w:val="00FA4AB1"/>
    <w:rsid w:val="00FA5571"/>
    <w:rsid w:val="00FA5CA5"/>
    <w:rsid w:val="00FA6699"/>
    <w:rsid w:val="00FA67B3"/>
    <w:rsid w:val="00FA6E6C"/>
    <w:rsid w:val="00FA71B8"/>
    <w:rsid w:val="00FA75A0"/>
    <w:rsid w:val="00FA7992"/>
    <w:rsid w:val="00FA7D05"/>
    <w:rsid w:val="00FA7FB9"/>
    <w:rsid w:val="00FB0571"/>
    <w:rsid w:val="00FB07C2"/>
    <w:rsid w:val="00FB095F"/>
    <w:rsid w:val="00FB106C"/>
    <w:rsid w:val="00FB16B8"/>
    <w:rsid w:val="00FB1747"/>
    <w:rsid w:val="00FB1B04"/>
    <w:rsid w:val="00FB1D70"/>
    <w:rsid w:val="00FB21BC"/>
    <w:rsid w:val="00FB23A8"/>
    <w:rsid w:val="00FB26A2"/>
    <w:rsid w:val="00FB2725"/>
    <w:rsid w:val="00FB2CC4"/>
    <w:rsid w:val="00FB38AB"/>
    <w:rsid w:val="00FB4479"/>
    <w:rsid w:val="00FB44F1"/>
    <w:rsid w:val="00FB5318"/>
    <w:rsid w:val="00FB58C1"/>
    <w:rsid w:val="00FB70CE"/>
    <w:rsid w:val="00FB737C"/>
    <w:rsid w:val="00FC070C"/>
    <w:rsid w:val="00FC0784"/>
    <w:rsid w:val="00FC1332"/>
    <w:rsid w:val="00FC1520"/>
    <w:rsid w:val="00FC1581"/>
    <w:rsid w:val="00FC15DE"/>
    <w:rsid w:val="00FC23D3"/>
    <w:rsid w:val="00FC2415"/>
    <w:rsid w:val="00FC2975"/>
    <w:rsid w:val="00FC2F48"/>
    <w:rsid w:val="00FC3058"/>
    <w:rsid w:val="00FC3392"/>
    <w:rsid w:val="00FC39BA"/>
    <w:rsid w:val="00FC3B57"/>
    <w:rsid w:val="00FC465A"/>
    <w:rsid w:val="00FC4EA1"/>
    <w:rsid w:val="00FC5B6D"/>
    <w:rsid w:val="00FC5C14"/>
    <w:rsid w:val="00FC5C90"/>
    <w:rsid w:val="00FC5FE1"/>
    <w:rsid w:val="00FC6662"/>
    <w:rsid w:val="00FC7BA6"/>
    <w:rsid w:val="00FC7BD2"/>
    <w:rsid w:val="00FD19EF"/>
    <w:rsid w:val="00FD2440"/>
    <w:rsid w:val="00FD2642"/>
    <w:rsid w:val="00FD28B6"/>
    <w:rsid w:val="00FD2AE8"/>
    <w:rsid w:val="00FD30F9"/>
    <w:rsid w:val="00FD4626"/>
    <w:rsid w:val="00FD5C50"/>
    <w:rsid w:val="00FD5C8A"/>
    <w:rsid w:val="00FD6B7B"/>
    <w:rsid w:val="00FD7135"/>
    <w:rsid w:val="00FD715B"/>
    <w:rsid w:val="00FD73F0"/>
    <w:rsid w:val="00FD756F"/>
    <w:rsid w:val="00FD7B28"/>
    <w:rsid w:val="00FE021F"/>
    <w:rsid w:val="00FE1661"/>
    <w:rsid w:val="00FE224E"/>
    <w:rsid w:val="00FE269E"/>
    <w:rsid w:val="00FE2EB1"/>
    <w:rsid w:val="00FE2EC8"/>
    <w:rsid w:val="00FE324C"/>
    <w:rsid w:val="00FE3F11"/>
    <w:rsid w:val="00FE4235"/>
    <w:rsid w:val="00FE50BD"/>
    <w:rsid w:val="00FE52E7"/>
    <w:rsid w:val="00FE539E"/>
    <w:rsid w:val="00FE5E06"/>
    <w:rsid w:val="00FF034D"/>
    <w:rsid w:val="00FF04F4"/>
    <w:rsid w:val="00FF0AF8"/>
    <w:rsid w:val="00FF0FDA"/>
    <w:rsid w:val="00FF163C"/>
    <w:rsid w:val="00FF2003"/>
    <w:rsid w:val="00FF3707"/>
    <w:rsid w:val="00FF46C4"/>
    <w:rsid w:val="00FF4FDD"/>
    <w:rsid w:val="00FF50A0"/>
    <w:rsid w:val="00FF50A5"/>
    <w:rsid w:val="00FF56F9"/>
    <w:rsid w:val="00FF6A87"/>
    <w:rsid w:val="00FF6FE9"/>
    <w:rsid w:val="00FF75E9"/>
    <w:rsid w:val="00FF7C4A"/>
    <w:rsid w:val="00FF7EB9"/>
    <w:rsid w:val="6F11E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5A29451"/>
  <w14:defaultImageDpi w14:val="32767"/>
  <w15:docId w15:val="{D30F096E-59C3-4824-9AD2-9626C9559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before="120" w:after="120" w:line="288"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6C0"/>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semiHidden/>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customStyle="1" w:styleId="sc91">
    <w:name w:val="sc91"/>
    <w:basedOn w:val="DefaultParagraphFont"/>
    <w:rsid w:val="005F7840"/>
    <w:rPr>
      <w:rFonts w:ascii="Courier New" w:hAnsi="Courier New" w:cs="Courier New" w:hint="default"/>
      <w:color w:val="804000"/>
      <w:sz w:val="20"/>
      <w:szCs w:val="20"/>
    </w:rPr>
  </w:style>
  <w:style w:type="paragraph" w:styleId="EndnoteText">
    <w:name w:val="endnote text"/>
    <w:basedOn w:val="Normal"/>
    <w:link w:val="EndnoteTextChar"/>
    <w:uiPriority w:val="99"/>
    <w:semiHidden/>
    <w:unhideWhenUsed/>
    <w:rsid w:val="007E7DEB"/>
    <w:pPr>
      <w:spacing w:before="0" w:after="0" w:line="240" w:lineRule="auto"/>
    </w:pPr>
    <w:rPr>
      <w:sz w:val="20"/>
    </w:rPr>
  </w:style>
  <w:style w:type="character" w:customStyle="1" w:styleId="EndnoteTextChar">
    <w:name w:val="Endnote Text Char"/>
    <w:basedOn w:val="DefaultParagraphFont"/>
    <w:link w:val="EndnoteText"/>
    <w:uiPriority w:val="99"/>
    <w:semiHidden/>
    <w:rsid w:val="007E7DEB"/>
    <w:rPr>
      <w:rFonts w:ascii="Times New Roman" w:hAnsi="Times New Roman"/>
    </w:rPr>
  </w:style>
  <w:style w:type="character" w:styleId="EndnoteReference">
    <w:name w:val="endnote reference"/>
    <w:basedOn w:val="DefaultParagraphFont"/>
    <w:uiPriority w:val="99"/>
    <w:semiHidden/>
    <w:unhideWhenUsed/>
    <w:rsid w:val="007E7DEB"/>
    <w:rPr>
      <w:vertAlign w:val="superscript"/>
    </w:rPr>
  </w:style>
  <w:style w:type="paragraph" w:customStyle="1" w:styleId="TableParagraph">
    <w:name w:val="Table Paragraph"/>
    <w:basedOn w:val="Normal"/>
    <w:uiPriority w:val="1"/>
    <w:qFormat/>
    <w:rsid w:val="0029524B"/>
    <w:pPr>
      <w:widowControl w:val="0"/>
      <w:autoSpaceDE w:val="0"/>
      <w:autoSpaceDN w:val="0"/>
      <w:spacing w:before="0" w:after="0" w:line="240" w:lineRule="auto"/>
      <w:ind w:firstLine="0"/>
      <w:jc w:val="center"/>
    </w:pPr>
    <w:rPr>
      <w:rFonts w:eastAsia="Times New Roman" w:cs="Times New Roman"/>
      <w:kern w:val="0"/>
      <w:sz w:val="24"/>
      <w:szCs w:val="22"/>
      <w:lang w:bidi="en-US"/>
    </w:rPr>
  </w:style>
  <w:style w:type="character" w:customStyle="1" w:styleId="UnresolvedMention1">
    <w:name w:val="Unresolved Mention1"/>
    <w:basedOn w:val="DefaultParagraphFont"/>
    <w:uiPriority w:val="99"/>
    <w:semiHidden/>
    <w:unhideWhenUsed/>
    <w:rsid w:val="00B979CD"/>
    <w:rPr>
      <w:color w:val="605E5C"/>
      <w:shd w:val="clear" w:color="auto" w:fill="E1DFDD"/>
    </w:rPr>
  </w:style>
  <w:style w:type="character" w:styleId="FollowedHyperlink">
    <w:name w:val="FollowedHyperlink"/>
    <w:basedOn w:val="DefaultParagraphFont"/>
    <w:uiPriority w:val="99"/>
    <w:semiHidden/>
    <w:unhideWhenUsed/>
    <w:rsid w:val="008709AA"/>
    <w:rPr>
      <w:color w:val="800080" w:themeColor="followedHyperlink"/>
      <w:u w:val="single"/>
    </w:rPr>
  </w:style>
  <w:style w:type="character" w:customStyle="1" w:styleId="sc71">
    <w:name w:val="sc71"/>
    <w:basedOn w:val="DefaultParagraphFont"/>
    <w:rsid w:val="00884727"/>
    <w:rPr>
      <w:rFonts w:ascii="Courier New" w:hAnsi="Courier New" w:cs="Courier New" w:hint="default"/>
      <w:b/>
      <w:bCs/>
      <w:color w:val="804000"/>
      <w:sz w:val="20"/>
      <w:szCs w:val="20"/>
    </w:rPr>
  </w:style>
  <w:style w:type="character" w:customStyle="1" w:styleId="sc8">
    <w:name w:val="sc8"/>
    <w:basedOn w:val="DefaultParagraphFont"/>
    <w:rsid w:val="00884727"/>
    <w:rPr>
      <w:rFonts w:ascii="Courier New" w:hAnsi="Courier New" w:cs="Courier New" w:hint="default"/>
      <w:color w:val="000000"/>
      <w:sz w:val="20"/>
      <w:szCs w:val="20"/>
    </w:rPr>
  </w:style>
  <w:style w:type="character" w:customStyle="1" w:styleId="sc0">
    <w:name w:val="sc0"/>
    <w:basedOn w:val="DefaultParagraphFont"/>
    <w:rsid w:val="00884727"/>
    <w:rPr>
      <w:rFonts w:ascii="Courier New" w:hAnsi="Courier New" w:cs="Courier New" w:hint="default"/>
      <w:color w:val="000000"/>
      <w:sz w:val="20"/>
      <w:szCs w:val="20"/>
    </w:rPr>
  </w:style>
  <w:style w:type="character" w:customStyle="1" w:styleId="sc31">
    <w:name w:val="sc31"/>
    <w:basedOn w:val="DefaultParagraphFont"/>
    <w:rsid w:val="00884727"/>
    <w:rPr>
      <w:rFonts w:ascii="Courier New" w:hAnsi="Courier New" w:cs="Courier New" w:hint="default"/>
      <w:color w:val="FF0000"/>
      <w:sz w:val="20"/>
      <w:szCs w:val="20"/>
    </w:rPr>
  </w:style>
  <w:style w:type="character" w:customStyle="1" w:styleId="sc41">
    <w:name w:val="sc41"/>
    <w:basedOn w:val="DefaultParagraphFont"/>
    <w:rsid w:val="00A26360"/>
    <w:rPr>
      <w:rFonts w:ascii="Courier New" w:hAnsi="Courier New" w:cs="Courier New" w:hint="default"/>
      <w:b/>
      <w:bCs/>
      <w:color w:val="0000FF"/>
      <w:sz w:val="20"/>
      <w:szCs w:val="20"/>
    </w:rPr>
  </w:style>
  <w:style w:type="character" w:customStyle="1" w:styleId="fontstyle01">
    <w:name w:val="fontstyle01"/>
    <w:basedOn w:val="DefaultParagraphFont"/>
    <w:rsid w:val="00A66F65"/>
    <w:rPr>
      <w:rFonts w:ascii="TimesNewRomanPSMT" w:hAnsi="TimesNewRomanPSMT" w:hint="default"/>
      <w:b w:val="0"/>
      <w:bCs w:val="0"/>
      <w:i w:val="0"/>
      <w:iCs w:val="0"/>
      <w:color w:val="000000"/>
      <w:sz w:val="26"/>
      <w:szCs w:val="26"/>
    </w:rPr>
  </w:style>
  <w:style w:type="paragraph" w:styleId="Revision">
    <w:name w:val="Revision"/>
    <w:hidden/>
    <w:uiPriority w:val="99"/>
    <w:semiHidden/>
    <w:rsid w:val="000B0159"/>
    <w:pPr>
      <w:spacing w:before="0" w:after="0" w:line="240" w:lineRule="auto"/>
      <w:ind w:firstLine="0"/>
      <w:jc w:val="left"/>
    </w:pPr>
    <w:rPr>
      <w:rFonts w:ascii="Times New Roman" w:hAnsi="Times New Roman"/>
      <w:sz w:val="26"/>
    </w:rPr>
  </w:style>
  <w:style w:type="character" w:styleId="UnresolvedMention">
    <w:name w:val="Unresolved Mention"/>
    <w:basedOn w:val="DefaultParagraphFont"/>
    <w:uiPriority w:val="99"/>
    <w:semiHidden/>
    <w:unhideWhenUsed/>
    <w:rsid w:val="00366C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825">
      <w:bodyDiv w:val="1"/>
      <w:marLeft w:val="0"/>
      <w:marRight w:val="0"/>
      <w:marTop w:val="0"/>
      <w:marBottom w:val="0"/>
      <w:divBdr>
        <w:top w:val="none" w:sz="0" w:space="0" w:color="auto"/>
        <w:left w:val="none" w:sz="0" w:space="0" w:color="auto"/>
        <w:bottom w:val="none" w:sz="0" w:space="0" w:color="auto"/>
        <w:right w:val="none" w:sz="0" w:space="0" w:color="auto"/>
      </w:divBdr>
      <w:divsChild>
        <w:div w:id="1444883125">
          <w:marLeft w:val="0"/>
          <w:marRight w:val="0"/>
          <w:marTop w:val="0"/>
          <w:marBottom w:val="0"/>
          <w:divBdr>
            <w:top w:val="none" w:sz="0" w:space="0" w:color="auto"/>
            <w:left w:val="none" w:sz="0" w:space="0" w:color="auto"/>
            <w:bottom w:val="none" w:sz="0" w:space="0" w:color="auto"/>
            <w:right w:val="none" w:sz="0" w:space="0" w:color="auto"/>
          </w:divBdr>
        </w:div>
      </w:divsChild>
    </w:div>
    <w:div w:id="40445121">
      <w:bodyDiv w:val="1"/>
      <w:marLeft w:val="0"/>
      <w:marRight w:val="0"/>
      <w:marTop w:val="0"/>
      <w:marBottom w:val="0"/>
      <w:divBdr>
        <w:top w:val="none" w:sz="0" w:space="0" w:color="auto"/>
        <w:left w:val="none" w:sz="0" w:space="0" w:color="auto"/>
        <w:bottom w:val="none" w:sz="0" w:space="0" w:color="auto"/>
        <w:right w:val="none" w:sz="0" w:space="0" w:color="auto"/>
      </w:divBdr>
    </w:div>
    <w:div w:id="281154484">
      <w:bodyDiv w:val="1"/>
      <w:marLeft w:val="0"/>
      <w:marRight w:val="0"/>
      <w:marTop w:val="0"/>
      <w:marBottom w:val="0"/>
      <w:divBdr>
        <w:top w:val="none" w:sz="0" w:space="0" w:color="auto"/>
        <w:left w:val="none" w:sz="0" w:space="0" w:color="auto"/>
        <w:bottom w:val="none" w:sz="0" w:space="0" w:color="auto"/>
        <w:right w:val="none" w:sz="0" w:space="0" w:color="auto"/>
      </w:divBdr>
    </w:div>
    <w:div w:id="305671406">
      <w:bodyDiv w:val="1"/>
      <w:marLeft w:val="0"/>
      <w:marRight w:val="0"/>
      <w:marTop w:val="0"/>
      <w:marBottom w:val="0"/>
      <w:divBdr>
        <w:top w:val="none" w:sz="0" w:space="0" w:color="auto"/>
        <w:left w:val="none" w:sz="0" w:space="0" w:color="auto"/>
        <w:bottom w:val="none" w:sz="0" w:space="0" w:color="auto"/>
        <w:right w:val="none" w:sz="0" w:space="0" w:color="auto"/>
      </w:divBdr>
      <w:divsChild>
        <w:div w:id="448092223">
          <w:marLeft w:val="0"/>
          <w:marRight w:val="0"/>
          <w:marTop w:val="0"/>
          <w:marBottom w:val="0"/>
          <w:divBdr>
            <w:top w:val="none" w:sz="0" w:space="0" w:color="auto"/>
            <w:left w:val="none" w:sz="0" w:space="0" w:color="auto"/>
            <w:bottom w:val="none" w:sz="0" w:space="0" w:color="auto"/>
            <w:right w:val="none" w:sz="0" w:space="0" w:color="auto"/>
          </w:divBdr>
        </w:div>
      </w:divsChild>
    </w:div>
    <w:div w:id="550117648">
      <w:bodyDiv w:val="1"/>
      <w:marLeft w:val="0"/>
      <w:marRight w:val="0"/>
      <w:marTop w:val="0"/>
      <w:marBottom w:val="0"/>
      <w:divBdr>
        <w:top w:val="none" w:sz="0" w:space="0" w:color="auto"/>
        <w:left w:val="none" w:sz="0" w:space="0" w:color="auto"/>
        <w:bottom w:val="none" w:sz="0" w:space="0" w:color="auto"/>
        <w:right w:val="none" w:sz="0" w:space="0" w:color="auto"/>
      </w:divBdr>
    </w:div>
    <w:div w:id="698749162">
      <w:bodyDiv w:val="1"/>
      <w:marLeft w:val="0"/>
      <w:marRight w:val="0"/>
      <w:marTop w:val="0"/>
      <w:marBottom w:val="0"/>
      <w:divBdr>
        <w:top w:val="none" w:sz="0" w:space="0" w:color="auto"/>
        <w:left w:val="none" w:sz="0" w:space="0" w:color="auto"/>
        <w:bottom w:val="none" w:sz="0" w:space="0" w:color="auto"/>
        <w:right w:val="none" w:sz="0" w:space="0" w:color="auto"/>
      </w:divBdr>
    </w:div>
    <w:div w:id="717894647">
      <w:bodyDiv w:val="1"/>
      <w:marLeft w:val="0"/>
      <w:marRight w:val="0"/>
      <w:marTop w:val="0"/>
      <w:marBottom w:val="0"/>
      <w:divBdr>
        <w:top w:val="none" w:sz="0" w:space="0" w:color="auto"/>
        <w:left w:val="none" w:sz="0" w:space="0" w:color="auto"/>
        <w:bottom w:val="none" w:sz="0" w:space="0" w:color="auto"/>
        <w:right w:val="none" w:sz="0" w:space="0" w:color="auto"/>
      </w:divBdr>
    </w:div>
    <w:div w:id="843401758">
      <w:bodyDiv w:val="1"/>
      <w:marLeft w:val="0"/>
      <w:marRight w:val="0"/>
      <w:marTop w:val="0"/>
      <w:marBottom w:val="0"/>
      <w:divBdr>
        <w:top w:val="none" w:sz="0" w:space="0" w:color="auto"/>
        <w:left w:val="none" w:sz="0" w:space="0" w:color="auto"/>
        <w:bottom w:val="none" w:sz="0" w:space="0" w:color="auto"/>
        <w:right w:val="none" w:sz="0" w:space="0" w:color="auto"/>
      </w:divBdr>
      <w:divsChild>
        <w:div w:id="494759438">
          <w:marLeft w:val="0"/>
          <w:marRight w:val="0"/>
          <w:marTop w:val="0"/>
          <w:marBottom w:val="0"/>
          <w:divBdr>
            <w:top w:val="none" w:sz="0" w:space="0" w:color="auto"/>
            <w:left w:val="none" w:sz="0" w:space="0" w:color="auto"/>
            <w:bottom w:val="none" w:sz="0" w:space="0" w:color="auto"/>
            <w:right w:val="none" w:sz="0" w:space="0" w:color="auto"/>
          </w:divBdr>
          <w:divsChild>
            <w:div w:id="2006516503">
              <w:marLeft w:val="0"/>
              <w:marRight w:val="0"/>
              <w:marTop w:val="0"/>
              <w:marBottom w:val="0"/>
              <w:divBdr>
                <w:top w:val="none" w:sz="0" w:space="0" w:color="auto"/>
                <w:left w:val="none" w:sz="0" w:space="0" w:color="auto"/>
                <w:bottom w:val="none" w:sz="0" w:space="0" w:color="auto"/>
                <w:right w:val="none" w:sz="0" w:space="0" w:color="auto"/>
              </w:divBdr>
              <w:divsChild>
                <w:div w:id="1019697371">
                  <w:marLeft w:val="0"/>
                  <w:marRight w:val="0"/>
                  <w:marTop w:val="0"/>
                  <w:marBottom w:val="0"/>
                  <w:divBdr>
                    <w:top w:val="none" w:sz="0" w:space="0" w:color="auto"/>
                    <w:left w:val="none" w:sz="0" w:space="0" w:color="auto"/>
                    <w:bottom w:val="none" w:sz="0" w:space="0" w:color="auto"/>
                    <w:right w:val="none" w:sz="0" w:space="0" w:color="auto"/>
                  </w:divBdr>
                  <w:divsChild>
                    <w:div w:id="622659613">
                      <w:marLeft w:val="0"/>
                      <w:marRight w:val="0"/>
                      <w:marTop w:val="0"/>
                      <w:marBottom w:val="0"/>
                      <w:divBdr>
                        <w:top w:val="none" w:sz="0" w:space="0" w:color="auto"/>
                        <w:left w:val="none" w:sz="0" w:space="0" w:color="auto"/>
                        <w:bottom w:val="none" w:sz="0" w:space="0" w:color="auto"/>
                        <w:right w:val="none" w:sz="0" w:space="0" w:color="auto"/>
                      </w:divBdr>
                      <w:divsChild>
                        <w:div w:id="1630284630">
                          <w:marLeft w:val="0"/>
                          <w:marRight w:val="0"/>
                          <w:marTop w:val="0"/>
                          <w:marBottom w:val="0"/>
                          <w:divBdr>
                            <w:top w:val="none" w:sz="0" w:space="0" w:color="auto"/>
                            <w:left w:val="none" w:sz="0" w:space="0" w:color="auto"/>
                            <w:bottom w:val="none" w:sz="0" w:space="0" w:color="auto"/>
                            <w:right w:val="none" w:sz="0" w:space="0" w:color="auto"/>
                          </w:divBdr>
                          <w:divsChild>
                            <w:div w:id="1917861637">
                              <w:marLeft w:val="0"/>
                              <w:marRight w:val="0"/>
                              <w:marTop w:val="0"/>
                              <w:marBottom w:val="0"/>
                              <w:divBdr>
                                <w:top w:val="none" w:sz="0" w:space="0" w:color="auto"/>
                                <w:left w:val="none" w:sz="0" w:space="0" w:color="auto"/>
                                <w:bottom w:val="none" w:sz="0" w:space="0" w:color="auto"/>
                                <w:right w:val="none" w:sz="0" w:space="0" w:color="auto"/>
                              </w:divBdr>
                            </w:div>
                            <w:div w:id="806238186">
                              <w:marLeft w:val="0"/>
                              <w:marRight w:val="0"/>
                              <w:marTop w:val="0"/>
                              <w:marBottom w:val="0"/>
                              <w:divBdr>
                                <w:top w:val="none" w:sz="0" w:space="0" w:color="auto"/>
                                <w:left w:val="none" w:sz="0" w:space="0" w:color="auto"/>
                                <w:bottom w:val="none" w:sz="0" w:space="0" w:color="auto"/>
                                <w:right w:val="none" w:sz="0" w:space="0" w:color="auto"/>
                              </w:divBdr>
                            </w:div>
                            <w:div w:id="875695567">
                              <w:marLeft w:val="0"/>
                              <w:marRight w:val="0"/>
                              <w:marTop w:val="0"/>
                              <w:marBottom w:val="0"/>
                              <w:divBdr>
                                <w:top w:val="none" w:sz="0" w:space="0" w:color="auto"/>
                                <w:left w:val="none" w:sz="0" w:space="0" w:color="auto"/>
                                <w:bottom w:val="none" w:sz="0" w:space="0" w:color="auto"/>
                                <w:right w:val="none" w:sz="0" w:space="0" w:color="auto"/>
                              </w:divBdr>
                            </w:div>
                            <w:div w:id="1236089193">
                              <w:marLeft w:val="0"/>
                              <w:marRight w:val="0"/>
                              <w:marTop w:val="0"/>
                              <w:marBottom w:val="0"/>
                              <w:divBdr>
                                <w:top w:val="none" w:sz="0" w:space="0" w:color="auto"/>
                                <w:left w:val="none" w:sz="0" w:space="0" w:color="auto"/>
                                <w:bottom w:val="none" w:sz="0" w:space="0" w:color="auto"/>
                                <w:right w:val="none" w:sz="0" w:space="0" w:color="auto"/>
                              </w:divBdr>
                            </w:div>
                            <w:div w:id="303463135">
                              <w:marLeft w:val="0"/>
                              <w:marRight w:val="0"/>
                              <w:marTop w:val="0"/>
                              <w:marBottom w:val="0"/>
                              <w:divBdr>
                                <w:top w:val="none" w:sz="0" w:space="0" w:color="auto"/>
                                <w:left w:val="none" w:sz="0" w:space="0" w:color="auto"/>
                                <w:bottom w:val="none" w:sz="0" w:space="0" w:color="auto"/>
                                <w:right w:val="none" w:sz="0" w:space="0" w:color="auto"/>
                              </w:divBdr>
                            </w:div>
                            <w:div w:id="1554463455">
                              <w:marLeft w:val="0"/>
                              <w:marRight w:val="0"/>
                              <w:marTop w:val="0"/>
                              <w:marBottom w:val="0"/>
                              <w:divBdr>
                                <w:top w:val="none" w:sz="0" w:space="0" w:color="auto"/>
                                <w:left w:val="none" w:sz="0" w:space="0" w:color="auto"/>
                                <w:bottom w:val="none" w:sz="0" w:space="0" w:color="auto"/>
                                <w:right w:val="none" w:sz="0" w:space="0" w:color="auto"/>
                              </w:divBdr>
                            </w:div>
                            <w:div w:id="427624692">
                              <w:marLeft w:val="0"/>
                              <w:marRight w:val="0"/>
                              <w:marTop w:val="0"/>
                              <w:marBottom w:val="0"/>
                              <w:divBdr>
                                <w:top w:val="none" w:sz="0" w:space="0" w:color="auto"/>
                                <w:left w:val="none" w:sz="0" w:space="0" w:color="auto"/>
                                <w:bottom w:val="none" w:sz="0" w:space="0" w:color="auto"/>
                                <w:right w:val="none" w:sz="0" w:space="0" w:color="auto"/>
                              </w:divBdr>
                            </w:div>
                            <w:div w:id="280646529">
                              <w:marLeft w:val="0"/>
                              <w:marRight w:val="0"/>
                              <w:marTop w:val="0"/>
                              <w:marBottom w:val="0"/>
                              <w:divBdr>
                                <w:top w:val="none" w:sz="0" w:space="0" w:color="auto"/>
                                <w:left w:val="none" w:sz="0" w:space="0" w:color="auto"/>
                                <w:bottom w:val="none" w:sz="0" w:space="0" w:color="auto"/>
                                <w:right w:val="none" w:sz="0" w:space="0" w:color="auto"/>
                              </w:divBdr>
                            </w:div>
                            <w:div w:id="7825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488941">
          <w:marLeft w:val="0"/>
          <w:marRight w:val="0"/>
          <w:marTop w:val="0"/>
          <w:marBottom w:val="0"/>
          <w:divBdr>
            <w:top w:val="none" w:sz="0" w:space="0" w:color="auto"/>
            <w:left w:val="none" w:sz="0" w:space="0" w:color="auto"/>
            <w:bottom w:val="none" w:sz="0" w:space="0" w:color="auto"/>
            <w:right w:val="none" w:sz="0" w:space="0" w:color="auto"/>
          </w:divBdr>
          <w:divsChild>
            <w:div w:id="1114599716">
              <w:marLeft w:val="0"/>
              <w:marRight w:val="0"/>
              <w:marTop w:val="0"/>
              <w:marBottom w:val="0"/>
              <w:divBdr>
                <w:top w:val="none" w:sz="0" w:space="0" w:color="auto"/>
                <w:left w:val="none" w:sz="0" w:space="0" w:color="auto"/>
                <w:bottom w:val="none" w:sz="0" w:space="0" w:color="auto"/>
                <w:right w:val="none" w:sz="0" w:space="0" w:color="auto"/>
              </w:divBdr>
              <w:divsChild>
                <w:div w:id="1294365279">
                  <w:marLeft w:val="0"/>
                  <w:marRight w:val="0"/>
                  <w:marTop w:val="0"/>
                  <w:marBottom w:val="0"/>
                  <w:divBdr>
                    <w:top w:val="none" w:sz="0" w:space="0" w:color="auto"/>
                    <w:left w:val="none" w:sz="0" w:space="0" w:color="auto"/>
                    <w:bottom w:val="none" w:sz="0" w:space="0" w:color="auto"/>
                    <w:right w:val="none" w:sz="0" w:space="0" w:color="auto"/>
                  </w:divBdr>
                  <w:divsChild>
                    <w:div w:id="1465469489">
                      <w:marLeft w:val="0"/>
                      <w:marRight w:val="0"/>
                      <w:marTop w:val="0"/>
                      <w:marBottom w:val="0"/>
                      <w:divBdr>
                        <w:top w:val="none" w:sz="0" w:space="0" w:color="auto"/>
                        <w:left w:val="none" w:sz="0" w:space="0" w:color="auto"/>
                        <w:bottom w:val="none" w:sz="0" w:space="0" w:color="auto"/>
                        <w:right w:val="none" w:sz="0" w:space="0" w:color="auto"/>
                      </w:divBdr>
                      <w:divsChild>
                        <w:div w:id="1432163521">
                          <w:marLeft w:val="0"/>
                          <w:marRight w:val="0"/>
                          <w:marTop w:val="0"/>
                          <w:marBottom w:val="0"/>
                          <w:divBdr>
                            <w:top w:val="none" w:sz="0" w:space="0" w:color="auto"/>
                            <w:left w:val="none" w:sz="0" w:space="0" w:color="auto"/>
                            <w:bottom w:val="none" w:sz="0" w:space="0" w:color="auto"/>
                            <w:right w:val="none" w:sz="0" w:space="0" w:color="auto"/>
                          </w:divBdr>
                          <w:divsChild>
                            <w:div w:id="992639847">
                              <w:marLeft w:val="0"/>
                              <w:marRight w:val="0"/>
                              <w:marTop w:val="0"/>
                              <w:marBottom w:val="0"/>
                              <w:divBdr>
                                <w:top w:val="none" w:sz="0" w:space="0" w:color="auto"/>
                                <w:left w:val="none" w:sz="0" w:space="0" w:color="auto"/>
                                <w:bottom w:val="none" w:sz="0" w:space="0" w:color="auto"/>
                                <w:right w:val="none" w:sz="0" w:space="0" w:color="auto"/>
                              </w:divBdr>
                            </w:div>
                            <w:div w:id="1228611006">
                              <w:marLeft w:val="0"/>
                              <w:marRight w:val="0"/>
                              <w:marTop w:val="0"/>
                              <w:marBottom w:val="0"/>
                              <w:divBdr>
                                <w:top w:val="none" w:sz="0" w:space="0" w:color="auto"/>
                                <w:left w:val="none" w:sz="0" w:space="0" w:color="auto"/>
                                <w:bottom w:val="none" w:sz="0" w:space="0" w:color="auto"/>
                                <w:right w:val="none" w:sz="0" w:space="0" w:color="auto"/>
                              </w:divBdr>
                            </w:div>
                            <w:div w:id="568923588">
                              <w:marLeft w:val="0"/>
                              <w:marRight w:val="0"/>
                              <w:marTop w:val="0"/>
                              <w:marBottom w:val="0"/>
                              <w:divBdr>
                                <w:top w:val="none" w:sz="0" w:space="0" w:color="auto"/>
                                <w:left w:val="none" w:sz="0" w:space="0" w:color="auto"/>
                                <w:bottom w:val="none" w:sz="0" w:space="0" w:color="auto"/>
                                <w:right w:val="none" w:sz="0" w:space="0" w:color="auto"/>
                              </w:divBdr>
                            </w:div>
                            <w:div w:id="520121555">
                              <w:marLeft w:val="0"/>
                              <w:marRight w:val="0"/>
                              <w:marTop w:val="0"/>
                              <w:marBottom w:val="0"/>
                              <w:divBdr>
                                <w:top w:val="none" w:sz="0" w:space="0" w:color="auto"/>
                                <w:left w:val="none" w:sz="0" w:space="0" w:color="auto"/>
                                <w:bottom w:val="none" w:sz="0" w:space="0" w:color="auto"/>
                                <w:right w:val="none" w:sz="0" w:space="0" w:color="auto"/>
                              </w:divBdr>
                            </w:div>
                            <w:div w:id="209271434">
                              <w:marLeft w:val="0"/>
                              <w:marRight w:val="0"/>
                              <w:marTop w:val="0"/>
                              <w:marBottom w:val="0"/>
                              <w:divBdr>
                                <w:top w:val="none" w:sz="0" w:space="0" w:color="auto"/>
                                <w:left w:val="none" w:sz="0" w:space="0" w:color="auto"/>
                                <w:bottom w:val="none" w:sz="0" w:space="0" w:color="auto"/>
                                <w:right w:val="none" w:sz="0" w:space="0" w:color="auto"/>
                              </w:divBdr>
                            </w:div>
                            <w:div w:id="1467432587">
                              <w:marLeft w:val="0"/>
                              <w:marRight w:val="0"/>
                              <w:marTop w:val="0"/>
                              <w:marBottom w:val="0"/>
                              <w:divBdr>
                                <w:top w:val="none" w:sz="0" w:space="0" w:color="auto"/>
                                <w:left w:val="none" w:sz="0" w:space="0" w:color="auto"/>
                                <w:bottom w:val="none" w:sz="0" w:space="0" w:color="auto"/>
                                <w:right w:val="none" w:sz="0" w:space="0" w:color="auto"/>
                              </w:divBdr>
                            </w:div>
                            <w:div w:id="1701202175">
                              <w:marLeft w:val="0"/>
                              <w:marRight w:val="0"/>
                              <w:marTop w:val="0"/>
                              <w:marBottom w:val="0"/>
                              <w:divBdr>
                                <w:top w:val="none" w:sz="0" w:space="0" w:color="auto"/>
                                <w:left w:val="none" w:sz="0" w:space="0" w:color="auto"/>
                                <w:bottom w:val="none" w:sz="0" w:space="0" w:color="auto"/>
                                <w:right w:val="none" w:sz="0" w:space="0" w:color="auto"/>
                              </w:divBdr>
                            </w:div>
                            <w:div w:id="163015185">
                              <w:marLeft w:val="0"/>
                              <w:marRight w:val="0"/>
                              <w:marTop w:val="0"/>
                              <w:marBottom w:val="0"/>
                              <w:divBdr>
                                <w:top w:val="none" w:sz="0" w:space="0" w:color="auto"/>
                                <w:left w:val="none" w:sz="0" w:space="0" w:color="auto"/>
                                <w:bottom w:val="none" w:sz="0" w:space="0" w:color="auto"/>
                                <w:right w:val="none" w:sz="0" w:space="0" w:color="auto"/>
                              </w:divBdr>
                            </w:div>
                            <w:div w:id="788356014">
                              <w:marLeft w:val="0"/>
                              <w:marRight w:val="0"/>
                              <w:marTop w:val="0"/>
                              <w:marBottom w:val="0"/>
                              <w:divBdr>
                                <w:top w:val="none" w:sz="0" w:space="0" w:color="auto"/>
                                <w:left w:val="none" w:sz="0" w:space="0" w:color="auto"/>
                                <w:bottom w:val="none" w:sz="0" w:space="0" w:color="auto"/>
                                <w:right w:val="none" w:sz="0" w:space="0" w:color="auto"/>
                              </w:divBdr>
                            </w:div>
                            <w:div w:id="1460683471">
                              <w:marLeft w:val="0"/>
                              <w:marRight w:val="0"/>
                              <w:marTop w:val="0"/>
                              <w:marBottom w:val="0"/>
                              <w:divBdr>
                                <w:top w:val="none" w:sz="0" w:space="0" w:color="auto"/>
                                <w:left w:val="none" w:sz="0" w:space="0" w:color="auto"/>
                                <w:bottom w:val="none" w:sz="0" w:space="0" w:color="auto"/>
                                <w:right w:val="none" w:sz="0" w:space="0" w:color="auto"/>
                              </w:divBdr>
                            </w:div>
                            <w:div w:id="303051633">
                              <w:marLeft w:val="0"/>
                              <w:marRight w:val="0"/>
                              <w:marTop w:val="0"/>
                              <w:marBottom w:val="0"/>
                              <w:divBdr>
                                <w:top w:val="none" w:sz="0" w:space="0" w:color="auto"/>
                                <w:left w:val="none" w:sz="0" w:space="0" w:color="auto"/>
                                <w:bottom w:val="none" w:sz="0" w:space="0" w:color="auto"/>
                                <w:right w:val="none" w:sz="0" w:space="0" w:color="auto"/>
                              </w:divBdr>
                            </w:div>
                            <w:div w:id="511141008">
                              <w:marLeft w:val="0"/>
                              <w:marRight w:val="0"/>
                              <w:marTop w:val="0"/>
                              <w:marBottom w:val="0"/>
                              <w:divBdr>
                                <w:top w:val="none" w:sz="0" w:space="0" w:color="auto"/>
                                <w:left w:val="none" w:sz="0" w:space="0" w:color="auto"/>
                                <w:bottom w:val="none" w:sz="0" w:space="0" w:color="auto"/>
                                <w:right w:val="none" w:sz="0" w:space="0" w:color="auto"/>
                              </w:divBdr>
                            </w:div>
                            <w:div w:id="34157919">
                              <w:marLeft w:val="0"/>
                              <w:marRight w:val="0"/>
                              <w:marTop w:val="0"/>
                              <w:marBottom w:val="0"/>
                              <w:divBdr>
                                <w:top w:val="none" w:sz="0" w:space="0" w:color="auto"/>
                                <w:left w:val="none" w:sz="0" w:space="0" w:color="auto"/>
                                <w:bottom w:val="none" w:sz="0" w:space="0" w:color="auto"/>
                                <w:right w:val="none" w:sz="0" w:space="0" w:color="auto"/>
                              </w:divBdr>
                            </w:div>
                            <w:div w:id="96143013">
                              <w:marLeft w:val="0"/>
                              <w:marRight w:val="0"/>
                              <w:marTop w:val="0"/>
                              <w:marBottom w:val="0"/>
                              <w:divBdr>
                                <w:top w:val="none" w:sz="0" w:space="0" w:color="auto"/>
                                <w:left w:val="none" w:sz="0" w:space="0" w:color="auto"/>
                                <w:bottom w:val="none" w:sz="0" w:space="0" w:color="auto"/>
                                <w:right w:val="none" w:sz="0" w:space="0" w:color="auto"/>
                              </w:divBdr>
                            </w:div>
                            <w:div w:id="2147164566">
                              <w:marLeft w:val="0"/>
                              <w:marRight w:val="0"/>
                              <w:marTop w:val="0"/>
                              <w:marBottom w:val="0"/>
                              <w:divBdr>
                                <w:top w:val="none" w:sz="0" w:space="0" w:color="auto"/>
                                <w:left w:val="none" w:sz="0" w:space="0" w:color="auto"/>
                                <w:bottom w:val="none" w:sz="0" w:space="0" w:color="auto"/>
                                <w:right w:val="none" w:sz="0" w:space="0" w:color="auto"/>
                              </w:divBdr>
                            </w:div>
                            <w:div w:id="433403806">
                              <w:marLeft w:val="0"/>
                              <w:marRight w:val="0"/>
                              <w:marTop w:val="0"/>
                              <w:marBottom w:val="0"/>
                              <w:divBdr>
                                <w:top w:val="none" w:sz="0" w:space="0" w:color="auto"/>
                                <w:left w:val="none" w:sz="0" w:space="0" w:color="auto"/>
                                <w:bottom w:val="none" w:sz="0" w:space="0" w:color="auto"/>
                                <w:right w:val="none" w:sz="0" w:space="0" w:color="auto"/>
                              </w:divBdr>
                            </w:div>
                            <w:div w:id="1220047221">
                              <w:marLeft w:val="0"/>
                              <w:marRight w:val="0"/>
                              <w:marTop w:val="0"/>
                              <w:marBottom w:val="0"/>
                              <w:divBdr>
                                <w:top w:val="none" w:sz="0" w:space="0" w:color="auto"/>
                                <w:left w:val="none" w:sz="0" w:space="0" w:color="auto"/>
                                <w:bottom w:val="none" w:sz="0" w:space="0" w:color="auto"/>
                                <w:right w:val="none" w:sz="0" w:space="0" w:color="auto"/>
                              </w:divBdr>
                            </w:div>
                            <w:div w:id="978732786">
                              <w:marLeft w:val="0"/>
                              <w:marRight w:val="0"/>
                              <w:marTop w:val="0"/>
                              <w:marBottom w:val="0"/>
                              <w:divBdr>
                                <w:top w:val="none" w:sz="0" w:space="0" w:color="auto"/>
                                <w:left w:val="none" w:sz="0" w:space="0" w:color="auto"/>
                                <w:bottom w:val="none" w:sz="0" w:space="0" w:color="auto"/>
                                <w:right w:val="none" w:sz="0" w:space="0" w:color="auto"/>
                              </w:divBdr>
                            </w:div>
                            <w:div w:id="1459837308">
                              <w:marLeft w:val="0"/>
                              <w:marRight w:val="0"/>
                              <w:marTop w:val="0"/>
                              <w:marBottom w:val="0"/>
                              <w:divBdr>
                                <w:top w:val="none" w:sz="0" w:space="0" w:color="auto"/>
                                <w:left w:val="none" w:sz="0" w:space="0" w:color="auto"/>
                                <w:bottom w:val="none" w:sz="0" w:space="0" w:color="auto"/>
                                <w:right w:val="none" w:sz="0" w:space="0" w:color="auto"/>
                              </w:divBdr>
                            </w:div>
                            <w:div w:id="280455097">
                              <w:marLeft w:val="0"/>
                              <w:marRight w:val="0"/>
                              <w:marTop w:val="0"/>
                              <w:marBottom w:val="0"/>
                              <w:divBdr>
                                <w:top w:val="none" w:sz="0" w:space="0" w:color="auto"/>
                                <w:left w:val="none" w:sz="0" w:space="0" w:color="auto"/>
                                <w:bottom w:val="none" w:sz="0" w:space="0" w:color="auto"/>
                                <w:right w:val="none" w:sz="0" w:space="0" w:color="auto"/>
                              </w:divBdr>
                            </w:div>
                            <w:div w:id="1479108501">
                              <w:marLeft w:val="0"/>
                              <w:marRight w:val="0"/>
                              <w:marTop w:val="0"/>
                              <w:marBottom w:val="0"/>
                              <w:divBdr>
                                <w:top w:val="none" w:sz="0" w:space="0" w:color="auto"/>
                                <w:left w:val="none" w:sz="0" w:space="0" w:color="auto"/>
                                <w:bottom w:val="none" w:sz="0" w:space="0" w:color="auto"/>
                                <w:right w:val="none" w:sz="0" w:space="0" w:color="auto"/>
                              </w:divBdr>
                            </w:div>
                          </w:divsChild>
                        </w:div>
                        <w:div w:id="1094008364">
                          <w:marLeft w:val="0"/>
                          <w:marRight w:val="0"/>
                          <w:marTop w:val="0"/>
                          <w:marBottom w:val="0"/>
                          <w:divBdr>
                            <w:top w:val="none" w:sz="0" w:space="0" w:color="auto"/>
                            <w:left w:val="none" w:sz="0" w:space="0" w:color="auto"/>
                            <w:bottom w:val="none" w:sz="0" w:space="0" w:color="auto"/>
                            <w:right w:val="none" w:sz="0" w:space="0" w:color="auto"/>
                          </w:divBdr>
                          <w:divsChild>
                            <w:div w:id="810051893">
                              <w:marLeft w:val="0"/>
                              <w:marRight w:val="0"/>
                              <w:marTop w:val="0"/>
                              <w:marBottom w:val="0"/>
                              <w:divBdr>
                                <w:top w:val="none" w:sz="0" w:space="0" w:color="auto"/>
                                <w:left w:val="none" w:sz="0" w:space="0" w:color="auto"/>
                                <w:bottom w:val="none" w:sz="0" w:space="0" w:color="auto"/>
                                <w:right w:val="none" w:sz="0" w:space="0" w:color="auto"/>
                              </w:divBdr>
                            </w:div>
                            <w:div w:id="915893811">
                              <w:marLeft w:val="0"/>
                              <w:marRight w:val="0"/>
                              <w:marTop w:val="0"/>
                              <w:marBottom w:val="0"/>
                              <w:divBdr>
                                <w:top w:val="none" w:sz="0" w:space="0" w:color="auto"/>
                                <w:left w:val="none" w:sz="0" w:space="0" w:color="auto"/>
                                <w:bottom w:val="none" w:sz="0" w:space="0" w:color="auto"/>
                                <w:right w:val="none" w:sz="0" w:space="0" w:color="auto"/>
                              </w:divBdr>
                            </w:div>
                          </w:divsChild>
                        </w:div>
                        <w:div w:id="2074421648">
                          <w:marLeft w:val="0"/>
                          <w:marRight w:val="0"/>
                          <w:marTop w:val="0"/>
                          <w:marBottom w:val="0"/>
                          <w:divBdr>
                            <w:top w:val="none" w:sz="0" w:space="0" w:color="auto"/>
                            <w:left w:val="none" w:sz="0" w:space="0" w:color="auto"/>
                            <w:bottom w:val="none" w:sz="0" w:space="0" w:color="auto"/>
                            <w:right w:val="none" w:sz="0" w:space="0" w:color="auto"/>
                          </w:divBdr>
                          <w:divsChild>
                            <w:div w:id="964311054">
                              <w:marLeft w:val="0"/>
                              <w:marRight w:val="0"/>
                              <w:marTop w:val="0"/>
                              <w:marBottom w:val="0"/>
                              <w:divBdr>
                                <w:top w:val="none" w:sz="0" w:space="0" w:color="auto"/>
                                <w:left w:val="none" w:sz="0" w:space="0" w:color="auto"/>
                                <w:bottom w:val="none" w:sz="0" w:space="0" w:color="auto"/>
                                <w:right w:val="none" w:sz="0" w:space="0" w:color="auto"/>
                              </w:divBdr>
                            </w:div>
                            <w:div w:id="380521600">
                              <w:marLeft w:val="0"/>
                              <w:marRight w:val="0"/>
                              <w:marTop w:val="0"/>
                              <w:marBottom w:val="0"/>
                              <w:divBdr>
                                <w:top w:val="none" w:sz="0" w:space="0" w:color="auto"/>
                                <w:left w:val="none" w:sz="0" w:space="0" w:color="auto"/>
                                <w:bottom w:val="none" w:sz="0" w:space="0" w:color="auto"/>
                                <w:right w:val="none" w:sz="0" w:space="0" w:color="auto"/>
                              </w:divBdr>
                            </w:div>
                          </w:divsChild>
                        </w:div>
                        <w:div w:id="1737391999">
                          <w:marLeft w:val="0"/>
                          <w:marRight w:val="0"/>
                          <w:marTop w:val="0"/>
                          <w:marBottom w:val="0"/>
                          <w:divBdr>
                            <w:top w:val="none" w:sz="0" w:space="0" w:color="auto"/>
                            <w:left w:val="none" w:sz="0" w:space="0" w:color="auto"/>
                            <w:bottom w:val="none" w:sz="0" w:space="0" w:color="auto"/>
                            <w:right w:val="none" w:sz="0" w:space="0" w:color="auto"/>
                          </w:divBdr>
                          <w:divsChild>
                            <w:div w:id="546264756">
                              <w:marLeft w:val="0"/>
                              <w:marRight w:val="0"/>
                              <w:marTop w:val="0"/>
                              <w:marBottom w:val="0"/>
                              <w:divBdr>
                                <w:top w:val="none" w:sz="0" w:space="0" w:color="auto"/>
                                <w:left w:val="none" w:sz="0" w:space="0" w:color="auto"/>
                                <w:bottom w:val="none" w:sz="0" w:space="0" w:color="auto"/>
                                <w:right w:val="none" w:sz="0" w:space="0" w:color="auto"/>
                              </w:divBdr>
                            </w:div>
                            <w:div w:id="1543514639">
                              <w:marLeft w:val="0"/>
                              <w:marRight w:val="0"/>
                              <w:marTop w:val="0"/>
                              <w:marBottom w:val="0"/>
                              <w:divBdr>
                                <w:top w:val="none" w:sz="0" w:space="0" w:color="auto"/>
                                <w:left w:val="none" w:sz="0" w:space="0" w:color="auto"/>
                                <w:bottom w:val="none" w:sz="0" w:space="0" w:color="auto"/>
                                <w:right w:val="none" w:sz="0" w:space="0" w:color="auto"/>
                              </w:divBdr>
                            </w:div>
                            <w:div w:id="173960556">
                              <w:marLeft w:val="0"/>
                              <w:marRight w:val="0"/>
                              <w:marTop w:val="0"/>
                              <w:marBottom w:val="0"/>
                              <w:divBdr>
                                <w:top w:val="none" w:sz="0" w:space="0" w:color="auto"/>
                                <w:left w:val="none" w:sz="0" w:space="0" w:color="auto"/>
                                <w:bottom w:val="none" w:sz="0" w:space="0" w:color="auto"/>
                                <w:right w:val="none" w:sz="0" w:space="0" w:color="auto"/>
                              </w:divBdr>
                            </w:div>
                            <w:div w:id="1828739141">
                              <w:marLeft w:val="0"/>
                              <w:marRight w:val="0"/>
                              <w:marTop w:val="0"/>
                              <w:marBottom w:val="0"/>
                              <w:divBdr>
                                <w:top w:val="none" w:sz="0" w:space="0" w:color="auto"/>
                                <w:left w:val="none" w:sz="0" w:space="0" w:color="auto"/>
                                <w:bottom w:val="none" w:sz="0" w:space="0" w:color="auto"/>
                                <w:right w:val="none" w:sz="0" w:space="0" w:color="auto"/>
                              </w:divBdr>
                            </w:div>
                          </w:divsChild>
                        </w:div>
                        <w:div w:id="983433573">
                          <w:marLeft w:val="0"/>
                          <w:marRight w:val="0"/>
                          <w:marTop w:val="0"/>
                          <w:marBottom w:val="0"/>
                          <w:divBdr>
                            <w:top w:val="none" w:sz="0" w:space="0" w:color="auto"/>
                            <w:left w:val="none" w:sz="0" w:space="0" w:color="auto"/>
                            <w:bottom w:val="none" w:sz="0" w:space="0" w:color="auto"/>
                            <w:right w:val="none" w:sz="0" w:space="0" w:color="auto"/>
                          </w:divBdr>
                          <w:divsChild>
                            <w:div w:id="1256400100">
                              <w:marLeft w:val="0"/>
                              <w:marRight w:val="0"/>
                              <w:marTop w:val="0"/>
                              <w:marBottom w:val="0"/>
                              <w:divBdr>
                                <w:top w:val="none" w:sz="0" w:space="0" w:color="auto"/>
                                <w:left w:val="none" w:sz="0" w:space="0" w:color="auto"/>
                                <w:bottom w:val="none" w:sz="0" w:space="0" w:color="auto"/>
                                <w:right w:val="none" w:sz="0" w:space="0" w:color="auto"/>
                              </w:divBdr>
                            </w:div>
                            <w:div w:id="1443065742">
                              <w:marLeft w:val="0"/>
                              <w:marRight w:val="0"/>
                              <w:marTop w:val="0"/>
                              <w:marBottom w:val="0"/>
                              <w:divBdr>
                                <w:top w:val="none" w:sz="0" w:space="0" w:color="auto"/>
                                <w:left w:val="none" w:sz="0" w:space="0" w:color="auto"/>
                                <w:bottom w:val="none" w:sz="0" w:space="0" w:color="auto"/>
                                <w:right w:val="none" w:sz="0" w:space="0" w:color="auto"/>
                              </w:divBdr>
                            </w:div>
                          </w:divsChild>
                        </w:div>
                        <w:div w:id="1749768395">
                          <w:marLeft w:val="0"/>
                          <w:marRight w:val="0"/>
                          <w:marTop w:val="0"/>
                          <w:marBottom w:val="0"/>
                          <w:divBdr>
                            <w:top w:val="none" w:sz="0" w:space="0" w:color="auto"/>
                            <w:left w:val="none" w:sz="0" w:space="0" w:color="auto"/>
                            <w:bottom w:val="none" w:sz="0" w:space="0" w:color="auto"/>
                            <w:right w:val="none" w:sz="0" w:space="0" w:color="auto"/>
                          </w:divBdr>
                          <w:divsChild>
                            <w:div w:id="25374640">
                              <w:marLeft w:val="0"/>
                              <w:marRight w:val="0"/>
                              <w:marTop w:val="0"/>
                              <w:marBottom w:val="0"/>
                              <w:divBdr>
                                <w:top w:val="none" w:sz="0" w:space="0" w:color="auto"/>
                                <w:left w:val="none" w:sz="0" w:space="0" w:color="auto"/>
                                <w:bottom w:val="none" w:sz="0" w:space="0" w:color="auto"/>
                                <w:right w:val="none" w:sz="0" w:space="0" w:color="auto"/>
                              </w:divBdr>
                            </w:div>
                            <w:div w:id="2027948802">
                              <w:marLeft w:val="0"/>
                              <w:marRight w:val="0"/>
                              <w:marTop w:val="0"/>
                              <w:marBottom w:val="0"/>
                              <w:divBdr>
                                <w:top w:val="none" w:sz="0" w:space="0" w:color="auto"/>
                                <w:left w:val="none" w:sz="0" w:space="0" w:color="auto"/>
                                <w:bottom w:val="none" w:sz="0" w:space="0" w:color="auto"/>
                                <w:right w:val="none" w:sz="0" w:space="0" w:color="auto"/>
                              </w:divBdr>
                            </w:div>
                          </w:divsChild>
                        </w:div>
                        <w:div w:id="2014333544">
                          <w:marLeft w:val="0"/>
                          <w:marRight w:val="0"/>
                          <w:marTop w:val="0"/>
                          <w:marBottom w:val="0"/>
                          <w:divBdr>
                            <w:top w:val="none" w:sz="0" w:space="0" w:color="auto"/>
                            <w:left w:val="none" w:sz="0" w:space="0" w:color="auto"/>
                            <w:bottom w:val="none" w:sz="0" w:space="0" w:color="auto"/>
                            <w:right w:val="none" w:sz="0" w:space="0" w:color="auto"/>
                          </w:divBdr>
                          <w:divsChild>
                            <w:div w:id="388379701">
                              <w:marLeft w:val="0"/>
                              <w:marRight w:val="0"/>
                              <w:marTop w:val="0"/>
                              <w:marBottom w:val="0"/>
                              <w:divBdr>
                                <w:top w:val="none" w:sz="0" w:space="0" w:color="auto"/>
                                <w:left w:val="none" w:sz="0" w:space="0" w:color="auto"/>
                                <w:bottom w:val="none" w:sz="0" w:space="0" w:color="auto"/>
                                <w:right w:val="none" w:sz="0" w:space="0" w:color="auto"/>
                              </w:divBdr>
                            </w:div>
                          </w:divsChild>
                        </w:div>
                        <w:div w:id="156457799">
                          <w:marLeft w:val="0"/>
                          <w:marRight w:val="0"/>
                          <w:marTop w:val="0"/>
                          <w:marBottom w:val="0"/>
                          <w:divBdr>
                            <w:top w:val="none" w:sz="0" w:space="0" w:color="auto"/>
                            <w:left w:val="none" w:sz="0" w:space="0" w:color="auto"/>
                            <w:bottom w:val="none" w:sz="0" w:space="0" w:color="auto"/>
                            <w:right w:val="none" w:sz="0" w:space="0" w:color="auto"/>
                          </w:divBdr>
                          <w:divsChild>
                            <w:div w:id="513614176">
                              <w:marLeft w:val="0"/>
                              <w:marRight w:val="0"/>
                              <w:marTop w:val="0"/>
                              <w:marBottom w:val="0"/>
                              <w:divBdr>
                                <w:top w:val="none" w:sz="0" w:space="0" w:color="auto"/>
                                <w:left w:val="none" w:sz="0" w:space="0" w:color="auto"/>
                                <w:bottom w:val="none" w:sz="0" w:space="0" w:color="auto"/>
                                <w:right w:val="none" w:sz="0" w:space="0" w:color="auto"/>
                              </w:divBdr>
                            </w:div>
                            <w:div w:id="1658924799">
                              <w:marLeft w:val="0"/>
                              <w:marRight w:val="0"/>
                              <w:marTop w:val="0"/>
                              <w:marBottom w:val="0"/>
                              <w:divBdr>
                                <w:top w:val="none" w:sz="0" w:space="0" w:color="auto"/>
                                <w:left w:val="none" w:sz="0" w:space="0" w:color="auto"/>
                                <w:bottom w:val="none" w:sz="0" w:space="0" w:color="auto"/>
                                <w:right w:val="none" w:sz="0" w:space="0" w:color="auto"/>
                              </w:divBdr>
                            </w:div>
                            <w:div w:id="200630385">
                              <w:marLeft w:val="0"/>
                              <w:marRight w:val="0"/>
                              <w:marTop w:val="0"/>
                              <w:marBottom w:val="0"/>
                              <w:divBdr>
                                <w:top w:val="none" w:sz="0" w:space="0" w:color="auto"/>
                                <w:left w:val="none" w:sz="0" w:space="0" w:color="auto"/>
                                <w:bottom w:val="none" w:sz="0" w:space="0" w:color="auto"/>
                                <w:right w:val="none" w:sz="0" w:space="0" w:color="auto"/>
                              </w:divBdr>
                            </w:div>
                            <w:div w:id="2042364643">
                              <w:marLeft w:val="0"/>
                              <w:marRight w:val="0"/>
                              <w:marTop w:val="0"/>
                              <w:marBottom w:val="0"/>
                              <w:divBdr>
                                <w:top w:val="none" w:sz="0" w:space="0" w:color="auto"/>
                                <w:left w:val="none" w:sz="0" w:space="0" w:color="auto"/>
                                <w:bottom w:val="none" w:sz="0" w:space="0" w:color="auto"/>
                                <w:right w:val="none" w:sz="0" w:space="0" w:color="auto"/>
                              </w:divBdr>
                            </w:div>
                            <w:div w:id="1344747615">
                              <w:marLeft w:val="0"/>
                              <w:marRight w:val="0"/>
                              <w:marTop w:val="0"/>
                              <w:marBottom w:val="0"/>
                              <w:divBdr>
                                <w:top w:val="none" w:sz="0" w:space="0" w:color="auto"/>
                                <w:left w:val="none" w:sz="0" w:space="0" w:color="auto"/>
                                <w:bottom w:val="none" w:sz="0" w:space="0" w:color="auto"/>
                                <w:right w:val="none" w:sz="0" w:space="0" w:color="auto"/>
                              </w:divBdr>
                            </w:div>
                            <w:div w:id="754329421">
                              <w:marLeft w:val="0"/>
                              <w:marRight w:val="0"/>
                              <w:marTop w:val="0"/>
                              <w:marBottom w:val="0"/>
                              <w:divBdr>
                                <w:top w:val="none" w:sz="0" w:space="0" w:color="auto"/>
                                <w:left w:val="none" w:sz="0" w:space="0" w:color="auto"/>
                                <w:bottom w:val="none" w:sz="0" w:space="0" w:color="auto"/>
                                <w:right w:val="none" w:sz="0" w:space="0" w:color="auto"/>
                              </w:divBdr>
                            </w:div>
                            <w:div w:id="1156845927">
                              <w:marLeft w:val="0"/>
                              <w:marRight w:val="0"/>
                              <w:marTop w:val="0"/>
                              <w:marBottom w:val="0"/>
                              <w:divBdr>
                                <w:top w:val="none" w:sz="0" w:space="0" w:color="auto"/>
                                <w:left w:val="none" w:sz="0" w:space="0" w:color="auto"/>
                                <w:bottom w:val="none" w:sz="0" w:space="0" w:color="auto"/>
                                <w:right w:val="none" w:sz="0" w:space="0" w:color="auto"/>
                              </w:divBdr>
                            </w:div>
                            <w:div w:id="590823494">
                              <w:marLeft w:val="0"/>
                              <w:marRight w:val="0"/>
                              <w:marTop w:val="0"/>
                              <w:marBottom w:val="0"/>
                              <w:divBdr>
                                <w:top w:val="none" w:sz="0" w:space="0" w:color="auto"/>
                                <w:left w:val="none" w:sz="0" w:space="0" w:color="auto"/>
                                <w:bottom w:val="none" w:sz="0" w:space="0" w:color="auto"/>
                                <w:right w:val="none" w:sz="0" w:space="0" w:color="auto"/>
                              </w:divBdr>
                            </w:div>
                            <w:div w:id="1550797727">
                              <w:marLeft w:val="0"/>
                              <w:marRight w:val="0"/>
                              <w:marTop w:val="0"/>
                              <w:marBottom w:val="0"/>
                              <w:divBdr>
                                <w:top w:val="none" w:sz="0" w:space="0" w:color="auto"/>
                                <w:left w:val="none" w:sz="0" w:space="0" w:color="auto"/>
                                <w:bottom w:val="none" w:sz="0" w:space="0" w:color="auto"/>
                                <w:right w:val="none" w:sz="0" w:space="0" w:color="auto"/>
                              </w:divBdr>
                            </w:div>
                            <w:div w:id="1083799374">
                              <w:marLeft w:val="0"/>
                              <w:marRight w:val="0"/>
                              <w:marTop w:val="0"/>
                              <w:marBottom w:val="0"/>
                              <w:divBdr>
                                <w:top w:val="none" w:sz="0" w:space="0" w:color="auto"/>
                                <w:left w:val="none" w:sz="0" w:space="0" w:color="auto"/>
                                <w:bottom w:val="none" w:sz="0" w:space="0" w:color="auto"/>
                                <w:right w:val="none" w:sz="0" w:space="0" w:color="auto"/>
                              </w:divBdr>
                            </w:div>
                          </w:divsChild>
                        </w:div>
                        <w:div w:id="582418884">
                          <w:marLeft w:val="0"/>
                          <w:marRight w:val="0"/>
                          <w:marTop w:val="0"/>
                          <w:marBottom w:val="0"/>
                          <w:divBdr>
                            <w:top w:val="none" w:sz="0" w:space="0" w:color="auto"/>
                            <w:left w:val="none" w:sz="0" w:space="0" w:color="auto"/>
                            <w:bottom w:val="none" w:sz="0" w:space="0" w:color="auto"/>
                            <w:right w:val="none" w:sz="0" w:space="0" w:color="auto"/>
                          </w:divBdr>
                          <w:divsChild>
                            <w:div w:id="1171916846">
                              <w:marLeft w:val="0"/>
                              <w:marRight w:val="0"/>
                              <w:marTop w:val="0"/>
                              <w:marBottom w:val="0"/>
                              <w:divBdr>
                                <w:top w:val="none" w:sz="0" w:space="0" w:color="auto"/>
                                <w:left w:val="none" w:sz="0" w:space="0" w:color="auto"/>
                                <w:bottom w:val="none" w:sz="0" w:space="0" w:color="auto"/>
                                <w:right w:val="none" w:sz="0" w:space="0" w:color="auto"/>
                              </w:divBdr>
                            </w:div>
                            <w:div w:id="1691030153">
                              <w:marLeft w:val="0"/>
                              <w:marRight w:val="0"/>
                              <w:marTop w:val="0"/>
                              <w:marBottom w:val="0"/>
                              <w:divBdr>
                                <w:top w:val="none" w:sz="0" w:space="0" w:color="auto"/>
                                <w:left w:val="none" w:sz="0" w:space="0" w:color="auto"/>
                                <w:bottom w:val="none" w:sz="0" w:space="0" w:color="auto"/>
                                <w:right w:val="none" w:sz="0" w:space="0" w:color="auto"/>
                              </w:divBdr>
                            </w:div>
                          </w:divsChild>
                        </w:div>
                        <w:div w:id="2095083329">
                          <w:marLeft w:val="0"/>
                          <w:marRight w:val="0"/>
                          <w:marTop w:val="0"/>
                          <w:marBottom w:val="0"/>
                          <w:divBdr>
                            <w:top w:val="none" w:sz="0" w:space="0" w:color="auto"/>
                            <w:left w:val="none" w:sz="0" w:space="0" w:color="auto"/>
                            <w:bottom w:val="none" w:sz="0" w:space="0" w:color="auto"/>
                            <w:right w:val="none" w:sz="0" w:space="0" w:color="auto"/>
                          </w:divBdr>
                          <w:divsChild>
                            <w:div w:id="1423574526">
                              <w:marLeft w:val="0"/>
                              <w:marRight w:val="0"/>
                              <w:marTop w:val="0"/>
                              <w:marBottom w:val="0"/>
                              <w:divBdr>
                                <w:top w:val="none" w:sz="0" w:space="0" w:color="auto"/>
                                <w:left w:val="none" w:sz="0" w:space="0" w:color="auto"/>
                                <w:bottom w:val="none" w:sz="0" w:space="0" w:color="auto"/>
                                <w:right w:val="none" w:sz="0" w:space="0" w:color="auto"/>
                              </w:divBdr>
                            </w:div>
                            <w:div w:id="1948658004">
                              <w:marLeft w:val="0"/>
                              <w:marRight w:val="0"/>
                              <w:marTop w:val="0"/>
                              <w:marBottom w:val="0"/>
                              <w:divBdr>
                                <w:top w:val="none" w:sz="0" w:space="0" w:color="auto"/>
                                <w:left w:val="none" w:sz="0" w:space="0" w:color="auto"/>
                                <w:bottom w:val="none" w:sz="0" w:space="0" w:color="auto"/>
                                <w:right w:val="none" w:sz="0" w:space="0" w:color="auto"/>
                              </w:divBdr>
                            </w:div>
                          </w:divsChild>
                        </w:div>
                        <w:div w:id="1118644570">
                          <w:marLeft w:val="0"/>
                          <w:marRight w:val="0"/>
                          <w:marTop w:val="0"/>
                          <w:marBottom w:val="0"/>
                          <w:divBdr>
                            <w:top w:val="none" w:sz="0" w:space="0" w:color="auto"/>
                            <w:left w:val="none" w:sz="0" w:space="0" w:color="auto"/>
                            <w:bottom w:val="none" w:sz="0" w:space="0" w:color="auto"/>
                            <w:right w:val="none" w:sz="0" w:space="0" w:color="auto"/>
                          </w:divBdr>
                          <w:divsChild>
                            <w:div w:id="1065447594">
                              <w:marLeft w:val="0"/>
                              <w:marRight w:val="0"/>
                              <w:marTop w:val="0"/>
                              <w:marBottom w:val="0"/>
                              <w:divBdr>
                                <w:top w:val="none" w:sz="0" w:space="0" w:color="auto"/>
                                <w:left w:val="none" w:sz="0" w:space="0" w:color="auto"/>
                                <w:bottom w:val="none" w:sz="0" w:space="0" w:color="auto"/>
                                <w:right w:val="none" w:sz="0" w:space="0" w:color="auto"/>
                              </w:divBdr>
                            </w:div>
                          </w:divsChild>
                        </w:div>
                        <w:div w:id="1755012452">
                          <w:marLeft w:val="0"/>
                          <w:marRight w:val="0"/>
                          <w:marTop w:val="0"/>
                          <w:marBottom w:val="0"/>
                          <w:divBdr>
                            <w:top w:val="none" w:sz="0" w:space="0" w:color="auto"/>
                            <w:left w:val="none" w:sz="0" w:space="0" w:color="auto"/>
                            <w:bottom w:val="none" w:sz="0" w:space="0" w:color="auto"/>
                            <w:right w:val="none" w:sz="0" w:space="0" w:color="auto"/>
                          </w:divBdr>
                          <w:divsChild>
                            <w:div w:id="1678996694">
                              <w:marLeft w:val="0"/>
                              <w:marRight w:val="0"/>
                              <w:marTop w:val="0"/>
                              <w:marBottom w:val="0"/>
                              <w:divBdr>
                                <w:top w:val="none" w:sz="0" w:space="0" w:color="auto"/>
                                <w:left w:val="none" w:sz="0" w:space="0" w:color="auto"/>
                                <w:bottom w:val="none" w:sz="0" w:space="0" w:color="auto"/>
                                <w:right w:val="none" w:sz="0" w:space="0" w:color="auto"/>
                              </w:divBdr>
                            </w:div>
                            <w:div w:id="1744721141">
                              <w:marLeft w:val="0"/>
                              <w:marRight w:val="0"/>
                              <w:marTop w:val="0"/>
                              <w:marBottom w:val="0"/>
                              <w:divBdr>
                                <w:top w:val="none" w:sz="0" w:space="0" w:color="auto"/>
                                <w:left w:val="none" w:sz="0" w:space="0" w:color="auto"/>
                                <w:bottom w:val="none" w:sz="0" w:space="0" w:color="auto"/>
                                <w:right w:val="none" w:sz="0" w:space="0" w:color="auto"/>
                              </w:divBdr>
                            </w:div>
                          </w:divsChild>
                        </w:div>
                        <w:div w:id="1664624945">
                          <w:marLeft w:val="0"/>
                          <w:marRight w:val="0"/>
                          <w:marTop w:val="0"/>
                          <w:marBottom w:val="0"/>
                          <w:divBdr>
                            <w:top w:val="none" w:sz="0" w:space="0" w:color="auto"/>
                            <w:left w:val="none" w:sz="0" w:space="0" w:color="auto"/>
                            <w:bottom w:val="none" w:sz="0" w:space="0" w:color="auto"/>
                            <w:right w:val="none" w:sz="0" w:space="0" w:color="auto"/>
                          </w:divBdr>
                          <w:divsChild>
                            <w:div w:id="1684700745">
                              <w:marLeft w:val="0"/>
                              <w:marRight w:val="0"/>
                              <w:marTop w:val="0"/>
                              <w:marBottom w:val="0"/>
                              <w:divBdr>
                                <w:top w:val="none" w:sz="0" w:space="0" w:color="auto"/>
                                <w:left w:val="none" w:sz="0" w:space="0" w:color="auto"/>
                                <w:bottom w:val="none" w:sz="0" w:space="0" w:color="auto"/>
                                <w:right w:val="none" w:sz="0" w:space="0" w:color="auto"/>
                              </w:divBdr>
                            </w:div>
                            <w:div w:id="1704668983">
                              <w:marLeft w:val="0"/>
                              <w:marRight w:val="0"/>
                              <w:marTop w:val="0"/>
                              <w:marBottom w:val="0"/>
                              <w:divBdr>
                                <w:top w:val="none" w:sz="0" w:space="0" w:color="auto"/>
                                <w:left w:val="none" w:sz="0" w:space="0" w:color="auto"/>
                                <w:bottom w:val="none" w:sz="0" w:space="0" w:color="auto"/>
                                <w:right w:val="none" w:sz="0" w:space="0" w:color="auto"/>
                              </w:divBdr>
                            </w:div>
                          </w:divsChild>
                        </w:div>
                        <w:div w:id="1337222336">
                          <w:marLeft w:val="0"/>
                          <w:marRight w:val="0"/>
                          <w:marTop w:val="0"/>
                          <w:marBottom w:val="0"/>
                          <w:divBdr>
                            <w:top w:val="none" w:sz="0" w:space="0" w:color="auto"/>
                            <w:left w:val="none" w:sz="0" w:space="0" w:color="auto"/>
                            <w:bottom w:val="none" w:sz="0" w:space="0" w:color="auto"/>
                            <w:right w:val="none" w:sz="0" w:space="0" w:color="auto"/>
                          </w:divBdr>
                          <w:divsChild>
                            <w:div w:id="1665550654">
                              <w:marLeft w:val="0"/>
                              <w:marRight w:val="0"/>
                              <w:marTop w:val="0"/>
                              <w:marBottom w:val="0"/>
                              <w:divBdr>
                                <w:top w:val="none" w:sz="0" w:space="0" w:color="auto"/>
                                <w:left w:val="none" w:sz="0" w:space="0" w:color="auto"/>
                                <w:bottom w:val="none" w:sz="0" w:space="0" w:color="auto"/>
                                <w:right w:val="none" w:sz="0" w:space="0" w:color="auto"/>
                              </w:divBdr>
                            </w:div>
                            <w:div w:id="1838688434">
                              <w:marLeft w:val="0"/>
                              <w:marRight w:val="0"/>
                              <w:marTop w:val="0"/>
                              <w:marBottom w:val="0"/>
                              <w:divBdr>
                                <w:top w:val="none" w:sz="0" w:space="0" w:color="auto"/>
                                <w:left w:val="none" w:sz="0" w:space="0" w:color="auto"/>
                                <w:bottom w:val="none" w:sz="0" w:space="0" w:color="auto"/>
                                <w:right w:val="none" w:sz="0" w:space="0" w:color="auto"/>
                              </w:divBdr>
                            </w:div>
                          </w:divsChild>
                        </w:div>
                        <w:div w:id="2029136028">
                          <w:marLeft w:val="0"/>
                          <w:marRight w:val="0"/>
                          <w:marTop w:val="0"/>
                          <w:marBottom w:val="0"/>
                          <w:divBdr>
                            <w:top w:val="none" w:sz="0" w:space="0" w:color="auto"/>
                            <w:left w:val="none" w:sz="0" w:space="0" w:color="auto"/>
                            <w:bottom w:val="none" w:sz="0" w:space="0" w:color="auto"/>
                            <w:right w:val="none" w:sz="0" w:space="0" w:color="auto"/>
                          </w:divBdr>
                          <w:divsChild>
                            <w:div w:id="1350566835">
                              <w:marLeft w:val="0"/>
                              <w:marRight w:val="0"/>
                              <w:marTop w:val="0"/>
                              <w:marBottom w:val="0"/>
                              <w:divBdr>
                                <w:top w:val="none" w:sz="0" w:space="0" w:color="auto"/>
                                <w:left w:val="none" w:sz="0" w:space="0" w:color="auto"/>
                                <w:bottom w:val="none" w:sz="0" w:space="0" w:color="auto"/>
                                <w:right w:val="none" w:sz="0" w:space="0" w:color="auto"/>
                              </w:divBdr>
                            </w:div>
                          </w:divsChild>
                        </w:div>
                        <w:div w:id="1542739954">
                          <w:marLeft w:val="0"/>
                          <w:marRight w:val="0"/>
                          <w:marTop w:val="0"/>
                          <w:marBottom w:val="0"/>
                          <w:divBdr>
                            <w:top w:val="none" w:sz="0" w:space="0" w:color="auto"/>
                            <w:left w:val="none" w:sz="0" w:space="0" w:color="auto"/>
                            <w:bottom w:val="none" w:sz="0" w:space="0" w:color="auto"/>
                            <w:right w:val="none" w:sz="0" w:space="0" w:color="auto"/>
                          </w:divBdr>
                          <w:divsChild>
                            <w:div w:id="108009748">
                              <w:marLeft w:val="0"/>
                              <w:marRight w:val="0"/>
                              <w:marTop w:val="0"/>
                              <w:marBottom w:val="0"/>
                              <w:divBdr>
                                <w:top w:val="none" w:sz="0" w:space="0" w:color="auto"/>
                                <w:left w:val="none" w:sz="0" w:space="0" w:color="auto"/>
                                <w:bottom w:val="none" w:sz="0" w:space="0" w:color="auto"/>
                                <w:right w:val="none" w:sz="0" w:space="0" w:color="auto"/>
                              </w:divBdr>
                            </w:div>
                            <w:div w:id="289214591">
                              <w:marLeft w:val="0"/>
                              <w:marRight w:val="0"/>
                              <w:marTop w:val="0"/>
                              <w:marBottom w:val="0"/>
                              <w:divBdr>
                                <w:top w:val="none" w:sz="0" w:space="0" w:color="auto"/>
                                <w:left w:val="none" w:sz="0" w:space="0" w:color="auto"/>
                                <w:bottom w:val="none" w:sz="0" w:space="0" w:color="auto"/>
                                <w:right w:val="none" w:sz="0" w:space="0" w:color="auto"/>
                              </w:divBdr>
                            </w:div>
                          </w:divsChild>
                        </w:div>
                        <w:div w:id="1933926045">
                          <w:marLeft w:val="0"/>
                          <w:marRight w:val="0"/>
                          <w:marTop w:val="0"/>
                          <w:marBottom w:val="0"/>
                          <w:divBdr>
                            <w:top w:val="none" w:sz="0" w:space="0" w:color="auto"/>
                            <w:left w:val="none" w:sz="0" w:space="0" w:color="auto"/>
                            <w:bottom w:val="none" w:sz="0" w:space="0" w:color="auto"/>
                            <w:right w:val="none" w:sz="0" w:space="0" w:color="auto"/>
                          </w:divBdr>
                          <w:divsChild>
                            <w:div w:id="231352195">
                              <w:marLeft w:val="0"/>
                              <w:marRight w:val="0"/>
                              <w:marTop w:val="0"/>
                              <w:marBottom w:val="0"/>
                              <w:divBdr>
                                <w:top w:val="none" w:sz="0" w:space="0" w:color="auto"/>
                                <w:left w:val="none" w:sz="0" w:space="0" w:color="auto"/>
                                <w:bottom w:val="none" w:sz="0" w:space="0" w:color="auto"/>
                                <w:right w:val="none" w:sz="0" w:space="0" w:color="auto"/>
                              </w:divBdr>
                            </w:div>
                          </w:divsChild>
                        </w:div>
                        <w:div w:id="1846943865">
                          <w:marLeft w:val="0"/>
                          <w:marRight w:val="0"/>
                          <w:marTop w:val="0"/>
                          <w:marBottom w:val="0"/>
                          <w:divBdr>
                            <w:top w:val="none" w:sz="0" w:space="0" w:color="auto"/>
                            <w:left w:val="none" w:sz="0" w:space="0" w:color="auto"/>
                            <w:bottom w:val="none" w:sz="0" w:space="0" w:color="auto"/>
                            <w:right w:val="none" w:sz="0" w:space="0" w:color="auto"/>
                          </w:divBdr>
                          <w:divsChild>
                            <w:div w:id="1298098771">
                              <w:marLeft w:val="0"/>
                              <w:marRight w:val="0"/>
                              <w:marTop w:val="0"/>
                              <w:marBottom w:val="0"/>
                              <w:divBdr>
                                <w:top w:val="none" w:sz="0" w:space="0" w:color="auto"/>
                                <w:left w:val="none" w:sz="0" w:space="0" w:color="auto"/>
                                <w:bottom w:val="none" w:sz="0" w:space="0" w:color="auto"/>
                                <w:right w:val="none" w:sz="0" w:space="0" w:color="auto"/>
                              </w:divBdr>
                            </w:div>
                            <w:div w:id="338703937">
                              <w:marLeft w:val="0"/>
                              <w:marRight w:val="0"/>
                              <w:marTop w:val="0"/>
                              <w:marBottom w:val="0"/>
                              <w:divBdr>
                                <w:top w:val="none" w:sz="0" w:space="0" w:color="auto"/>
                                <w:left w:val="none" w:sz="0" w:space="0" w:color="auto"/>
                                <w:bottom w:val="none" w:sz="0" w:space="0" w:color="auto"/>
                                <w:right w:val="none" w:sz="0" w:space="0" w:color="auto"/>
                              </w:divBdr>
                            </w:div>
                            <w:div w:id="17231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711294">
          <w:marLeft w:val="0"/>
          <w:marRight w:val="0"/>
          <w:marTop w:val="0"/>
          <w:marBottom w:val="0"/>
          <w:divBdr>
            <w:top w:val="none" w:sz="0" w:space="0" w:color="auto"/>
            <w:left w:val="none" w:sz="0" w:space="0" w:color="auto"/>
            <w:bottom w:val="none" w:sz="0" w:space="0" w:color="auto"/>
            <w:right w:val="none" w:sz="0" w:space="0" w:color="auto"/>
          </w:divBdr>
          <w:divsChild>
            <w:div w:id="1028943745">
              <w:marLeft w:val="0"/>
              <w:marRight w:val="0"/>
              <w:marTop w:val="0"/>
              <w:marBottom w:val="0"/>
              <w:divBdr>
                <w:top w:val="none" w:sz="0" w:space="0" w:color="auto"/>
                <w:left w:val="none" w:sz="0" w:space="0" w:color="auto"/>
                <w:bottom w:val="none" w:sz="0" w:space="0" w:color="auto"/>
                <w:right w:val="none" w:sz="0" w:space="0" w:color="auto"/>
              </w:divBdr>
              <w:divsChild>
                <w:div w:id="199827223">
                  <w:marLeft w:val="0"/>
                  <w:marRight w:val="0"/>
                  <w:marTop w:val="0"/>
                  <w:marBottom w:val="0"/>
                  <w:divBdr>
                    <w:top w:val="none" w:sz="0" w:space="0" w:color="auto"/>
                    <w:left w:val="none" w:sz="0" w:space="0" w:color="auto"/>
                    <w:bottom w:val="none" w:sz="0" w:space="0" w:color="auto"/>
                    <w:right w:val="none" w:sz="0" w:space="0" w:color="auto"/>
                  </w:divBdr>
                  <w:divsChild>
                    <w:div w:id="36203181">
                      <w:marLeft w:val="0"/>
                      <w:marRight w:val="0"/>
                      <w:marTop w:val="0"/>
                      <w:marBottom w:val="0"/>
                      <w:divBdr>
                        <w:top w:val="none" w:sz="0" w:space="0" w:color="auto"/>
                        <w:left w:val="none" w:sz="0" w:space="0" w:color="auto"/>
                        <w:bottom w:val="none" w:sz="0" w:space="0" w:color="auto"/>
                        <w:right w:val="none" w:sz="0" w:space="0" w:color="auto"/>
                      </w:divBdr>
                      <w:divsChild>
                        <w:div w:id="906038406">
                          <w:marLeft w:val="0"/>
                          <w:marRight w:val="0"/>
                          <w:marTop w:val="0"/>
                          <w:marBottom w:val="0"/>
                          <w:divBdr>
                            <w:top w:val="none" w:sz="0" w:space="0" w:color="auto"/>
                            <w:left w:val="none" w:sz="0" w:space="0" w:color="auto"/>
                            <w:bottom w:val="none" w:sz="0" w:space="0" w:color="auto"/>
                            <w:right w:val="none" w:sz="0" w:space="0" w:color="auto"/>
                          </w:divBdr>
                        </w:div>
                        <w:div w:id="2002846991">
                          <w:marLeft w:val="0"/>
                          <w:marRight w:val="0"/>
                          <w:marTop w:val="0"/>
                          <w:marBottom w:val="0"/>
                          <w:divBdr>
                            <w:top w:val="none" w:sz="0" w:space="0" w:color="auto"/>
                            <w:left w:val="none" w:sz="0" w:space="0" w:color="auto"/>
                            <w:bottom w:val="none" w:sz="0" w:space="0" w:color="auto"/>
                            <w:right w:val="none" w:sz="0" w:space="0" w:color="auto"/>
                          </w:divBdr>
                        </w:div>
                        <w:div w:id="230578357">
                          <w:marLeft w:val="0"/>
                          <w:marRight w:val="0"/>
                          <w:marTop w:val="0"/>
                          <w:marBottom w:val="0"/>
                          <w:divBdr>
                            <w:top w:val="none" w:sz="0" w:space="0" w:color="auto"/>
                            <w:left w:val="none" w:sz="0" w:space="0" w:color="auto"/>
                            <w:bottom w:val="none" w:sz="0" w:space="0" w:color="auto"/>
                            <w:right w:val="none" w:sz="0" w:space="0" w:color="auto"/>
                          </w:divBdr>
                        </w:div>
                        <w:div w:id="995038258">
                          <w:marLeft w:val="0"/>
                          <w:marRight w:val="0"/>
                          <w:marTop w:val="0"/>
                          <w:marBottom w:val="0"/>
                          <w:divBdr>
                            <w:top w:val="none" w:sz="0" w:space="0" w:color="auto"/>
                            <w:left w:val="none" w:sz="0" w:space="0" w:color="auto"/>
                            <w:bottom w:val="none" w:sz="0" w:space="0" w:color="auto"/>
                            <w:right w:val="none" w:sz="0" w:space="0" w:color="auto"/>
                          </w:divBdr>
                        </w:div>
                        <w:div w:id="1600212706">
                          <w:marLeft w:val="0"/>
                          <w:marRight w:val="0"/>
                          <w:marTop w:val="0"/>
                          <w:marBottom w:val="0"/>
                          <w:divBdr>
                            <w:top w:val="none" w:sz="0" w:space="0" w:color="auto"/>
                            <w:left w:val="none" w:sz="0" w:space="0" w:color="auto"/>
                            <w:bottom w:val="none" w:sz="0" w:space="0" w:color="auto"/>
                            <w:right w:val="none" w:sz="0" w:space="0" w:color="auto"/>
                          </w:divBdr>
                        </w:div>
                        <w:div w:id="1089889787">
                          <w:marLeft w:val="0"/>
                          <w:marRight w:val="0"/>
                          <w:marTop w:val="0"/>
                          <w:marBottom w:val="0"/>
                          <w:divBdr>
                            <w:top w:val="none" w:sz="0" w:space="0" w:color="auto"/>
                            <w:left w:val="none" w:sz="0" w:space="0" w:color="auto"/>
                            <w:bottom w:val="none" w:sz="0" w:space="0" w:color="auto"/>
                            <w:right w:val="none" w:sz="0" w:space="0" w:color="auto"/>
                          </w:divBdr>
                        </w:div>
                        <w:div w:id="1671520703">
                          <w:marLeft w:val="0"/>
                          <w:marRight w:val="0"/>
                          <w:marTop w:val="0"/>
                          <w:marBottom w:val="0"/>
                          <w:divBdr>
                            <w:top w:val="none" w:sz="0" w:space="0" w:color="auto"/>
                            <w:left w:val="none" w:sz="0" w:space="0" w:color="auto"/>
                            <w:bottom w:val="none" w:sz="0" w:space="0" w:color="auto"/>
                            <w:right w:val="none" w:sz="0" w:space="0" w:color="auto"/>
                          </w:divBdr>
                        </w:div>
                        <w:div w:id="1870101155">
                          <w:marLeft w:val="0"/>
                          <w:marRight w:val="0"/>
                          <w:marTop w:val="0"/>
                          <w:marBottom w:val="0"/>
                          <w:divBdr>
                            <w:top w:val="none" w:sz="0" w:space="0" w:color="auto"/>
                            <w:left w:val="none" w:sz="0" w:space="0" w:color="auto"/>
                            <w:bottom w:val="none" w:sz="0" w:space="0" w:color="auto"/>
                            <w:right w:val="none" w:sz="0" w:space="0" w:color="auto"/>
                          </w:divBdr>
                        </w:div>
                        <w:div w:id="1597249136">
                          <w:marLeft w:val="0"/>
                          <w:marRight w:val="0"/>
                          <w:marTop w:val="0"/>
                          <w:marBottom w:val="0"/>
                          <w:divBdr>
                            <w:top w:val="none" w:sz="0" w:space="0" w:color="auto"/>
                            <w:left w:val="none" w:sz="0" w:space="0" w:color="auto"/>
                            <w:bottom w:val="none" w:sz="0" w:space="0" w:color="auto"/>
                            <w:right w:val="none" w:sz="0" w:space="0" w:color="auto"/>
                          </w:divBdr>
                        </w:div>
                        <w:div w:id="1580602931">
                          <w:marLeft w:val="0"/>
                          <w:marRight w:val="0"/>
                          <w:marTop w:val="0"/>
                          <w:marBottom w:val="0"/>
                          <w:divBdr>
                            <w:top w:val="none" w:sz="0" w:space="0" w:color="auto"/>
                            <w:left w:val="none" w:sz="0" w:space="0" w:color="auto"/>
                            <w:bottom w:val="none" w:sz="0" w:space="0" w:color="auto"/>
                            <w:right w:val="none" w:sz="0" w:space="0" w:color="auto"/>
                          </w:divBdr>
                        </w:div>
                        <w:div w:id="739210277">
                          <w:marLeft w:val="0"/>
                          <w:marRight w:val="0"/>
                          <w:marTop w:val="0"/>
                          <w:marBottom w:val="0"/>
                          <w:divBdr>
                            <w:top w:val="none" w:sz="0" w:space="0" w:color="auto"/>
                            <w:left w:val="none" w:sz="0" w:space="0" w:color="auto"/>
                            <w:bottom w:val="none" w:sz="0" w:space="0" w:color="auto"/>
                            <w:right w:val="none" w:sz="0" w:space="0" w:color="auto"/>
                          </w:divBdr>
                        </w:div>
                        <w:div w:id="1406151568">
                          <w:marLeft w:val="0"/>
                          <w:marRight w:val="0"/>
                          <w:marTop w:val="0"/>
                          <w:marBottom w:val="0"/>
                          <w:divBdr>
                            <w:top w:val="none" w:sz="0" w:space="0" w:color="auto"/>
                            <w:left w:val="none" w:sz="0" w:space="0" w:color="auto"/>
                            <w:bottom w:val="none" w:sz="0" w:space="0" w:color="auto"/>
                            <w:right w:val="none" w:sz="0" w:space="0" w:color="auto"/>
                          </w:divBdr>
                        </w:div>
                        <w:div w:id="1460416256">
                          <w:marLeft w:val="0"/>
                          <w:marRight w:val="0"/>
                          <w:marTop w:val="0"/>
                          <w:marBottom w:val="0"/>
                          <w:divBdr>
                            <w:top w:val="none" w:sz="0" w:space="0" w:color="auto"/>
                            <w:left w:val="none" w:sz="0" w:space="0" w:color="auto"/>
                            <w:bottom w:val="none" w:sz="0" w:space="0" w:color="auto"/>
                            <w:right w:val="none" w:sz="0" w:space="0" w:color="auto"/>
                          </w:divBdr>
                        </w:div>
                        <w:div w:id="672298991">
                          <w:marLeft w:val="0"/>
                          <w:marRight w:val="0"/>
                          <w:marTop w:val="0"/>
                          <w:marBottom w:val="0"/>
                          <w:divBdr>
                            <w:top w:val="none" w:sz="0" w:space="0" w:color="auto"/>
                            <w:left w:val="none" w:sz="0" w:space="0" w:color="auto"/>
                            <w:bottom w:val="none" w:sz="0" w:space="0" w:color="auto"/>
                            <w:right w:val="none" w:sz="0" w:space="0" w:color="auto"/>
                          </w:divBdr>
                        </w:div>
                        <w:div w:id="936328648">
                          <w:marLeft w:val="0"/>
                          <w:marRight w:val="0"/>
                          <w:marTop w:val="0"/>
                          <w:marBottom w:val="0"/>
                          <w:divBdr>
                            <w:top w:val="none" w:sz="0" w:space="0" w:color="auto"/>
                            <w:left w:val="none" w:sz="0" w:space="0" w:color="auto"/>
                            <w:bottom w:val="none" w:sz="0" w:space="0" w:color="auto"/>
                            <w:right w:val="none" w:sz="0" w:space="0" w:color="auto"/>
                          </w:divBdr>
                        </w:div>
                        <w:div w:id="693581602">
                          <w:marLeft w:val="0"/>
                          <w:marRight w:val="0"/>
                          <w:marTop w:val="0"/>
                          <w:marBottom w:val="0"/>
                          <w:divBdr>
                            <w:top w:val="none" w:sz="0" w:space="0" w:color="auto"/>
                            <w:left w:val="none" w:sz="0" w:space="0" w:color="auto"/>
                            <w:bottom w:val="none" w:sz="0" w:space="0" w:color="auto"/>
                            <w:right w:val="none" w:sz="0" w:space="0" w:color="auto"/>
                          </w:divBdr>
                        </w:div>
                        <w:div w:id="892153439">
                          <w:marLeft w:val="0"/>
                          <w:marRight w:val="0"/>
                          <w:marTop w:val="0"/>
                          <w:marBottom w:val="0"/>
                          <w:divBdr>
                            <w:top w:val="none" w:sz="0" w:space="0" w:color="auto"/>
                            <w:left w:val="none" w:sz="0" w:space="0" w:color="auto"/>
                            <w:bottom w:val="none" w:sz="0" w:space="0" w:color="auto"/>
                            <w:right w:val="none" w:sz="0" w:space="0" w:color="auto"/>
                          </w:divBdr>
                        </w:div>
                        <w:div w:id="43137452">
                          <w:marLeft w:val="0"/>
                          <w:marRight w:val="0"/>
                          <w:marTop w:val="0"/>
                          <w:marBottom w:val="0"/>
                          <w:divBdr>
                            <w:top w:val="none" w:sz="0" w:space="0" w:color="auto"/>
                            <w:left w:val="none" w:sz="0" w:space="0" w:color="auto"/>
                            <w:bottom w:val="none" w:sz="0" w:space="0" w:color="auto"/>
                            <w:right w:val="none" w:sz="0" w:space="0" w:color="auto"/>
                          </w:divBdr>
                        </w:div>
                        <w:div w:id="395783441">
                          <w:marLeft w:val="0"/>
                          <w:marRight w:val="0"/>
                          <w:marTop w:val="0"/>
                          <w:marBottom w:val="0"/>
                          <w:divBdr>
                            <w:top w:val="none" w:sz="0" w:space="0" w:color="auto"/>
                            <w:left w:val="none" w:sz="0" w:space="0" w:color="auto"/>
                            <w:bottom w:val="none" w:sz="0" w:space="0" w:color="auto"/>
                            <w:right w:val="none" w:sz="0" w:space="0" w:color="auto"/>
                          </w:divBdr>
                        </w:div>
                        <w:div w:id="43717028">
                          <w:marLeft w:val="0"/>
                          <w:marRight w:val="0"/>
                          <w:marTop w:val="0"/>
                          <w:marBottom w:val="0"/>
                          <w:divBdr>
                            <w:top w:val="none" w:sz="0" w:space="0" w:color="auto"/>
                            <w:left w:val="none" w:sz="0" w:space="0" w:color="auto"/>
                            <w:bottom w:val="none" w:sz="0" w:space="0" w:color="auto"/>
                            <w:right w:val="none" w:sz="0" w:space="0" w:color="auto"/>
                          </w:divBdr>
                        </w:div>
                        <w:div w:id="1298532633">
                          <w:marLeft w:val="0"/>
                          <w:marRight w:val="0"/>
                          <w:marTop w:val="0"/>
                          <w:marBottom w:val="0"/>
                          <w:divBdr>
                            <w:top w:val="none" w:sz="0" w:space="0" w:color="auto"/>
                            <w:left w:val="none" w:sz="0" w:space="0" w:color="auto"/>
                            <w:bottom w:val="none" w:sz="0" w:space="0" w:color="auto"/>
                            <w:right w:val="none" w:sz="0" w:space="0" w:color="auto"/>
                          </w:divBdr>
                        </w:div>
                        <w:div w:id="216282622">
                          <w:marLeft w:val="0"/>
                          <w:marRight w:val="0"/>
                          <w:marTop w:val="0"/>
                          <w:marBottom w:val="0"/>
                          <w:divBdr>
                            <w:top w:val="none" w:sz="0" w:space="0" w:color="auto"/>
                            <w:left w:val="none" w:sz="0" w:space="0" w:color="auto"/>
                            <w:bottom w:val="none" w:sz="0" w:space="0" w:color="auto"/>
                            <w:right w:val="none" w:sz="0" w:space="0" w:color="auto"/>
                          </w:divBdr>
                        </w:div>
                        <w:div w:id="1805154981">
                          <w:marLeft w:val="0"/>
                          <w:marRight w:val="0"/>
                          <w:marTop w:val="0"/>
                          <w:marBottom w:val="0"/>
                          <w:divBdr>
                            <w:top w:val="none" w:sz="0" w:space="0" w:color="auto"/>
                            <w:left w:val="none" w:sz="0" w:space="0" w:color="auto"/>
                            <w:bottom w:val="none" w:sz="0" w:space="0" w:color="auto"/>
                            <w:right w:val="none" w:sz="0" w:space="0" w:color="auto"/>
                          </w:divBdr>
                        </w:div>
                        <w:div w:id="922882485">
                          <w:marLeft w:val="0"/>
                          <w:marRight w:val="0"/>
                          <w:marTop w:val="0"/>
                          <w:marBottom w:val="0"/>
                          <w:divBdr>
                            <w:top w:val="none" w:sz="0" w:space="0" w:color="auto"/>
                            <w:left w:val="none" w:sz="0" w:space="0" w:color="auto"/>
                            <w:bottom w:val="none" w:sz="0" w:space="0" w:color="auto"/>
                            <w:right w:val="none" w:sz="0" w:space="0" w:color="auto"/>
                          </w:divBdr>
                        </w:div>
                        <w:div w:id="1208026042">
                          <w:marLeft w:val="0"/>
                          <w:marRight w:val="0"/>
                          <w:marTop w:val="0"/>
                          <w:marBottom w:val="0"/>
                          <w:divBdr>
                            <w:top w:val="none" w:sz="0" w:space="0" w:color="auto"/>
                            <w:left w:val="none" w:sz="0" w:space="0" w:color="auto"/>
                            <w:bottom w:val="none" w:sz="0" w:space="0" w:color="auto"/>
                            <w:right w:val="none" w:sz="0" w:space="0" w:color="auto"/>
                          </w:divBdr>
                        </w:div>
                        <w:div w:id="1884440310">
                          <w:marLeft w:val="0"/>
                          <w:marRight w:val="0"/>
                          <w:marTop w:val="0"/>
                          <w:marBottom w:val="0"/>
                          <w:divBdr>
                            <w:top w:val="none" w:sz="0" w:space="0" w:color="auto"/>
                            <w:left w:val="none" w:sz="0" w:space="0" w:color="auto"/>
                            <w:bottom w:val="none" w:sz="0" w:space="0" w:color="auto"/>
                            <w:right w:val="none" w:sz="0" w:space="0" w:color="auto"/>
                          </w:divBdr>
                        </w:div>
                        <w:div w:id="1456292903">
                          <w:marLeft w:val="0"/>
                          <w:marRight w:val="0"/>
                          <w:marTop w:val="0"/>
                          <w:marBottom w:val="0"/>
                          <w:divBdr>
                            <w:top w:val="none" w:sz="0" w:space="0" w:color="auto"/>
                            <w:left w:val="none" w:sz="0" w:space="0" w:color="auto"/>
                            <w:bottom w:val="none" w:sz="0" w:space="0" w:color="auto"/>
                            <w:right w:val="none" w:sz="0" w:space="0" w:color="auto"/>
                          </w:divBdr>
                        </w:div>
                        <w:div w:id="409741755">
                          <w:marLeft w:val="0"/>
                          <w:marRight w:val="0"/>
                          <w:marTop w:val="0"/>
                          <w:marBottom w:val="0"/>
                          <w:divBdr>
                            <w:top w:val="none" w:sz="0" w:space="0" w:color="auto"/>
                            <w:left w:val="none" w:sz="0" w:space="0" w:color="auto"/>
                            <w:bottom w:val="none" w:sz="0" w:space="0" w:color="auto"/>
                            <w:right w:val="none" w:sz="0" w:space="0" w:color="auto"/>
                          </w:divBdr>
                        </w:div>
                        <w:div w:id="1867138186">
                          <w:marLeft w:val="0"/>
                          <w:marRight w:val="0"/>
                          <w:marTop w:val="0"/>
                          <w:marBottom w:val="0"/>
                          <w:divBdr>
                            <w:top w:val="none" w:sz="0" w:space="0" w:color="auto"/>
                            <w:left w:val="none" w:sz="0" w:space="0" w:color="auto"/>
                            <w:bottom w:val="none" w:sz="0" w:space="0" w:color="auto"/>
                            <w:right w:val="none" w:sz="0" w:space="0" w:color="auto"/>
                          </w:divBdr>
                        </w:div>
                        <w:div w:id="2122063432">
                          <w:marLeft w:val="0"/>
                          <w:marRight w:val="0"/>
                          <w:marTop w:val="0"/>
                          <w:marBottom w:val="0"/>
                          <w:divBdr>
                            <w:top w:val="none" w:sz="0" w:space="0" w:color="auto"/>
                            <w:left w:val="none" w:sz="0" w:space="0" w:color="auto"/>
                            <w:bottom w:val="none" w:sz="0" w:space="0" w:color="auto"/>
                            <w:right w:val="none" w:sz="0" w:space="0" w:color="auto"/>
                          </w:divBdr>
                        </w:div>
                        <w:div w:id="1292976252">
                          <w:marLeft w:val="0"/>
                          <w:marRight w:val="0"/>
                          <w:marTop w:val="0"/>
                          <w:marBottom w:val="0"/>
                          <w:divBdr>
                            <w:top w:val="none" w:sz="0" w:space="0" w:color="auto"/>
                            <w:left w:val="none" w:sz="0" w:space="0" w:color="auto"/>
                            <w:bottom w:val="none" w:sz="0" w:space="0" w:color="auto"/>
                            <w:right w:val="none" w:sz="0" w:space="0" w:color="auto"/>
                          </w:divBdr>
                        </w:div>
                        <w:div w:id="1937130353">
                          <w:marLeft w:val="0"/>
                          <w:marRight w:val="0"/>
                          <w:marTop w:val="0"/>
                          <w:marBottom w:val="0"/>
                          <w:divBdr>
                            <w:top w:val="none" w:sz="0" w:space="0" w:color="auto"/>
                            <w:left w:val="none" w:sz="0" w:space="0" w:color="auto"/>
                            <w:bottom w:val="none" w:sz="0" w:space="0" w:color="auto"/>
                            <w:right w:val="none" w:sz="0" w:space="0" w:color="auto"/>
                          </w:divBdr>
                        </w:div>
                        <w:div w:id="1955791713">
                          <w:marLeft w:val="0"/>
                          <w:marRight w:val="0"/>
                          <w:marTop w:val="0"/>
                          <w:marBottom w:val="0"/>
                          <w:divBdr>
                            <w:top w:val="none" w:sz="0" w:space="0" w:color="auto"/>
                            <w:left w:val="none" w:sz="0" w:space="0" w:color="auto"/>
                            <w:bottom w:val="none" w:sz="0" w:space="0" w:color="auto"/>
                            <w:right w:val="none" w:sz="0" w:space="0" w:color="auto"/>
                          </w:divBdr>
                        </w:div>
                        <w:div w:id="856389733">
                          <w:marLeft w:val="0"/>
                          <w:marRight w:val="0"/>
                          <w:marTop w:val="0"/>
                          <w:marBottom w:val="0"/>
                          <w:divBdr>
                            <w:top w:val="none" w:sz="0" w:space="0" w:color="auto"/>
                            <w:left w:val="none" w:sz="0" w:space="0" w:color="auto"/>
                            <w:bottom w:val="none" w:sz="0" w:space="0" w:color="auto"/>
                            <w:right w:val="none" w:sz="0" w:space="0" w:color="auto"/>
                          </w:divBdr>
                        </w:div>
                        <w:div w:id="1769079751">
                          <w:marLeft w:val="0"/>
                          <w:marRight w:val="0"/>
                          <w:marTop w:val="0"/>
                          <w:marBottom w:val="0"/>
                          <w:divBdr>
                            <w:top w:val="none" w:sz="0" w:space="0" w:color="auto"/>
                            <w:left w:val="none" w:sz="0" w:space="0" w:color="auto"/>
                            <w:bottom w:val="none" w:sz="0" w:space="0" w:color="auto"/>
                            <w:right w:val="none" w:sz="0" w:space="0" w:color="auto"/>
                          </w:divBdr>
                        </w:div>
                        <w:div w:id="2129659516">
                          <w:marLeft w:val="0"/>
                          <w:marRight w:val="0"/>
                          <w:marTop w:val="0"/>
                          <w:marBottom w:val="0"/>
                          <w:divBdr>
                            <w:top w:val="none" w:sz="0" w:space="0" w:color="auto"/>
                            <w:left w:val="none" w:sz="0" w:space="0" w:color="auto"/>
                            <w:bottom w:val="none" w:sz="0" w:space="0" w:color="auto"/>
                            <w:right w:val="none" w:sz="0" w:space="0" w:color="auto"/>
                          </w:divBdr>
                        </w:div>
                        <w:div w:id="1375740513">
                          <w:marLeft w:val="0"/>
                          <w:marRight w:val="0"/>
                          <w:marTop w:val="0"/>
                          <w:marBottom w:val="0"/>
                          <w:divBdr>
                            <w:top w:val="none" w:sz="0" w:space="0" w:color="auto"/>
                            <w:left w:val="none" w:sz="0" w:space="0" w:color="auto"/>
                            <w:bottom w:val="none" w:sz="0" w:space="0" w:color="auto"/>
                            <w:right w:val="none" w:sz="0" w:space="0" w:color="auto"/>
                          </w:divBdr>
                        </w:div>
                        <w:div w:id="139349180">
                          <w:marLeft w:val="0"/>
                          <w:marRight w:val="0"/>
                          <w:marTop w:val="0"/>
                          <w:marBottom w:val="0"/>
                          <w:divBdr>
                            <w:top w:val="none" w:sz="0" w:space="0" w:color="auto"/>
                            <w:left w:val="none" w:sz="0" w:space="0" w:color="auto"/>
                            <w:bottom w:val="none" w:sz="0" w:space="0" w:color="auto"/>
                            <w:right w:val="none" w:sz="0" w:space="0" w:color="auto"/>
                          </w:divBdr>
                        </w:div>
                        <w:div w:id="1519005928">
                          <w:marLeft w:val="0"/>
                          <w:marRight w:val="0"/>
                          <w:marTop w:val="0"/>
                          <w:marBottom w:val="0"/>
                          <w:divBdr>
                            <w:top w:val="none" w:sz="0" w:space="0" w:color="auto"/>
                            <w:left w:val="none" w:sz="0" w:space="0" w:color="auto"/>
                            <w:bottom w:val="none" w:sz="0" w:space="0" w:color="auto"/>
                            <w:right w:val="none" w:sz="0" w:space="0" w:color="auto"/>
                          </w:divBdr>
                        </w:div>
                        <w:div w:id="1212040431">
                          <w:marLeft w:val="0"/>
                          <w:marRight w:val="0"/>
                          <w:marTop w:val="0"/>
                          <w:marBottom w:val="0"/>
                          <w:divBdr>
                            <w:top w:val="none" w:sz="0" w:space="0" w:color="auto"/>
                            <w:left w:val="none" w:sz="0" w:space="0" w:color="auto"/>
                            <w:bottom w:val="none" w:sz="0" w:space="0" w:color="auto"/>
                            <w:right w:val="none" w:sz="0" w:space="0" w:color="auto"/>
                          </w:divBdr>
                        </w:div>
                        <w:div w:id="569343869">
                          <w:marLeft w:val="0"/>
                          <w:marRight w:val="0"/>
                          <w:marTop w:val="0"/>
                          <w:marBottom w:val="0"/>
                          <w:divBdr>
                            <w:top w:val="none" w:sz="0" w:space="0" w:color="auto"/>
                            <w:left w:val="none" w:sz="0" w:space="0" w:color="auto"/>
                            <w:bottom w:val="none" w:sz="0" w:space="0" w:color="auto"/>
                            <w:right w:val="none" w:sz="0" w:space="0" w:color="auto"/>
                          </w:divBdr>
                        </w:div>
                        <w:div w:id="531189129">
                          <w:marLeft w:val="0"/>
                          <w:marRight w:val="0"/>
                          <w:marTop w:val="0"/>
                          <w:marBottom w:val="0"/>
                          <w:divBdr>
                            <w:top w:val="none" w:sz="0" w:space="0" w:color="auto"/>
                            <w:left w:val="none" w:sz="0" w:space="0" w:color="auto"/>
                            <w:bottom w:val="none" w:sz="0" w:space="0" w:color="auto"/>
                            <w:right w:val="none" w:sz="0" w:space="0" w:color="auto"/>
                          </w:divBdr>
                        </w:div>
                        <w:div w:id="847140162">
                          <w:marLeft w:val="0"/>
                          <w:marRight w:val="0"/>
                          <w:marTop w:val="0"/>
                          <w:marBottom w:val="0"/>
                          <w:divBdr>
                            <w:top w:val="none" w:sz="0" w:space="0" w:color="auto"/>
                            <w:left w:val="none" w:sz="0" w:space="0" w:color="auto"/>
                            <w:bottom w:val="none" w:sz="0" w:space="0" w:color="auto"/>
                            <w:right w:val="none" w:sz="0" w:space="0" w:color="auto"/>
                          </w:divBdr>
                        </w:div>
                        <w:div w:id="1432122107">
                          <w:marLeft w:val="0"/>
                          <w:marRight w:val="0"/>
                          <w:marTop w:val="0"/>
                          <w:marBottom w:val="0"/>
                          <w:divBdr>
                            <w:top w:val="none" w:sz="0" w:space="0" w:color="auto"/>
                            <w:left w:val="none" w:sz="0" w:space="0" w:color="auto"/>
                            <w:bottom w:val="none" w:sz="0" w:space="0" w:color="auto"/>
                            <w:right w:val="none" w:sz="0" w:space="0" w:color="auto"/>
                          </w:divBdr>
                        </w:div>
                        <w:div w:id="1142964417">
                          <w:marLeft w:val="0"/>
                          <w:marRight w:val="0"/>
                          <w:marTop w:val="0"/>
                          <w:marBottom w:val="0"/>
                          <w:divBdr>
                            <w:top w:val="none" w:sz="0" w:space="0" w:color="auto"/>
                            <w:left w:val="none" w:sz="0" w:space="0" w:color="auto"/>
                            <w:bottom w:val="none" w:sz="0" w:space="0" w:color="auto"/>
                            <w:right w:val="none" w:sz="0" w:space="0" w:color="auto"/>
                          </w:divBdr>
                        </w:div>
                        <w:div w:id="897474703">
                          <w:marLeft w:val="0"/>
                          <w:marRight w:val="0"/>
                          <w:marTop w:val="0"/>
                          <w:marBottom w:val="0"/>
                          <w:divBdr>
                            <w:top w:val="none" w:sz="0" w:space="0" w:color="auto"/>
                            <w:left w:val="none" w:sz="0" w:space="0" w:color="auto"/>
                            <w:bottom w:val="none" w:sz="0" w:space="0" w:color="auto"/>
                            <w:right w:val="none" w:sz="0" w:space="0" w:color="auto"/>
                          </w:divBdr>
                        </w:div>
                        <w:div w:id="2133474243">
                          <w:marLeft w:val="0"/>
                          <w:marRight w:val="0"/>
                          <w:marTop w:val="0"/>
                          <w:marBottom w:val="0"/>
                          <w:divBdr>
                            <w:top w:val="none" w:sz="0" w:space="0" w:color="auto"/>
                            <w:left w:val="none" w:sz="0" w:space="0" w:color="auto"/>
                            <w:bottom w:val="none" w:sz="0" w:space="0" w:color="auto"/>
                            <w:right w:val="none" w:sz="0" w:space="0" w:color="auto"/>
                          </w:divBdr>
                        </w:div>
                        <w:div w:id="1071076518">
                          <w:marLeft w:val="0"/>
                          <w:marRight w:val="0"/>
                          <w:marTop w:val="0"/>
                          <w:marBottom w:val="0"/>
                          <w:divBdr>
                            <w:top w:val="none" w:sz="0" w:space="0" w:color="auto"/>
                            <w:left w:val="none" w:sz="0" w:space="0" w:color="auto"/>
                            <w:bottom w:val="none" w:sz="0" w:space="0" w:color="auto"/>
                            <w:right w:val="none" w:sz="0" w:space="0" w:color="auto"/>
                          </w:divBdr>
                        </w:div>
                        <w:div w:id="1971470334">
                          <w:marLeft w:val="0"/>
                          <w:marRight w:val="0"/>
                          <w:marTop w:val="0"/>
                          <w:marBottom w:val="0"/>
                          <w:divBdr>
                            <w:top w:val="none" w:sz="0" w:space="0" w:color="auto"/>
                            <w:left w:val="none" w:sz="0" w:space="0" w:color="auto"/>
                            <w:bottom w:val="none" w:sz="0" w:space="0" w:color="auto"/>
                            <w:right w:val="none" w:sz="0" w:space="0" w:color="auto"/>
                          </w:divBdr>
                        </w:div>
                        <w:div w:id="410976466">
                          <w:marLeft w:val="0"/>
                          <w:marRight w:val="0"/>
                          <w:marTop w:val="0"/>
                          <w:marBottom w:val="0"/>
                          <w:divBdr>
                            <w:top w:val="none" w:sz="0" w:space="0" w:color="auto"/>
                            <w:left w:val="none" w:sz="0" w:space="0" w:color="auto"/>
                            <w:bottom w:val="none" w:sz="0" w:space="0" w:color="auto"/>
                            <w:right w:val="none" w:sz="0" w:space="0" w:color="auto"/>
                          </w:divBdr>
                        </w:div>
                        <w:div w:id="2103790739">
                          <w:marLeft w:val="0"/>
                          <w:marRight w:val="0"/>
                          <w:marTop w:val="0"/>
                          <w:marBottom w:val="0"/>
                          <w:divBdr>
                            <w:top w:val="none" w:sz="0" w:space="0" w:color="auto"/>
                            <w:left w:val="none" w:sz="0" w:space="0" w:color="auto"/>
                            <w:bottom w:val="none" w:sz="0" w:space="0" w:color="auto"/>
                            <w:right w:val="none" w:sz="0" w:space="0" w:color="auto"/>
                          </w:divBdr>
                        </w:div>
                        <w:div w:id="1242374038">
                          <w:marLeft w:val="0"/>
                          <w:marRight w:val="0"/>
                          <w:marTop w:val="0"/>
                          <w:marBottom w:val="0"/>
                          <w:divBdr>
                            <w:top w:val="none" w:sz="0" w:space="0" w:color="auto"/>
                            <w:left w:val="none" w:sz="0" w:space="0" w:color="auto"/>
                            <w:bottom w:val="none" w:sz="0" w:space="0" w:color="auto"/>
                            <w:right w:val="none" w:sz="0" w:space="0" w:color="auto"/>
                          </w:divBdr>
                        </w:div>
                        <w:div w:id="1634553954">
                          <w:marLeft w:val="0"/>
                          <w:marRight w:val="0"/>
                          <w:marTop w:val="0"/>
                          <w:marBottom w:val="0"/>
                          <w:divBdr>
                            <w:top w:val="none" w:sz="0" w:space="0" w:color="auto"/>
                            <w:left w:val="none" w:sz="0" w:space="0" w:color="auto"/>
                            <w:bottom w:val="none" w:sz="0" w:space="0" w:color="auto"/>
                            <w:right w:val="none" w:sz="0" w:space="0" w:color="auto"/>
                          </w:divBdr>
                        </w:div>
                        <w:div w:id="1608853229">
                          <w:marLeft w:val="0"/>
                          <w:marRight w:val="0"/>
                          <w:marTop w:val="0"/>
                          <w:marBottom w:val="0"/>
                          <w:divBdr>
                            <w:top w:val="none" w:sz="0" w:space="0" w:color="auto"/>
                            <w:left w:val="none" w:sz="0" w:space="0" w:color="auto"/>
                            <w:bottom w:val="none" w:sz="0" w:space="0" w:color="auto"/>
                            <w:right w:val="none" w:sz="0" w:space="0" w:color="auto"/>
                          </w:divBdr>
                        </w:div>
                        <w:div w:id="1555628051">
                          <w:marLeft w:val="0"/>
                          <w:marRight w:val="0"/>
                          <w:marTop w:val="0"/>
                          <w:marBottom w:val="0"/>
                          <w:divBdr>
                            <w:top w:val="none" w:sz="0" w:space="0" w:color="auto"/>
                            <w:left w:val="none" w:sz="0" w:space="0" w:color="auto"/>
                            <w:bottom w:val="none" w:sz="0" w:space="0" w:color="auto"/>
                            <w:right w:val="none" w:sz="0" w:space="0" w:color="auto"/>
                          </w:divBdr>
                        </w:div>
                        <w:div w:id="1335299366">
                          <w:marLeft w:val="0"/>
                          <w:marRight w:val="0"/>
                          <w:marTop w:val="0"/>
                          <w:marBottom w:val="0"/>
                          <w:divBdr>
                            <w:top w:val="none" w:sz="0" w:space="0" w:color="auto"/>
                            <w:left w:val="none" w:sz="0" w:space="0" w:color="auto"/>
                            <w:bottom w:val="none" w:sz="0" w:space="0" w:color="auto"/>
                            <w:right w:val="none" w:sz="0" w:space="0" w:color="auto"/>
                          </w:divBdr>
                        </w:div>
                        <w:div w:id="2112236365">
                          <w:marLeft w:val="0"/>
                          <w:marRight w:val="0"/>
                          <w:marTop w:val="0"/>
                          <w:marBottom w:val="0"/>
                          <w:divBdr>
                            <w:top w:val="none" w:sz="0" w:space="0" w:color="auto"/>
                            <w:left w:val="none" w:sz="0" w:space="0" w:color="auto"/>
                            <w:bottom w:val="none" w:sz="0" w:space="0" w:color="auto"/>
                            <w:right w:val="none" w:sz="0" w:space="0" w:color="auto"/>
                          </w:divBdr>
                        </w:div>
                        <w:div w:id="864173323">
                          <w:marLeft w:val="0"/>
                          <w:marRight w:val="0"/>
                          <w:marTop w:val="0"/>
                          <w:marBottom w:val="0"/>
                          <w:divBdr>
                            <w:top w:val="none" w:sz="0" w:space="0" w:color="auto"/>
                            <w:left w:val="none" w:sz="0" w:space="0" w:color="auto"/>
                            <w:bottom w:val="none" w:sz="0" w:space="0" w:color="auto"/>
                            <w:right w:val="none" w:sz="0" w:space="0" w:color="auto"/>
                          </w:divBdr>
                        </w:div>
                        <w:div w:id="1580865421">
                          <w:marLeft w:val="0"/>
                          <w:marRight w:val="0"/>
                          <w:marTop w:val="0"/>
                          <w:marBottom w:val="0"/>
                          <w:divBdr>
                            <w:top w:val="none" w:sz="0" w:space="0" w:color="auto"/>
                            <w:left w:val="none" w:sz="0" w:space="0" w:color="auto"/>
                            <w:bottom w:val="none" w:sz="0" w:space="0" w:color="auto"/>
                            <w:right w:val="none" w:sz="0" w:space="0" w:color="auto"/>
                          </w:divBdr>
                        </w:div>
                        <w:div w:id="94905430">
                          <w:marLeft w:val="0"/>
                          <w:marRight w:val="0"/>
                          <w:marTop w:val="0"/>
                          <w:marBottom w:val="0"/>
                          <w:divBdr>
                            <w:top w:val="none" w:sz="0" w:space="0" w:color="auto"/>
                            <w:left w:val="none" w:sz="0" w:space="0" w:color="auto"/>
                            <w:bottom w:val="none" w:sz="0" w:space="0" w:color="auto"/>
                            <w:right w:val="none" w:sz="0" w:space="0" w:color="auto"/>
                          </w:divBdr>
                        </w:div>
                        <w:div w:id="207451813">
                          <w:marLeft w:val="0"/>
                          <w:marRight w:val="0"/>
                          <w:marTop w:val="0"/>
                          <w:marBottom w:val="0"/>
                          <w:divBdr>
                            <w:top w:val="none" w:sz="0" w:space="0" w:color="auto"/>
                            <w:left w:val="none" w:sz="0" w:space="0" w:color="auto"/>
                            <w:bottom w:val="none" w:sz="0" w:space="0" w:color="auto"/>
                            <w:right w:val="none" w:sz="0" w:space="0" w:color="auto"/>
                          </w:divBdr>
                        </w:div>
                        <w:div w:id="992220720">
                          <w:marLeft w:val="0"/>
                          <w:marRight w:val="0"/>
                          <w:marTop w:val="0"/>
                          <w:marBottom w:val="0"/>
                          <w:divBdr>
                            <w:top w:val="none" w:sz="0" w:space="0" w:color="auto"/>
                            <w:left w:val="none" w:sz="0" w:space="0" w:color="auto"/>
                            <w:bottom w:val="none" w:sz="0" w:space="0" w:color="auto"/>
                            <w:right w:val="none" w:sz="0" w:space="0" w:color="auto"/>
                          </w:divBdr>
                        </w:div>
                        <w:div w:id="882639129">
                          <w:marLeft w:val="0"/>
                          <w:marRight w:val="0"/>
                          <w:marTop w:val="0"/>
                          <w:marBottom w:val="0"/>
                          <w:divBdr>
                            <w:top w:val="none" w:sz="0" w:space="0" w:color="auto"/>
                            <w:left w:val="none" w:sz="0" w:space="0" w:color="auto"/>
                            <w:bottom w:val="none" w:sz="0" w:space="0" w:color="auto"/>
                            <w:right w:val="none" w:sz="0" w:space="0" w:color="auto"/>
                          </w:divBdr>
                        </w:div>
                        <w:div w:id="626396270">
                          <w:marLeft w:val="0"/>
                          <w:marRight w:val="0"/>
                          <w:marTop w:val="0"/>
                          <w:marBottom w:val="0"/>
                          <w:divBdr>
                            <w:top w:val="none" w:sz="0" w:space="0" w:color="auto"/>
                            <w:left w:val="none" w:sz="0" w:space="0" w:color="auto"/>
                            <w:bottom w:val="none" w:sz="0" w:space="0" w:color="auto"/>
                            <w:right w:val="none" w:sz="0" w:space="0" w:color="auto"/>
                          </w:divBdr>
                        </w:div>
                        <w:div w:id="1808283427">
                          <w:marLeft w:val="0"/>
                          <w:marRight w:val="0"/>
                          <w:marTop w:val="0"/>
                          <w:marBottom w:val="0"/>
                          <w:divBdr>
                            <w:top w:val="none" w:sz="0" w:space="0" w:color="auto"/>
                            <w:left w:val="none" w:sz="0" w:space="0" w:color="auto"/>
                            <w:bottom w:val="none" w:sz="0" w:space="0" w:color="auto"/>
                            <w:right w:val="none" w:sz="0" w:space="0" w:color="auto"/>
                          </w:divBdr>
                        </w:div>
                        <w:div w:id="1608075005">
                          <w:marLeft w:val="0"/>
                          <w:marRight w:val="0"/>
                          <w:marTop w:val="0"/>
                          <w:marBottom w:val="0"/>
                          <w:divBdr>
                            <w:top w:val="none" w:sz="0" w:space="0" w:color="auto"/>
                            <w:left w:val="none" w:sz="0" w:space="0" w:color="auto"/>
                            <w:bottom w:val="none" w:sz="0" w:space="0" w:color="auto"/>
                            <w:right w:val="none" w:sz="0" w:space="0" w:color="auto"/>
                          </w:divBdr>
                        </w:div>
                        <w:div w:id="1825512232">
                          <w:marLeft w:val="0"/>
                          <w:marRight w:val="0"/>
                          <w:marTop w:val="0"/>
                          <w:marBottom w:val="0"/>
                          <w:divBdr>
                            <w:top w:val="none" w:sz="0" w:space="0" w:color="auto"/>
                            <w:left w:val="none" w:sz="0" w:space="0" w:color="auto"/>
                            <w:bottom w:val="none" w:sz="0" w:space="0" w:color="auto"/>
                            <w:right w:val="none" w:sz="0" w:space="0" w:color="auto"/>
                          </w:divBdr>
                        </w:div>
                        <w:div w:id="1416898100">
                          <w:marLeft w:val="0"/>
                          <w:marRight w:val="0"/>
                          <w:marTop w:val="0"/>
                          <w:marBottom w:val="0"/>
                          <w:divBdr>
                            <w:top w:val="none" w:sz="0" w:space="0" w:color="auto"/>
                            <w:left w:val="none" w:sz="0" w:space="0" w:color="auto"/>
                            <w:bottom w:val="none" w:sz="0" w:space="0" w:color="auto"/>
                            <w:right w:val="none" w:sz="0" w:space="0" w:color="auto"/>
                          </w:divBdr>
                        </w:div>
                        <w:div w:id="872419208">
                          <w:marLeft w:val="0"/>
                          <w:marRight w:val="0"/>
                          <w:marTop w:val="0"/>
                          <w:marBottom w:val="0"/>
                          <w:divBdr>
                            <w:top w:val="none" w:sz="0" w:space="0" w:color="auto"/>
                            <w:left w:val="none" w:sz="0" w:space="0" w:color="auto"/>
                            <w:bottom w:val="none" w:sz="0" w:space="0" w:color="auto"/>
                            <w:right w:val="none" w:sz="0" w:space="0" w:color="auto"/>
                          </w:divBdr>
                        </w:div>
                        <w:div w:id="1697078498">
                          <w:marLeft w:val="0"/>
                          <w:marRight w:val="0"/>
                          <w:marTop w:val="0"/>
                          <w:marBottom w:val="0"/>
                          <w:divBdr>
                            <w:top w:val="none" w:sz="0" w:space="0" w:color="auto"/>
                            <w:left w:val="none" w:sz="0" w:space="0" w:color="auto"/>
                            <w:bottom w:val="none" w:sz="0" w:space="0" w:color="auto"/>
                            <w:right w:val="none" w:sz="0" w:space="0" w:color="auto"/>
                          </w:divBdr>
                        </w:div>
                        <w:div w:id="1529174020">
                          <w:marLeft w:val="0"/>
                          <w:marRight w:val="0"/>
                          <w:marTop w:val="0"/>
                          <w:marBottom w:val="0"/>
                          <w:divBdr>
                            <w:top w:val="none" w:sz="0" w:space="0" w:color="auto"/>
                            <w:left w:val="none" w:sz="0" w:space="0" w:color="auto"/>
                            <w:bottom w:val="none" w:sz="0" w:space="0" w:color="auto"/>
                            <w:right w:val="none" w:sz="0" w:space="0" w:color="auto"/>
                          </w:divBdr>
                        </w:div>
                        <w:div w:id="945886099">
                          <w:marLeft w:val="0"/>
                          <w:marRight w:val="0"/>
                          <w:marTop w:val="0"/>
                          <w:marBottom w:val="0"/>
                          <w:divBdr>
                            <w:top w:val="none" w:sz="0" w:space="0" w:color="auto"/>
                            <w:left w:val="none" w:sz="0" w:space="0" w:color="auto"/>
                            <w:bottom w:val="none" w:sz="0" w:space="0" w:color="auto"/>
                            <w:right w:val="none" w:sz="0" w:space="0" w:color="auto"/>
                          </w:divBdr>
                        </w:div>
                        <w:div w:id="2009672141">
                          <w:marLeft w:val="0"/>
                          <w:marRight w:val="0"/>
                          <w:marTop w:val="0"/>
                          <w:marBottom w:val="0"/>
                          <w:divBdr>
                            <w:top w:val="none" w:sz="0" w:space="0" w:color="auto"/>
                            <w:left w:val="none" w:sz="0" w:space="0" w:color="auto"/>
                            <w:bottom w:val="none" w:sz="0" w:space="0" w:color="auto"/>
                            <w:right w:val="none" w:sz="0" w:space="0" w:color="auto"/>
                          </w:divBdr>
                        </w:div>
                        <w:div w:id="734199902">
                          <w:marLeft w:val="0"/>
                          <w:marRight w:val="0"/>
                          <w:marTop w:val="0"/>
                          <w:marBottom w:val="0"/>
                          <w:divBdr>
                            <w:top w:val="none" w:sz="0" w:space="0" w:color="auto"/>
                            <w:left w:val="none" w:sz="0" w:space="0" w:color="auto"/>
                            <w:bottom w:val="none" w:sz="0" w:space="0" w:color="auto"/>
                            <w:right w:val="none" w:sz="0" w:space="0" w:color="auto"/>
                          </w:divBdr>
                        </w:div>
                        <w:div w:id="396392454">
                          <w:marLeft w:val="0"/>
                          <w:marRight w:val="0"/>
                          <w:marTop w:val="0"/>
                          <w:marBottom w:val="0"/>
                          <w:divBdr>
                            <w:top w:val="none" w:sz="0" w:space="0" w:color="auto"/>
                            <w:left w:val="none" w:sz="0" w:space="0" w:color="auto"/>
                            <w:bottom w:val="none" w:sz="0" w:space="0" w:color="auto"/>
                            <w:right w:val="none" w:sz="0" w:space="0" w:color="auto"/>
                          </w:divBdr>
                        </w:div>
                        <w:div w:id="810099007">
                          <w:marLeft w:val="0"/>
                          <w:marRight w:val="0"/>
                          <w:marTop w:val="0"/>
                          <w:marBottom w:val="0"/>
                          <w:divBdr>
                            <w:top w:val="none" w:sz="0" w:space="0" w:color="auto"/>
                            <w:left w:val="none" w:sz="0" w:space="0" w:color="auto"/>
                            <w:bottom w:val="none" w:sz="0" w:space="0" w:color="auto"/>
                            <w:right w:val="none" w:sz="0" w:space="0" w:color="auto"/>
                          </w:divBdr>
                        </w:div>
                        <w:div w:id="1895039178">
                          <w:marLeft w:val="0"/>
                          <w:marRight w:val="0"/>
                          <w:marTop w:val="0"/>
                          <w:marBottom w:val="0"/>
                          <w:divBdr>
                            <w:top w:val="none" w:sz="0" w:space="0" w:color="auto"/>
                            <w:left w:val="none" w:sz="0" w:space="0" w:color="auto"/>
                            <w:bottom w:val="none" w:sz="0" w:space="0" w:color="auto"/>
                            <w:right w:val="none" w:sz="0" w:space="0" w:color="auto"/>
                          </w:divBdr>
                        </w:div>
                        <w:div w:id="1411931241">
                          <w:marLeft w:val="0"/>
                          <w:marRight w:val="0"/>
                          <w:marTop w:val="0"/>
                          <w:marBottom w:val="0"/>
                          <w:divBdr>
                            <w:top w:val="none" w:sz="0" w:space="0" w:color="auto"/>
                            <w:left w:val="none" w:sz="0" w:space="0" w:color="auto"/>
                            <w:bottom w:val="none" w:sz="0" w:space="0" w:color="auto"/>
                            <w:right w:val="none" w:sz="0" w:space="0" w:color="auto"/>
                          </w:divBdr>
                        </w:div>
                        <w:div w:id="1345748397">
                          <w:marLeft w:val="0"/>
                          <w:marRight w:val="0"/>
                          <w:marTop w:val="0"/>
                          <w:marBottom w:val="0"/>
                          <w:divBdr>
                            <w:top w:val="none" w:sz="0" w:space="0" w:color="auto"/>
                            <w:left w:val="none" w:sz="0" w:space="0" w:color="auto"/>
                            <w:bottom w:val="none" w:sz="0" w:space="0" w:color="auto"/>
                            <w:right w:val="none" w:sz="0" w:space="0" w:color="auto"/>
                          </w:divBdr>
                        </w:div>
                        <w:div w:id="2097824813">
                          <w:marLeft w:val="0"/>
                          <w:marRight w:val="0"/>
                          <w:marTop w:val="0"/>
                          <w:marBottom w:val="0"/>
                          <w:divBdr>
                            <w:top w:val="none" w:sz="0" w:space="0" w:color="auto"/>
                            <w:left w:val="none" w:sz="0" w:space="0" w:color="auto"/>
                            <w:bottom w:val="none" w:sz="0" w:space="0" w:color="auto"/>
                            <w:right w:val="none" w:sz="0" w:space="0" w:color="auto"/>
                          </w:divBdr>
                        </w:div>
                        <w:div w:id="510144602">
                          <w:marLeft w:val="0"/>
                          <w:marRight w:val="0"/>
                          <w:marTop w:val="0"/>
                          <w:marBottom w:val="0"/>
                          <w:divBdr>
                            <w:top w:val="none" w:sz="0" w:space="0" w:color="auto"/>
                            <w:left w:val="none" w:sz="0" w:space="0" w:color="auto"/>
                            <w:bottom w:val="none" w:sz="0" w:space="0" w:color="auto"/>
                            <w:right w:val="none" w:sz="0" w:space="0" w:color="auto"/>
                          </w:divBdr>
                        </w:div>
                        <w:div w:id="117769782">
                          <w:marLeft w:val="0"/>
                          <w:marRight w:val="0"/>
                          <w:marTop w:val="0"/>
                          <w:marBottom w:val="0"/>
                          <w:divBdr>
                            <w:top w:val="none" w:sz="0" w:space="0" w:color="auto"/>
                            <w:left w:val="none" w:sz="0" w:space="0" w:color="auto"/>
                            <w:bottom w:val="none" w:sz="0" w:space="0" w:color="auto"/>
                            <w:right w:val="none" w:sz="0" w:space="0" w:color="auto"/>
                          </w:divBdr>
                        </w:div>
                        <w:div w:id="1263224229">
                          <w:marLeft w:val="0"/>
                          <w:marRight w:val="0"/>
                          <w:marTop w:val="0"/>
                          <w:marBottom w:val="0"/>
                          <w:divBdr>
                            <w:top w:val="none" w:sz="0" w:space="0" w:color="auto"/>
                            <w:left w:val="none" w:sz="0" w:space="0" w:color="auto"/>
                            <w:bottom w:val="none" w:sz="0" w:space="0" w:color="auto"/>
                            <w:right w:val="none" w:sz="0" w:space="0" w:color="auto"/>
                          </w:divBdr>
                        </w:div>
                        <w:div w:id="1823110986">
                          <w:marLeft w:val="0"/>
                          <w:marRight w:val="0"/>
                          <w:marTop w:val="0"/>
                          <w:marBottom w:val="0"/>
                          <w:divBdr>
                            <w:top w:val="none" w:sz="0" w:space="0" w:color="auto"/>
                            <w:left w:val="none" w:sz="0" w:space="0" w:color="auto"/>
                            <w:bottom w:val="none" w:sz="0" w:space="0" w:color="auto"/>
                            <w:right w:val="none" w:sz="0" w:space="0" w:color="auto"/>
                          </w:divBdr>
                        </w:div>
                        <w:div w:id="86578554">
                          <w:marLeft w:val="0"/>
                          <w:marRight w:val="0"/>
                          <w:marTop w:val="0"/>
                          <w:marBottom w:val="0"/>
                          <w:divBdr>
                            <w:top w:val="none" w:sz="0" w:space="0" w:color="auto"/>
                            <w:left w:val="none" w:sz="0" w:space="0" w:color="auto"/>
                            <w:bottom w:val="none" w:sz="0" w:space="0" w:color="auto"/>
                            <w:right w:val="none" w:sz="0" w:space="0" w:color="auto"/>
                          </w:divBdr>
                        </w:div>
                        <w:div w:id="1761489959">
                          <w:marLeft w:val="0"/>
                          <w:marRight w:val="0"/>
                          <w:marTop w:val="0"/>
                          <w:marBottom w:val="0"/>
                          <w:divBdr>
                            <w:top w:val="none" w:sz="0" w:space="0" w:color="auto"/>
                            <w:left w:val="none" w:sz="0" w:space="0" w:color="auto"/>
                            <w:bottom w:val="none" w:sz="0" w:space="0" w:color="auto"/>
                            <w:right w:val="none" w:sz="0" w:space="0" w:color="auto"/>
                          </w:divBdr>
                        </w:div>
                        <w:div w:id="134894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600709">
      <w:bodyDiv w:val="1"/>
      <w:marLeft w:val="0"/>
      <w:marRight w:val="0"/>
      <w:marTop w:val="0"/>
      <w:marBottom w:val="0"/>
      <w:divBdr>
        <w:top w:val="none" w:sz="0" w:space="0" w:color="auto"/>
        <w:left w:val="none" w:sz="0" w:space="0" w:color="auto"/>
        <w:bottom w:val="none" w:sz="0" w:space="0" w:color="auto"/>
        <w:right w:val="none" w:sz="0" w:space="0" w:color="auto"/>
      </w:divBdr>
    </w:div>
    <w:div w:id="930507945">
      <w:bodyDiv w:val="1"/>
      <w:marLeft w:val="0"/>
      <w:marRight w:val="0"/>
      <w:marTop w:val="0"/>
      <w:marBottom w:val="0"/>
      <w:divBdr>
        <w:top w:val="none" w:sz="0" w:space="0" w:color="auto"/>
        <w:left w:val="none" w:sz="0" w:space="0" w:color="auto"/>
        <w:bottom w:val="none" w:sz="0" w:space="0" w:color="auto"/>
        <w:right w:val="none" w:sz="0" w:space="0" w:color="auto"/>
      </w:divBdr>
      <w:divsChild>
        <w:div w:id="32652687">
          <w:marLeft w:val="0"/>
          <w:marRight w:val="0"/>
          <w:marTop w:val="0"/>
          <w:marBottom w:val="0"/>
          <w:divBdr>
            <w:top w:val="none" w:sz="0" w:space="0" w:color="auto"/>
            <w:left w:val="none" w:sz="0" w:space="0" w:color="auto"/>
            <w:bottom w:val="none" w:sz="0" w:space="0" w:color="auto"/>
            <w:right w:val="none" w:sz="0" w:space="0" w:color="auto"/>
          </w:divBdr>
        </w:div>
      </w:divsChild>
    </w:div>
    <w:div w:id="1083837983">
      <w:bodyDiv w:val="1"/>
      <w:marLeft w:val="0"/>
      <w:marRight w:val="0"/>
      <w:marTop w:val="0"/>
      <w:marBottom w:val="0"/>
      <w:divBdr>
        <w:top w:val="none" w:sz="0" w:space="0" w:color="auto"/>
        <w:left w:val="none" w:sz="0" w:space="0" w:color="auto"/>
        <w:bottom w:val="none" w:sz="0" w:space="0" w:color="auto"/>
        <w:right w:val="none" w:sz="0" w:space="0" w:color="auto"/>
      </w:divBdr>
    </w:div>
    <w:div w:id="1142388624">
      <w:bodyDiv w:val="1"/>
      <w:marLeft w:val="0"/>
      <w:marRight w:val="0"/>
      <w:marTop w:val="0"/>
      <w:marBottom w:val="0"/>
      <w:divBdr>
        <w:top w:val="none" w:sz="0" w:space="0" w:color="auto"/>
        <w:left w:val="none" w:sz="0" w:space="0" w:color="auto"/>
        <w:bottom w:val="none" w:sz="0" w:space="0" w:color="auto"/>
        <w:right w:val="none" w:sz="0" w:space="0" w:color="auto"/>
      </w:divBdr>
      <w:divsChild>
        <w:div w:id="1053701629">
          <w:marLeft w:val="0"/>
          <w:marRight w:val="0"/>
          <w:marTop w:val="0"/>
          <w:marBottom w:val="0"/>
          <w:divBdr>
            <w:top w:val="none" w:sz="0" w:space="0" w:color="auto"/>
            <w:left w:val="none" w:sz="0" w:space="0" w:color="auto"/>
            <w:bottom w:val="none" w:sz="0" w:space="0" w:color="auto"/>
            <w:right w:val="none" w:sz="0" w:space="0" w:color="auto"/>
          </w:divBdr>
        </w:div>
      </w:divsChild>
    </w:div>
    <w:div w:id="1156922325">
      <w:bodyDiv w:val="1"/>
      <w:marLeft w:val="0"/>
      <w:marRight w:val="0"/>
      <w:marTop w:val="0"/>
      <w:marBottom w:val="0"/>
      <w:divBdr>
        <w:top w:val="none" w:sz="0" w:space="0" w:color="auto"/>
        <w:left w:val="none" w:sz="0" w:space="0" w:color="auto"/>
        <w:bottom w:val="none" w:sz="0" w:space="0" w:color="auto"/>
        <w:right w:val="none" w:sz="0" w:space="0" w:color="auto"/>
      </w:divBdr>
      <w:divsChild>
        <w:div w:id="1321350643">
          <w:marLeft w:val="0"/>
          <w:marRight w:val="0"/>
          <w:marTop w:val="0"/>
          <w:marBottom w:val="0"/>
          <w:divBdr>
            <w:top w:val="none" w:sz="0" w:space="0" w:color="auto"/>
            <w:left w:val="none" w:sz="0" w:space="0" w:color="auto"/>
            <w:bottom w:val="none" w:sz="0" w:space="0" w:color="auto"/>
            <w:right w:val="none" w:sz="0" w:space="0" w:color="auto"/>
          </w:divBdr>
        </w:div>
      </w:divsChild>
    </w:div>
    <w:div w:id="1200241378">
      <w:bodyDiv w:val="1"/>
      <w:marLeft w:val="0"/>
      <w:marRight w:val="0"/>
      <w:marTop w:val="0"/>
      <w:marBottom w:val="0"/>
      <w:divBdr>
        <w:top w:val="none" w:sz="0" w:space="0" w:color="auto"/>
        <w:left w:val="none" w:sz="0" w:space="0" w:color="auto"/>
        <w:bottom w:val="none" w:sz="0" w:space="0" w:color="auto"/>
        <w:right w:val="none" w:sz="0" w:space="0" w:color="auto"/>
      </w:divBdr>
    </w:div>
    <w:div w:id="1607468487">
      <w:bodyDiv w:val="1"/>
      <w:marLeft w:val="0"/>
      <w:marRight w:val="0"/>
      <w:marTop w:val="0"/>
      <w:marBottom w:val="0"/>
      <w:divBdr>
        <w:top w:val="none" w:sz="0" w:space="0" w:color="auto"/>
        <w:left w:val="none" w:sz="0" w:space="0" w:color="auto"/>
        <w:bottom w:val="none" w:sz="0" w:space="0" w:color="auto"/>
        <w:right w:val="none" w:sz="0" w:space="0" w:color="auto"/>
      </w:divBdr>
    </w:div>
    <w:div w:id="1844130397">
      <w:bodyDiv w:val="1"/>
      <w:marLeft w:val="0"/>
      <w:marRight w:val="0"/>
      <w:marTop w:val="0"/>
      <w:marBottom w:val="0"/>
      <w:divBdr>
        <w:top w:val="none" w:sz="0" w:space="0" w:color="auto"/>
        <w:left w:val="none" w:sz="0" w:space="0" w:color="auto"/>
        <w:bottom w:val="none" w:sz="0" w:space="0" w:color="auto"/>
        <w:right w:val="none" w:sz="0" w:space="0" w:color="auto"/>
      </w:divBdr>
      <w:divsChild>
        <w:div w:id="1908148698">
          <w:marLeft w:val="0"/>
          <w:marRight w:val="0"/>
          <w:marTop w:val="0"/>
          <w:marBottom w:val="0"/>
          <w:divBdr>
            <w:top w:val="none" w:sz="0" w:space="0" w:color="auto"/>
            <w:left w:val="none" w:sz="0" w:space="0" w:color="auto"/>
            <w:bottom w:val="none" w:sz="0" w:space="0" w:color="auto"/>
            <w:right w:val="none" w:sz="0" w:space="0" w:color="auto"/>
          </w:divBdr>
        </w:div>
      </w:divsChild>
    </w:div>
    <w:div w:id="1992714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577D9B-5700-4727-AC85-C99D6C9B1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230</TotalTime>
  <Pages>16</Pages>
  <Words>1304</Words>
  <Characters>7434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NGOC LAM 20182628</dc:creator>
  <cp:lastModifiedBy>NGUYEN HUY NAM 20182695</cp:lastModifiedBy>
  <cp:revision>63</cp:revision>
  <cp:lastPrinted>2022-01-30T14:39:00Z</cp:lastPrinted>
  <dcterms:created xsi:type="dcterms:W3CDTF">2022-01-30T14:54:00Z</dcterms:created>
  <dcterms:modified xsi:type="dcterms:W3CDTF">2022-02-20T12:33:00Z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